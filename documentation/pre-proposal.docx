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8" w:rsidRDefault="00E67C9C" w:rsidP="00A2722E">
      <w:pPr>
        <w:pStyle w:val="Date"/>
        <w:spacing w:after="240"/>
      </w:pPr>
      <w:bookmarkStart w:id="0" w:name="_Hlk492646285"/>
      <w:r>
        <w:t xml:space="preserve"> </w:t>
      </w:r>
      <w:r w:rsidR="00D657E0">
        <w:t>Lexi Brown</w:t>
      </w:r>
      <w:r w:rsidR="00C71C9C">
        <w:t xml:space="preserve"> - 100956208</w:t>
      </w:r>
    </w:p>
    <w:p w:rsidR="00AF1605" w:rsidRDefault="00C71C9C" w:rsidP="00AF1605">
      <w:pPr>
        <w:pStyle w:val="Title"/>
      </w:pPr>
      <w:bookmarkStart w:id="1" w:name="_Hlk492646294"/>
      <w:bookmarkEnd w:id="0"/>
      <w:r>
        <w:t xml:space="preserve">COMP4906 Honours thesis: </w:t>
      </w:r>
      <w:r w:rsidR="00D657E0">
        <w:t>Skydot</w:t>
      </w:r>
      <w:bookmarkEnd w:id="1"/>
    </w:p>
    <w:p w:rsidR="00AF1605" w:rsidRPr="00AF1605" w:rsidRDefault="00AF1605" w:rsidP="00AF1605">
      <w:pPr>
        <w:pStyle w:val="Title"/>
        <w:rPr>
          <w:sz w:val="36"/>
          <w:szCs w:val="36"/>
        </w:rPr>
      </w:pPr>
      <w:r>
        <w:rPr>
          <w:sz w:val="36"/>
          <w:szCs w:val="36"/>
        </w:rPr>
        <w:t>pre-</w:t>
      </w:r>
      <w:r w:rsidRPr="00E74D7F">
        <w:rPr>
          <w:sz w:val="36"/>
          <w:szCs w:val="36"/>
        </w:rPr>
        <w:t>proposal</w:t>
      </w:r>
    </w:p>
    <w:p w:rsidR="00B979D8" w:rsidRDefault="00C102B8">
      <w:pPr>
        <w:pStyle w:val="Heading1"/>
      </w:pPr>
      <w:r>
        <w:t>Introduction</w:t>
      </w:r>
    </w:p>
    <w:p w:rsidR="007365A5" w:rsidRDefault="005D3042" w:rsidP="00EC3C87">
      <w:pPr>
        <w:ind w:left="0" w:firstLine="360"/>
      </w:pPr>
      <w:r>
        <w:t xml:space="preserve">Skydot </w:t>
      </w:r>
      <w:r w:rsidR="00CF40F3">
        <w:t xml:space="preserve">is a cloud based project that </w:t>
      </w:r>
      <w:r w:rsidR="00572672">
        <w:t>allows</w:t>
      </w:r>
      <w:r w:rsidR="00CF40F3">
        <w:t xml:space="preserve"> </w:t>
      </w:r>
      <w:r w:rsidR="00572672">
        <w:t>companies to minimize the cost of cloud and on-prem</w:t>
      </w:r>
      <w:r w:rsidR="00260858">
        <w:t>ise</w:t>
      </w:r>
      <w:r w:rsidR="00572672">
        <w:t xml:space="preserve"> services</w:t>
      </w:r>
      <w:r w:rsidR="00B0152A">
        <w:t>,</w:t>
      </w:r>
      <w:r w:rsidR="00572672">
        <w:t xml:space="preserve"> and provides an environment where developers can utilize any language that best suits their needs and/or </w:t>
      </w:r>
      <w:r w:rsidR="00B0152A">
        <w:t>skills</w:t>
      </w:r>
      <w:r w:rsidR="00572672">
        <w:t xml:space="preserve">. It does this by having </w:t>
      </w:r>
      <w:r w:rsidR="009A2E6E">
        <w:t xml:space="preserve">auto </w:t>
      </w:r>
      <w:r w:rsidR="00CF40F3">
        <w:t xml:space="preserve">scaling of web services while </w:t>
      </w:r>
      <w:r w:rsidR="00572672">
        <w:t>offering</w:t>
      </w:r>
      <w:r w:rsidR="00CF40F3">
        <w:t xml:space="preserve"> a universal REST API for </w:t>
      </w:r>
      <w:r w:rsidR="00572672">
        <w:t xml:space="preserve">all </w:t>
      </w:r>
      <w:r w:rsidR="009A2E6E">
        <w:t>client applications</w:t>
      </w:r>
      <w:r w:rsidR="00572672">
        <w:t>.</w:t>
      </w:r>
      <w:r w:rsidR="00CF40F3">
        <w:t xml:space="preserve"> </w:t>
      </w:r>
      <w:r w:rsidR="00B0152A">
        <w:t>Skydot</w:t>
      </w:r>
      <w:r w:rsidR="00CF40F3">
        <w:t xml:space="preserve"> also fronts backend services </w:t>
      </w:r>
      <w:r w:rsidR="00B0152A">
        <w:t>and/</w:t>
      </w:r>
      <w:r w:rsidR="00CF40F3">
        <w:t>or databases with a REST API</w:t>
      </w:r>
      <w:r w:rsidR="00B0152A">
        <w:t>. This way backend services won’</w:t>
      </w:r>
      <w:r w:rsidR="00E50CD9">
        <w:t>t have to change</w:t>
      </w:r>
      <w:r w:rsidR="00B0152A">
        <w:t xml:space="preserve"> </w:t>
      </w:r>
      <w:r w:rsidR="00E50CD9">
        <w:t>to adopt</w:t>
      </w:r>
      <w:r w:rsidR="00B0152A">
        <w:t xml:space="preserve"> new technologies and new services won’t have to ac</w:t>
      </w:r>
      <w:r w:rsidR="0093431C">
        <w:t xml:space="preserve">commodate for old technologies. </w:t>
      </w:r>
      <w:r w:rsidR="00CF40F3">
        <w:t>The project will be presented as a mobile banking service providing data</w:t>
      </w:r>
      <w:r w:rsidR="005547AB">
        <w:t xml:space="preserve"> for</w:t>
      </w:r>
      <w:r w:rsidR="00CF40F3">
        <w:t xml:space="preserve"> </w:t>
      </w:r>
      <w:r w:rsidR="00507EEA">
        <w:t>A</w:t>
      </w:r>
      <w:r w:rsidR="002C49B2">
        <w:t>ndroid, W</w:t>
      </w:r>
      <w:r w:rsidR="00CF40F3">
        <w:t>eb</w:t>
      </w:r>
      <w:r w:rsidR="00151116">
        <w:t xml:space="preserve"> and, if time permits, </w:t>
      </w:r>
      <w:r w:rsidR="00CF40F3">
        <w:t>iPhone</w:t>
      </w:r>
      <w:r w:rsidR="007365A5">
        <w:t xml:space="preserve"> mobile application.</w:t>
      </w:r>
    </w:p>
    <w:p w:rsidR="00C102B8" w:rsidRDefault="00C102B8" w:rsidP="0080766B">
      <w:pPr>
        <w:pStyle w:val="Heading2"/>
        <w:ind w:left="0"/>
      </w:pPr>
      <w:r>
        <w:t>Problem</w:t>
      </w:r>
    </w:p>
    <w:p w:rsidR="00C102B8" w:rsidRDefault="00DE2C3C" w:rsidP="00AD1EC7">
      <w:pPr>
        <w:ind w:left="0" w:firstLine="360"/>
      </w:pPr>
      <w:r>
        <w:t xml:space="preserve">Skydot will be </w:t>
      </w:r>
      <w:r w:rsidR="0080766B">
        <w:t xml:space="preserve">addressing </w:t>
      </w:r>
      <w:r>
        <w:t xml:space="preserve">the </w:t>
      </w:r>
      <w:r w:rsidR="004D2288">
        <w:t xml:space="preserve">high </w:t>
      </w:r>
      <w:r w:rsidR="00AD1EC7">
        <w:t>cost of maintain</w:t>
      </w:r>
      <w:r w:rsidR="006223EC">
        <w:t>ing</w:t>
      </w:r>
      <w:r w:rsidR="00AD1EC7">
        <w:t xml:space="preserve"> on-premise technology and the </w:t>
      </w:r>
      <w:r w:rsidR="004D2288">
        <w:t xml:space="preserve">hidden </w:t>
      </w:r>
      <w:r w:rsidR="00AD1EC7">
        <w:t xml:space="preserve">transition </w:t>
      </w:r>
      <w:r w:rsidR="004D2288">
        <w:t xml:space="preserve">costs </w:t>
      </w:r>
      <w:r w:rsidR="00AD1EC7">
        <w:t xml:space="preserve">to cloud based services while maximizing the productivity of </w:t>
      </w:r>
      <w:r w:rsidR="00F973F8">
        <w:t>software</w:t>
      </w:r>
      <w:r w:rsidR="00AD1EC7">
        <w:t xml:space="preserve"> development.</w:t>
      </w:r>
      <w:r w:rsidR="00453F37">
        <w:t xml:space="preserve"> These problems encompass the following issues</w:t>
      </w:r>
      <w:r w:rsidR="007C55E7">
        <w:t xml:space="preserve"> in</w:t>
      </w:r>
      <w:r w:rsidR="00981C52">
        <w:t xml:space="preserve"> </w:t>
      </w:r>
      <w:r w:rsidR="00011EF1">
        <w:t>today’s</w:t>
      </w:r>
      <w:r w:rsidR="00981C52">
        <w:t xml:space="preserve"> indust</w:t>
      </w:r>
      <w:r w:rsidR="00A20E72">
        <w:t>r</w:t>
      </w:r>
      <w:r w:rsidR="00981C52">
        <w:t>y</w:t>
      </w:r>
      <w:r w:rsidR="00453F37">
        <w:t>:</w:t>
      </w:r>
    </w:p>
    <w:p w:rsidR="00011DB8" w:rsidRDefault="00A27234" w:rsidP="00A812A1">
      <w:pPr>
        <w:pStyle w:val="ListParagraph"/>
        <w:numPr>
          <w:ilvl w:val="0"/>
          <w:numId w:val="28"/>
        </w:numPr>
      </w:pPr>
      <w:r>
        <w:t>On-</w:t>
      </w:r>
      <w:r w:rsidR="00061ACB">
        <w:t>premise technology costs are very high</w:t>
      </w:r>
    </w:p>
    <w:p w:rsidR="00DC73A7" w:rsidRDefault="00DC73A7" w:rsidP="00A812A1">
      <w:pPr>
        <w:pStyle w:val="ListParagraph"/>
        <w:numPr>
          <w:ilvl w:val="0"/>
          <w:numId w:val="28"/>
        </w:numPr>
      </w:pPr>
      <w:r>
        <w:t>Maintenance costs increase as hardware gets older and therefore must be replaced</w:t>
      </w:r>
    </w:p>
    <w:p w:rsidR="00F92CBD" w:rsidRDefault="006253C3" w:rsidP="00A812A1">
      <w:pPr>
        <w:pStyle w:val="ListParagraph"/>
        <w:numPr>
          <w:ilvl w:val="0"/>
          <w:numId w:val="28"/>
        </w:numPr>
      </w:pPr>
      <w:r>
        <w:t>Many people are needed to manage the infrastructure of on-premise technologies</w:t>
      </w:r>
    </w:p>
    <w:p w:rsidR="006253C3" w:rsidRDefault="006253C3" w:rsidP="00A812A1">
      <w:pPr>
        <w:pStyle w:val="ListParagraph"/>
        <w:numPr>
          <w:ilvl w:val="0"/>
          <w:numId w:val="28"/>
        </w:numPr>
      </w:pPr>
      <w:r>
        <w:t>Disaster recovery sites</w:t>
      </w:r>
      <w:r w:rsidR="00825B84">
        <w:t xml:space="preserve"> are</w:t>
      </w:r>
      <w:r>
        <w:t xml:space="preserve"> needed to reduce </w:t>
      </w:r>
      <w:r w:rsidR="00825B84">
        <w:t>risk</w:t>
      </w:r>
      <w:r w:rsidR="0080766B">
        <w:t xml:space="preserve"> and are costly to maintain</w:t>
      </w:r>
    </w:p>
    <w:p w:rsidR="00D44A7F" w:rsidRDefault="00B1314B" w:rsidP="00A812A1">
      <w:pPr>
        <w:pStyle w:val="ListParagraph"/>
        <w:numPr>
          <w:ilvl w:val="0"/>
          <w:numId w:val="28"/>
        </w:numPr>
      </w:pPr>
      <w:r>
        <w:t>Cloud</w:t>
      </w:r>
      <w:r w:rsidR="00D44A7F">
        <w:t xml:space="preserve"> re</w:t>
      </w:r>
      <w:r>
        <w:t>s</w:t>
      </w:r>
      <w:r w:rsidR="00D44A7F">
        <w:t>ources</w:t>
      </w:r>
      <w:r>
        <w:t xml:space="preserve"> can be expensive if not handled efficiently</w:t>
      </w:r>
    </w:p>
    <w:p w:rsidR="00B1314B" w:rsidRDefault="00DF4EB5" w:rsidP="00A812A1">
      <w:pPr>
        <w:pStyle w:val="ListParagraph"/>
        <w:numPr>
          <w:ilvl w:val="0"/>
          <w:numId w:val="28"/>
        </w:numPr>
      </w:pPr>
      <w:r>
        <w:t>Incorporating</w:t>
      </w:r>
      <w:r w:rsidR="00B1314B">
        <w:t xml:space="preserve"> new technologies while maintaining old softwa</w:t>
      </w:r>
      <w:r w:rsidR="00F11495">
        <w:t>re frameworks can become unmanageable</w:t>
      </w:r>
      <w:r w:rsidR="00B300F0">
        <w:t xml:space="preserve"> and can cause licensing</w:t>
      </w:r>
      <w:r w:rsidR="00627B43">
        <w:t xml:space="preserve"> and compatible</w:t>
      </w:r>
      <w:r w:rsidR="00B300F0">
        <w:t xml:space="preserve"> issues</w:t>
      </w:r>
    </w:p>
    <w:p w:rsidR="007E7EC4" w:rsidRDefault="007A3314" w:rsidP="00A812A1">
      <w:pPr>
        <w:pStyle w:val="ListParagraph"/>
        <w:numPr>
          <w:ilvl w:val="0"/>
          <w:numId w:val="28"/>
        </w:numPr>
      </w:pPr>
      <w:r>
        <w:t>Lack of collaboration between teams causes d</w:t>
      </w:r>
      <w:r w:rsidR="00E27AFE">
        <w:t>uplication of co</w:t>
      </w:r>
      <w:r>
        <w:t>de and effort, and risk</w:t>
      </w:r>
      <w:r w:rsidR="00050C0A">
        <w:t>s</w:t>
      </w:r>
      <w:r>
        <w:t xml:space="preserve"> re</w:t>
      </w:r>
      <w:r w:rsidR="00050C0A">
        <w:t>duction</w:t>
      </w:r>
      <w:r w:rsidR="00B102FC">
        <w:t xml:space="preserve"> of</w:t>
      </w:r>
      <w:r>
        <w:t xml:space="preserve"> data integrity</w:t>
      </w:r>
    </w:p>
    <w:p w:rsidR="00C102B8" w:rsidRDefault="00C102B8" w:rsidP="0080766B">
      <w:pPr>
        <w:pStyle w:val="Heading2"/>
        <w:ind w:left="0"/>
      </w:pPr>
      <w:r>
        <w:t>Motivation</w:t>
      </w:r>
    </w:p>
    <w:p w:rsidR="008B783D" w:rsidRDefault="00AD1EC7" w:rsidP="00DE6805">
      <w:pPr>
        <w:ind w:left="0" w:firstLine="360"/>
      </w:pPr>
      <w:r>
        <w:t xml:space="preserve">The </w:t>
      </w:r>
      <w:r w:rsidR="00D94E13">
        <w:t>inspiration</w:t>
      </w:r>
      <w:r>
        <w:t xml:space="preserve"> for this project came from a company I worked with previously who wanted to </w:t>
      </w:r>
      <w:r w:rsidR="006A6928">
        <w:t>move to</w:t>
      </w:r>
      <w:r w:rsidR="00B11276">
        <w:t xml:space="preserve"> cloud based services</w:t>
      </w:r>
      <w:r>
        <w:t>. T</w:t>
      </w:r>
      <w:r w:rsidR="00FC68A6">
        <w:t>he industry</w:t>
      </w:r>
      <w:r>
        <w:t xml:space="preserve"> was, and still is, moving in the direction of cloud based technologies since it can be cost effective</w:t>
      </w:r>
      <w:r w:rsidR="00FC68A6">
        <w:t>,</w:t>
      </w:r>
      <w:r>
        <w:t xml:space="preserve"> and </w:t>
      </w:r>
      <w:r w:rsidR="00FC68A6">
        <w:t>forward-thinking</w:t>
      </w:r>
      <w:r w:rsidR="00FD2FC4">
        <w:t xml:space="preserve"> companies want</w:t>
      </w:r>
      <w:r>
        <w:t xml:space="preserve"> to stay ahead on the latest technologies. </w:t>
      </w:r>
      <w:r w:rsidR="00FC68A6">
        <w:t xml:space="preserve"> In the end, the company I worked with </w:t>
      </w:r>
      <w:r w:rsidR="00502CE1">
        <w:t>decided upon</w:t>
      </w:r>
      <w:r w:rsidR="00FC68A6">
        <w:t xml:space="preserve"> </w:t>
      </w:r>
      <w:r w:rsidR="004869BE">
        <w:t>out-of-</w:t>
      </w:r>
      <w:r w:rsidR="001F4B60">
        <w:t>the-</w:t>
      </w:r>
      <w:r w:rsidR="004869BE">
        <w:t xml:space="preserve">box </w:t>
      </w:r>
      <w:r w:rsidR="00FC68A6">
        <w:t>software that does m</w:t>
      </w:r>
      <w:r w:rsidR="006722E2">
        <w:t>uch</w:t>
      </w:r>
      <w:r w:rsidR="00FC68A6">
        <w:t xml:space="preserve"> of what I’ve outline</w:t>
      </w:r>
      <w:r w:rsidR="00F93B4E">
        <w:t>d</w:t>
      </w:r>
      <w:r w:rsidR="00FC68A6">
        <w:t xml:space="preserve"> for this project</w:t>
      </w:r>
      <w:r w:rsidR="00793750">
        <w:t xml:space="preserve"> but </w:t>
      </w:r>
      <w:r w:rsidR="0007551C">
        <w:t>is more limiting and costly</w:t>
      </w:r>
      <w:r w:rsidR="00FC68A6">
        <w:t>. I believe there is a cheaper, more efficient and more inclusive way of utilizing cloud services</w:t>
      </w:r>
      <w:r w:rsidR="00850766">
        <w:t>.</w:t>
      </w:r>
      <w:r w:rsidR="00FC68A6">
        <w:t xml:space="preserve"> </w:t>
      </w:r>
      <w:r w:rsidR="00850766">
        <w:t>Many</w:t>
      </w:r>
      <w:r w:rsidR="00FC68A6">
        <w:t xml:space="preserve"> frameworks</w:t>
      </w:r>
      <w:r w:rsidR="00B26D6E">
        <w:t xml:space="preserve"> </w:t>
      </w:r>
      <w:r w:rsidR="00FC68A6">
        <w:t xml:space="preserve">cost from thousands to millions, </w:t>
      </w:r>
      <w:r w:rsidR="00FC68A6">
        <w:lastRenderedPageBreak/>
        <w:t xml:space="preserve">depending on the </w:t>
      </w:r>
      <w:r w:rsidR="00C57F31">
        <w:t>needs of the company purchasing the product</w:t>
      </w:r>
      <w:r w:rsidR="00FC68A6">
        <w:t xml:space="preserve">, and only provide a </w:t>
      </w:r>
      <w:r w:rsidR="008D392A">
        <w:t>limited amount of compatible</w:t>
      </w:r>
      <w:r w:rsidR="00FC68A6">
        <w:t xml:space="preserve"> language</w:t>
      </w:r>
      <w:r w:rsidR="00C57F31">
        <w:t>s</w:t>
      </w:r>
      <w:r w:rsidR="00FC68A6">
        <w:t xml:space="preserve"> </w:t>
      </w:r>
      <w:r w:rsidR="00151E44">
        <w:t xml:space="preserve">and frameworks </w:t>
      </w:r>
      <w:r w:rsidR="00FC68A6">
        <w:t>that developers can use.</w:t>
      </w:r>
      <w:r w:rsidR="00C57F31">
        <w:t xml:space="preserve"> </w:t>
      </w:r>
    </w:p>
    <w:p w:rsidR="00C57F31" w:rsidRDefault="004262BA" w:rsidP="008B783D">
      <w:pPr>
        <w:ind w:left="0" w:firstLine="360"/>
      </w:pPr>
      <w:r>
        <w:t>Skydot</w:t>
      </w:r>
      <w:r w:rsidR="00C57F31">
        <w:t xml:space="preserve"> </w:t>
      </w:r>
      <w:r>
        <w:t xml:space="preserve">provides solutions for </w:t>
      </w:r>
      <w:r w:rsidR="00C57F31">
        <w:t xml:space="preserve">small, start-up companies. These companies are trying to decide between on-premises services or cloud services while also keeping the costs low. </w:t>
      </w:r>
      <w:r w:rsidR="00767AC0">
        <w:t>T</w:t>
      </w:r>
      <w:r w:rsidR="00C57F31">
        <w:t xml:space="preserve">his project presents a quick and </w:t>
      </w:r>
      <w:r w:rsidR="007F6844">
        <w:t>cost-effective</w:t>
      </w:r>
      <w:r w:rsidR="00C57F31">
        <w:t xml:space="preserve"> </w:t>
      </w:r>
      <w:r w:rsidR="00D53BCE">
        <w:t xml:space="preserve">way of </w:t>
      </w:r>
      <w:r w:rsidR="005224A2">
        <w:t>utilizing</w:t>
      </w:r>
      <w:r w:rsidR="00D53BCE">
        <w:t xml:space="preserve"> technology they need within a budget they can afford.</w:t>
      </w:r>
    </w:p>
    <w:p w:rsidR="00C102B8" w:rsidRDefault="004D2288" w:rsidP="00962D7B">
      <w:pPr>
        <w:pStyle w:val="Heading2"/>
      </w:pPr>
      <w:r>
        <w:t xml:space="preserve">Project </w:t>
      </w:r>
      <w:r w:rsidR="00C102B8">
        <w:t>Goals</w:t>
      </w:r>
    </w:p>
    <w:p w:rsidR="002B5B16" w:rsidRDefault="004D2288" w:rsidP="00DA0849">
      <w:pPr>
        <w:pStyle w:val="ListNumber"/>
      </w:pPr>
      <w:r>
        <w:t>Decrease</w:t>
      </w:r>
      <w:r w:rsidR="000B6F5C">
        <w:t xml:space="preserve"> the</w:t>
      </w:r>
      <w:r w:rsidR="00E40D56">
        <w:t xml:space="preserve"> </w:t>
      </w:r>
      <w:r w:rsidR="000B6F5C">
        <w:t xml:space="preserve">amount of people needed to maintain software and </w:t>
      </w:r>
      <w:r w:rsidR="005008F2">
        <w:t xml:space="preserve">decrease </w:t>
      </w:r>
      <w:bookmarkStart w:id="2" w:name="_GoBack"/>
      <w:bookmarkEnd w:id="2"/>
      <w:r w:rsidR="000B6F5C">
        <w:t>the cost of maintaining software.</w:t>
      </w:r>
    </w:p>
    <w:p w:rsidR="0043505E" w:rsidRDefault="0043505E" w:rsidP="00DA0849">
      <w:pPr>
        <w:pStyle w:val="ListNumber"/>
      </w:pPr>
      <w:r>
        <w:t xml:space="preserve">Increase </w:t>
      </w:r>
      <w:r w:rsidR="00A36273">
        <w:t xml:space="preserve">code </w:t>
      </w:r>
      <w:r w:rsidR="0052037A">
        <w:t>integrity and decrease code development time between teams</w:t>
      </w:r>
      <w:r w:rsidR="00E40D56">
        <w:t>.</w:t>
      </w:r>
    </w:p>
    <w:p w:rsidR="00962D7B" w:rsidRDefault="0052037A" w:rsidP="00DA0849">
      <w:pPr>
        <w:pStyle w:val="ListNumber"/>
      </w:pPr>
      <w:r>
        <w:t>Counter long, multi-step manual deployment with simple,</w:t>
      </w:r>
      <w:r w:rsidR="000D217E">
        <w:t xml:space="preserve"> quick, autonomous cloud deployment.</w:t>
      </w:r>
    </w:p>
    <w:p w:rsidR="002B5B16" w:rsidRDefault="002B5B16" w:rsidP="00DA0849">
      <w:pPr>
        <w:pStyle w:val="ListNumber"/>
      </w:pPr>
      <w:r>
        <w:t xml:space="preserve">Handle cloud resources as </w:t>
      </w:r>
      <w:r w:rsidR="002850F2">
        <w:t>efficiently</w:t>
      </w:r>
      <w:r>
        <w:t xml:space="preserve"> as possible.</w:t>
      </w:r>
    </w:p>
    <w:p w:rsidR="006A1B47" w:rsidRDefault="00D17CAE" w:rsidP="00DA0849">
      <w:pPr>
        <w:pStyle w:val="ListNumber"/>
      </w:pPr>
      <w:r>
        <w:t>Provide a common point of access for client applications.</w:t>
      </w:r>
    </w:p>
    <w:p w:rsidR="00D17CAE" w:rsidRDefault="00CC6289" w:rsidP="00DA0849">
      <w:pPr>
        <w:pStyle w:val="ListNumber"/>
      </w:pPr>
      <w:r>
        <w:t xml:space="preserve">Create </w:t>
      </w:r>
      <w:r w:rsidR="00646A14">
        <w:t>a layered framework that separate client application</w:t>
      </w:r>
      <w:r w:rsidR="0070009B">
        <w:t>s</w:t>
      </w:r>
      <w:r w:rsidR="00646A14">
        <w:t xml:space="preserve"> from common services.</w:t>
      </w:r>
    </w:p>
    <w:p w:rsidR="00646A14" w:rsidRDefault="00646A14" w:rsidP="00DA0849">
      <w:pPr>
        <w:pStyle w:val="ListNumber"/>
      </w:pPr>
      <w:r>
        <w:t>Provide a common point of access to host services and data.</w:t>
      </w:r>
    </w:p>
    <w:p w:rsidR="00CC6289" w:rsidRPr="00962D7B" w:rsidRDefault="00DF724C" w:rsidP="00DA0849">
      <w:pPr>
        <w:pStyle w:val="ListNumber"/>
      </w:pPr>
      <w:r>
        <w:t>U</w:t>
      </w:r>
      <w:r w:rsidR="00CC6289">
        <w:t>tilize</w:t>
      </w:r>
      <w:r>
        <w:t xml:space="preserve"> Skydot as the</w:t>
      </w:r>
      <w:r w:rsidR="00A52EF3">
        <w:t xml:space="preserve"> server side</w:t>
      </w:r>
      <w:r>
        <w:t xml:space="preserve"> of a mobile banking application</w:t>
      </w:r>
      <w:r w:rsidR="00A52EF3">
        <w:t xml:space="preserve"> to present the capabilities of the project</w:t>
      </w:r>
      <w:r w:rsidR="00AA6DCC">
        <w:t>.</w:t>
      </w:r>
    </w:p>
    <w:p w:rsidR="00B979D8" w:rsidRPr="003F3D12" w:rsidRDefault="004D2288" w:rsidP="003F3D12">
      <w:pPr>
        <w:pStyle w:val="Heading2"/>
        <w:rPr>
          <w:rStyle w:val="Heading2Char"/>
        </w:rPr>
      </w:pPr>
      <w:r>
        <w:rPr>
          <w:rStyle w:val="Heading2Char"/>
        </w:rPr>
        <w:t xml:space="preserve">Pre-Proposal </w:t>
      </w:r>
      <w:r w:rsidR="00C102B8">
        <w:rPr>
          <w:rStyle w:val="Heading2Char"/>
        </w:rPr>
        <w:t>Objectives</w:t>
      </w:r>
    </w:p>
    <w:p w:rsidR="00A73998" w:rsidRDefault="0087736A" w:rsidP="00DA0849">
      <w:pPr>
        <w:pStyle w:val="ListNumber"/>
        <w:numPr>
          <w:ilvl w:val="0"/>
          <w:numId w:val="30"/>
        </w:numPr>
      </w:pPr>
      <w:r>
        <w:t>Set up an application container that wraps the entire project and is used for deployments.</w:t>
      </w:r>
    </w:p>
    <w:p w:rsidR="00AD5CB9" w:rsidRDefault="00572672" w:rsidP="00AD5CB9">
      <w:pPr>
        <w:pStyle w:val="ListNumber"/>
      </w:pPr>
      <w:r>
        <w:t xml:space="preserve">Establish </w:t>
      </w:r>
      <w:r w:rsidR="00B0152A">
        <w:t>a</w:t>
      </w:r>
      <w:r w:rsidR="00E50CD9">
        <w:t>n API gateway</w:t>
      </w:r>
      <w:r w:rsidR="00B0152A">
        <w:t xml:space="preserve"> </w:t>
      </w:r>
      <w:r w:rsidR="00040608">
        <w:t>through which</w:t>
      </w:r>
      <w:r w:rsidR="00B0152A">
        <w:t xml:space="preserve"> micro-</w:t>
      </w:r>
      <w:r w:rsidR="00E50CD9">
        <w:t>apps</w:t>
      </w:r>
      <w:r w:rsidR="00B0152A">
        <w:t xml:space="preserve"> can register and </w:t>
      </w:r>
      <w:r w:rsidR="00040608">
        <w:t>client app</w:t>
      </w:r>
      <w:r w:rsidR="008C0B3B">
        <w:t>lication</w:t>
      </w:r>
      <w:r w:rsidR="00040608">
        <w:t>s can send requests</w:t>
      </w:r>
      <w:r w:rsidR="004B6460">
        <w:t>.</w:t>
      </w:r>
    </w:p>
    <w:p w:rsidR="00D05DC6" w:rsidRDefault="00D05DC6" w:rsidP="00AD5CB9">
      <w:pPr>
        <w:pStyle w:val="ListNumber"/>
      </w:pPr>
      <w:r>
        <w:t>Establish a service g</w:t>
      </w:r>
      <w:r w:rsidR="00782ED4">
        <w:t>ateway that allows</w:t>
      </w:r>
      <w:r>
        <w:t xml:space="preserve"> micro-apps </w:t>
      </w:r>
      <w:r w:rsidR="00782ED4">
        <w:t>to make REST requests to m</w:t>
      </w:r>
      <w:r>
        <w:t>icro-services.</w:t>
      </w:r>
    </w:p>
    <w:p w:rsidR="00D05DC6" w:rsidRDefault="004B6460" w:rsidP="00D05DC6">
      <w:pPr>
        <w:pStyle w:val="ListNumber"/>
      </w:pPr>
      <w:r>
        <w:t xml:space="preserve">Establish </w:t>
      </w:r>
      <w:r w:rsidR="00D05DC6">
        <w:t>a host gateway</w:t>
      </w:r>
      <w:r>
        <w:t xml:space="preserve"> that provides a REST API for micro-services t</w:t>
      </w:r>
      <w:r w:rsidR="00782ED4">
        <w:t xml:space="preserve">o access backend services. The backend consists of </w:t>
      </w:r>
      <w:r>
        <w:t>REST and WSDL services.</w:t>
      </w:r>
    </w:p>
    <w:p w:rsidR="004B6460" w:rsidRDefault="004B6460" w:rsidP="00AD5CB9">
      <w:pPr>
        <w:pStyle w:val="ListNumber"/>
      </w:pPr>
      <w:r>
        <w:t xml:space="preserve">Build an </w:t>
      </w:r>
      <w:r w:rsidR="00751436">
        <w:t xml:space="preserve">authentication </w:t>
      </w:r>
      <w:r>
        <w:t>database server to generate and keep tokens for client app</w:t>
      </w:r>
      <w:r w:rsidR="0099171D">
        <w:t>lication</w:t>
      </w:r>
      <w:r>
        <w:t xml:space="preserve"> requests.</w:t>
      </w:r>
    </w:p>
    <w:p w:rsidR="004B6460" w:rsidRDefault="004B6460" w:rsidP="00AD5CB9">
      <w:pPr>
        <w:pStyle w:val="ListNumber"/>
      </w:pPr>
      <w:r>
        <w:t>Build backend services. At least one WSDL service must be provided.</w:t>
      </w:r>
    </w:p>
    <w:p w:rsidR="004B6460" w:rsidRDefault="004B6460" w:rsidP="00AD5CB9">
      <w:pPr>
        <w:pStyle w:val="ListNumber"/>
      </w:pPr>
      <w:r>
        <w:t xml:space="preserve">Provide micro-services in multiple languages. Java must be one of them to show scaling cost. Possible micro-services: </w:t>
      </w:r>
      <w:r w:rsidR="00B60DD3">
        <w:t>Authentication</w:t>
      </w:r>
      <w:r>
        <w:t>,</w:t>
      </w:r>
      <w:r w:rsidR="00B60DD3">
        <w:t xml:space="preserve"> Account summary and details,</w:t>
      </w:r>
      <w:r>
        <w:t xml:space="preserve"> Transfer</w:t>
      </w:r>
      <w:r w:rsidR="00B60DD3">
        <w:t>s, Bill payment</w:t>
      </w:r>
      <w:r w:rsidR="00196051">
        <w:t>.</w:t>
      </w:r>
    </w:p>
    <w:p w:rsidR="007A1078" w:rsidRDefault="00B60DD3" w:rsidP="007A1078">
      <w:pPr>
        <w:pStyle w:val="ListNumber"/>
      </w:pPr>
      <w:r>
        <w:t>Build</w:t>
      </w:r>
      <w:r w:rsidR="008B06FB">
        <w:t xml:space="preserve"> front end</w:t>
      </w:r>
      <w:r>
        <w:t xml:space="preserve"> A</w:t>
      </w:r>
      <w:r w:rsidR="007365A5">
        <w:t>ndroid and web ap</w:t>
      </w:r>
      <w:r w:rsidR="00AB6668">
        <w:t xml:space="preserve">plication to </w:t>
      </w:r>
      <w:r w:rsidR="00A54311">
        <w:t>display</w:t>
      </w:r>
      <w:r w:rsidR="00AB6668">
        <w:t xml:space="preserve"> services.</w:t>
      </w:r>
    </w:p>
    <w:p w:rsidR="00AB6668" w:rsidRPr="003F3D12" w:rsidRDefault="00AB6668" w:rsidP="00AB6668">
      <w:pPr>
        <w:pStyle w:val="Heading2"/>
        <w:rPr>
          <w:rStyle w:val="Heading2Char"/>
        </w:rPr>
      </w:pPr>
      <w:r>
        <w:t xml:space="preserve">Possible </w:t>
      </w:r>
      <w:bookmarkStart w:id="3" w:name="_Hlk492650312"/>
      <w:r w:rsidR="00ED18B5">
        <w:t>Features</w:t>
      </w:r>
      <w:bookmarkEnd w:id="3"/>
    </w:p>
    <w:p w:rsidR="00AB6668" w:rsidRDefault="00AB6668" w:rsidP="00AB6668">
      <w:pPr>
        <w:pStyle w:val="ListNumber"/>
        <w:numPr>
          <w:ilvl w:val="0"/>
          <w:numId w:val="20"/>
        </w:numPr>
      </w:pPr>
      <w:r>
        <w:t>DevOps: Dashboard, health checking, logging, monitoring, continuous integration and continuous development (CICD)</w:t>
      </w:r>
      <w:r w:rsidR="00197D77">
        <w:t>.</w:t>
      </w:r>
    </w:p>
    <w:p w:rsidR="00AB6668" w:rsidRDefault="00FE0B05" w:rsidP="00AB6668">
      <w:pPr>
        <w:pStyle w:val="ListNumber"/>
        <w:numPr>
          <w:ilvl w:val="0"/>
          <w:numId w:val="20"/>
        </w:numPr>
      </w:pPr>
      <w:r>
        <w:t>Populate</w:t>
      </w:r>
      <w:r w:rsidR="00AB6668">
        <w:t xml:space="preserve"> a string database with</w:t>
      </w:r>
      <w:r w:rsidR="00C6261C">
        <w:t xml:space="preserve"> error and warning messages (en_CA and fr_CA</w:t>
      </w:r>
      <w:r w:rsidR="00AB6668">
        <w:t>)</w:t>
      </w:r>
      <w:r w:rsidR="00AC75A2">
        <w:t>.</w:t>
      </w:r>
    </w:p>
    <w:p w:rsidR="00AB6668" w:rsidRDefault="00AB6668" w:rsidP="00AB6668">
      <w:pPr>
        <w:pStyle w:val="ListNumber"/>
        <w:numPr>
          <w:ilvl w:val="0"/>
          <w:numId w:val="20"/>
        </w:numPr>
      </w:pPr>
      <w:r>
        <w:t>Build</w:t>
      </w:r>
      <w:r w:rsidR="00AA6A74">
        <w:t xml:space="preserve"> an</w:t>
      </w:r>
      <w:r>
        <w:t xml:space="preserve"> iPhone </w:t>
      </w:r>
      <w:r w:rsidR="00AA6A74">
        <w:t xml:space="preserve">and/or tablet </w:t>
      </w:r>
      <w:r>
        <w:t>application.</w:t>
      </w:r>
    </w:p>
    <w:p w:rsidR="00AB6668" w:rsidRDefault="00BB2BC7" w:rsidP="00CB1C9B">
      <w:pPr>
        <w:pStyle w:val="ListNumber"/>
        <w:numPr>
          <w:ilvl w:val="0"/>
          <w:numId w:val="20"/>
        </w:numPr>
      </w:pPr>
      <w:r>
        <w:t xml:space="preserve">Integrate </w:t>
      </w:r>
      <w:r w:rsidR="00751436">
        <w:t>oAuth2 and LDAP authentication</w:t>
      </w:r>
      <w:r w:rsidR="00197D77">
        <w:t>.</w:t>
      </w:r>
    </w:p>
    <w:p w:rsidR="00C3547E" w:rsidRDefault="00086CCC" w:rsidP="00CB1C9B">
      <w:pPr>
        <w:pStyle w:val="ListNumber"/>
        <w:numPr>
          <w:ilvl w:val="0"/>
          <w:numId w:val="20"/>
        </w:numPr>
      </w:pPr>
      <w:r>
        <w:lastRenderedPageBreak/>
        <w:t>Use S</w:t>
      </w:r>
      <w:r w:rsidR="00C3547E">
        <w:t>wagger for design and documentation</w:t>
      </w:r>
      <w:r w:rsidR="00197D77">
        <w:t>.</w:t>
      </w:r>
    </w:p>
    <w:p w:rsidR="00597ACA" w:rsidRDefault="00C71C9C" w:rsidP="00597ACA">
      <w:pPr>
        <w:pStyle w:val="Heading2"/>
      </w:pPr>
      <w:r>
        <w:t>Equipment Requirements</w:t>
      </w:r>
    </w:p>
    <w:p w:rsidR="003A0154" w:rsidRDefault="00C71C9C" w:rsidP="000E7048">
      <w:pPr>
        <w:pStyle w:val="ListParagraph"/>
        <w:numPr>
          <w:ilvl w:val="0"/>
          <w:numId w:val="24"/>
        </w:numPr>
      </w:pPr>
      <w:r>
        <w:t>Microsoft Azure</w:t>
      </w:r>
      <w:r w:rsidR="000E7048">
        <w:t xml:space="preserve"> (Any cloud provider could be used)</w:t>
      </w:r>
    </w:p>
    <w:p w:rsidR="001B65AD" w:rsidRPr="00C71C9C" w:rsidRDefault="00C71C9C" w:rsidP="001B65AD">
      <w:pPr>
        <w:pStyle w:val="ListParagraph"/>
        <w:numPr>
          <w:ilvl w:val="0"/>
          <w:numId w:val="24"/>
        </w:numPr>
      </w:pPr>
      <w:r>
        <w:t>Android device(s)</w:t>
      </w:r>
    </w:p>
    <w:p w:rsidR="00B979D8" w:rsidRDefault="00C102B8">
      <w:pPr>
        <w:pStyle w:val="Heading1"/>
      </w:pPr>
      <w:r>
        <w:t>timeline</w:t>
      </w:r>
    </w:p>
    <w:p w:rsidR="005F5C3B" w:rsidRDefault="005F5C3B" w:rsidP="005F5C3B">
      <w:pPr>
        <w:pStyle w:val="Heading2"/>
      </w:pPr>
      <w:r>
        <w:t>Sept 17-30</w:t>
      </w:r>
    </w:p>
    <w:p w:rsidR="00CB1C9B" w:rsidRDefault="00CB1C9B" w:rsidP="00CF40F3">
      <w:pPr>
        <w:pStyle w:val="ListParagraph"/>
        <w:numPr>
          <w:ilvl w:val="0"/>
          <w:numId w:val="19"/>
        </w:numPr>
      </w:pPr>
      <w:r>
        <w:t>Determine what software to use for the application container (DC/OS, Cloud Foundry, Kubernetes, Docker Swarm, etc</w:t>
      </w:r>
      <w:r w:rsidR="00145354">
        <w:t>.</w:t>
      </w:r>
      <w:r>
        <w:t>)</w:t>
      </w:r>
      <w:r w:rsidR="0074184E">
        <w:t>.</w:t>
      </w:r>
    </w:p>
    <w:p w:rsidR="009B1A7D" w:rsidRDefault="00DD37C1" w:rsidP="009B1A7D">
      <w:pPr>
        <w:pStyle w:val="ListParagraph"/>
        <w:numPr>
          <w:ilvl w:val="0"/>
          <w:numId w:val="19"/>
        </w:numPr>
      </w:pPr>
      <w:r>
        <w:t>Compare</w:t>
      </w:r>
      <w:r w:rsidR="00145354">
        <w:t xml:space="preserve"> application containers to find bes</w:t>
      </w:r>
      <w:r w:rsidR="0074184E">
        <w:t>t</w:t>
      </w:r>
      <w:r w:rsidR="00145354">
        <w:t xml:space="preserve"> fit</w:t>
      </w:r>
      <w:r w:rsidR="0074184E">
        <w:t>.</w:t>
      </w:r>
    </w:p>
    <w:p w:rsidR="005F5C3B" w:rsidRDefault="005F5C3B" w:rsidP="005F5C3B">
      <w:pPr>
        <w:pStyle w:val="Heading2"/>
      </w:pPr>
      <w:r>
        <w:t>Oct 1-14</w:t>
      </w:r>
    </w:p>
    <w:p w:rsidR="0059539B" w:rsidRPr="0059539B" w:rsidRDefault="0059539B" w:rsidP="0059539B">
      <w:pPr>
        <w:pStyle w:val="ListParagraph"/>
        <w:numPr>
          <w:ilvl w:val="0"/>
          <w:numId w:val="22"/>
        </w:numPr>
      </w:pPr>
      <w:r>
        <w:t>Determine technologies for web and Android applications (.NET</w:t>
      </w:r>
      <w:r w:rsidR="00E038CB">
        <w:t>, JavaScript, React, NodeJS, etc.</w:t>
      </w:r>
      <w:r>
        <w:t>).</w:t>
      </w:r>
    </w:p>
    <w:p w:rsidR="00564B93" w:rsidRPr="005F5C3B" w:rsidRDefault="00E038CB" w:rsidP="00E038CB">
      <w:pPr>
        <w:pStyle w:val="ListParagraph"/>
        <w:numPr>
          <w:ilvl w:val="0"/>
          <w:numId w:val="22"/>
        </w:numPr>
      </w:pPr>
      <w:r>
        <w:t>Setup certificate and DNS for testing.</w:t>
      </w:r>
    </w:p>
    <w:p w:rsidR="005F5C3B" w:rsidRDefault="005F5C3B" w:rsidP="005F5C3B">
      <w:pPr>
        <w:pStyle w:val="Heading2"/>
      </w:pPr>
      <w:r>
        <w:t>Oct 15-28</w:t>
      </w:r>
    </w:p>
    <w:p w:rsidR="00E038CB" w:rsidRDefault="00E038CB" w:rsidP="00E038CB">
      <w:pPr>
        <w:pStyle w:val="ListParagraph"/>
        <w:numPr>
          <w:ilvl w:val="0"/>
          <w:numId w:val="17"/>
        </w:numPr>
      </w:pPr>
      <w:r>
        <w:t>Test and determine the micro-app and micro-services REST technologies and languages (Jersey, GraphQL, Spring, Java, Python, Go, etc.).</w:t>
      </w:r>
    </w:p>
    <w:p w:rsidR="0074184E" w:rsidRPr="005F5C3B" w:rsidRDefault="00E038CB" w:rsidP="00E038CB">
      <w:pPr>
        <w:pStyle w:val="ListParagraph"/>
        <w:numPr>
          <w:ilvl w:val="0"/>
          <w:numId w:val="17"/>
        </w:numPr>
      </w:pPr>
      <w:r>
        <w:t>Test and determine the API and service gateway technologies. (Apigee, Tyk, MuleSoft, Sentinet, etc.). Some technologies may be provided by application container.</w:t>
      </w:r>
    </w:p>
    <w:p w:rsidR="005F5C3B" w:rsidRDefault="005F5C3B" w:rsidP="005F5C3B">
      <w:pPr>
        <w:pStyle w:val="Heading2"/>
      </w:pPr>
      <w:r>
        <w:t>Oct 29-Nov 11</w:t>
      </w:r>
    </w:p>
    <w:p w:rsidR="00E038CB" w:rsidRDefault="00E038CB" w:rsidP="00E038CB">
      <w:pPr>
        <w:pStyle w:val="ListParagraph"/>
        <w:numPr>
          <w:ilvl w:val="0"/>
          <w:numId w:val="21"/>
        </w:numPr>
      </w:pPr>
      <w:r>
        <w:t>Test and determine authentication technologies that will be used.</w:t>
      </w:r>
    </w:p>
    <w:p w:rsidR="0059539B" w:rsidRPr="0059539B" w:rsidRDefault="00E038CB" w:rsidP="00E038CB">
      <w:pPr>
        <w:pStyle w:val="ListParagraph"/>
        <w:numPr>
          <w:ilvl w:val="0"/>
          <w:numId w:val="21"/>
        </w:numPr>
      </w:pPr>
      <w:r>
        <w:t>Test and determine caching and database technologies (MySQL, SQLServer, Redis, MongoDB, DocumentDB, Cassandra, etc.).</w:t>
      </w:r>
    </w:p>
    <w:p w:rsidR="005F5C3B" w:rsidRDefault="005F5C3B" w:rsidP="005F5C3B">
      <w:pPr>
        <w:pStyle w:val="Heading2"/>
      </w:pPr>
      <w:r>
        <w:t>Nov 12-25</w:t>
      </w:r>
    </w:p>
    <w:p w:rsidR="0059539B" w:rsidRDefault="0059539B" w:rsidP="0059539B">
      <w:pPr>
        <w:pStyle w:val="ListParagraph"/>
        <w:numPr>
          <w:ilvl w:val="0"/>
          <w:numId w:val="17"/>
        </w:numPr>
      </w:pPr>
      <w:r>
        <w:t>Test and determine technology for host gateway, build or use a framework (Sentinet, MuleSoft, Apigee, Tyk, etc.).</w:t>
      </w:r>
    </w:p>
    <w:p w:rsidR="005F5C3B" w:rsidRDefault="0059539B" w:rsidP="0059539B">
      <w:pPr>
        <w:pStyle w:val="ListParagraph"/>
        <w:numPr>
          <w:ilvl w:val="0"/>
          <w:numId w:val="17"/>
        </w:numPr>
      </w:pPr>
      <w:r>
        <w:t>Determine mock data for backend services (REST and WSDL).</w:t>
      </w:r>
    </w:p>
    <w:p w:rsidR="009B6566" w:rsidRPr="005F5C3B" w:rsidRDefault="009B6566" w:rsidP="0059539B">
      <w:pPr>
        <w:pStyle w:val="ListParagraph"/>
        <w:numPr>
          <w:ilvl w:val="0"/>
          <w:numId w:val="17"/>
        </w:numPr>
      </w:pPr>
      <w:r>
        <w:t>Work on first draft of project proposal.</w:t>
      </w:r>
    </w:p>
    <w:p w:rsidR="005F5C3B" w:rsidRDefault="005F5C3B" w:rsidP="00AD5CB9">
      <w:pPr>
        <w:pStyle w:val="Heading2"/>
      </w:pPr>
      <w:r>
        <w:t>Nov 26-Dec 8</w:t>
      </w:r>
    </w:p>
    <w:p w:rsidR="00414897" w:rsidRDefault="003F70B7" w:rsidP="00414897">
      <w:pPr>
        <w:pStyle w:val="ListParagraph"/>
        <w:numPr>
          <w:ilvl w:val="0"/>
          <w:numId w:val="18"/>
        </w:numPr>
      </w:pPr>
      <w:r>
        <w:t>Complete</w:t>
      </w:r>
      <w:r w:rsidR="00AD5CB9">
        <w:t xml:space="preserve"> project proposal</w:t>
      </w:r>
      <w:r w:rsidR="0074184E">
        <w:t>.</w:t>
      </w:r>
    </w:p>
    <w:p w:rsidR="0059539B" w:rsidRDefault="00FC31EE" w:rsidP="0059539B">
      <w:pPr>
        <w:pStyle w:val="ListParagraph"/>
        <w:numPr>
          <w:ilvl w:val="0"/>
          <w:numId w:val="18"/>
        </w:numPr>
      </w:pPr>
      <w:r>
        <w:t>Identify</w:t>
      </w:r>
      <w:r w:rsidR="0059539B">
        <w:t xml:space="preserve"> outstanding tasks</w:t>
      </w:r>
      <w:r>
        <w:t xml:space="preserve"> and resource requirements.</w:t>
      </w:r>
    </w:p>
    <w:p w:rsidR="0059539B" w:rsidRDefault="0059539B" w:rsidP="0059539B">
      <w:pPr>
        <w:pStyle w:val="ListParagraph"/>
        <w:numPr>
          <w:ilvl w:val="0"/>
          <w:numId w:val="18"/>
        </w:numPr>
      </w:pPr>
      <w:r>
        <w:t xml:space="preserve">Determine what technologies to use for “Possible </w:t>
      </w:r>
      <w:r w:rsidR="00EA4F1D">
        <w:t>Features</w:t>
      </w:r>
      <w:r>
        <w:t>”</w:t>
      </w:r>
      <w:r w:rsidR="00FB019A">
        <w:t xml:space="preserve"> if time allows</w:t>
      </w:r>
      <w:r>
        <w:t>.</w:t>
      </w:r>
    </w:p>
    <w:p w:rsidR="00316023" w:rsidRDefault="00746437" w:rsidP="00AF1605">
      <w:pPr>
        <w:ind w:left="0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692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level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Default="00316023" w:rsidP="00316023">
      <w:pPr>
        <w:pStyle w:val="Title"/>
      </w:pPr>
      <w:r>
        <w:br w:type="page"/>
      </w:r>
    </w:p>
    <w:p w:rsidR="00316023" w:rsidRDefault="00316023" w:rsidP="00316023">
      <w:pPr>
        <w:pStyle w:val="Title"/>
      </w:pPr>
      <w:r>
        <w:lastRenderedPageBreak/>
        <w:t>COMP4906 Honours thesis: Skydot</w:t>
      </w:r>
    </w:p>
    <w:p w:rsidR="00C71C9C" w:rsidRPr="008A61AD" w:rsidRDefault="00316023" w:rsidP="008A61AD">
      <w:pPr>
        <w:pStyle w:val="Title"/>
        <w:rPr>
          <w:sz w:val="36"/>
          <w:szCs w:val="36"/>
        </w:rPr>
      </w:pPr>
      <w:r>
        <w:rPr>
          <w:sz w:val="36"/>
          <w:szCs w:val="36"/>
        </w:rPr>
        <w:t>final report outline</w:t>
      </w:r>
    </w:p>
    <w:p w:rsidR="00316023" w:rsidRDefault="00316023" w:rsidP="00316023">
      <w:pPr>
        <w:pStyle w:val="Heading1"/>
      </w:pPr>
      <w:r>
        <w:t>Introduction</w:t>
      </w:r>
    </w:p>
    <w:p w:rsidR="00316023" w:rsidRDefault="00316023" w:rsidP="00316023">
      <w:pPr>
        <w:pStyle w:val="Heading2"/>
      </w:pPr>
      <w:r>
        <w:t>Problem</w:t>
      </w:r>
    </w:p>
    <w:p w:rsidR="00316023" w:rsidRDefault="00316023" w:rsidP="00316023">
      <w:pPr>
        <w:pStyle w:val="Heading2"/>
      </w:pPr>
      <w:r>
        <w:t>Motivation</w:t>
      </w:r>
    </w:p>
    <w:p w:rsidR="00316023" w:rsidRDefault="00316023" w:rsidP="00316023">
      <w:pPr>
        <w:pStyle w:val="Heading2"/>
      </w:pPr>
      <w:r>
        <w:t>Goals</w:t>
      </w:r>
    </w:p>
    <w:p w:rsidR="00316023" w:rsidRDefault="00316023" w:rsidP="00316023">
      <w:pPr>
        <w:pStyle w:val="Heading2"/>
        <w:rPr>
          <w:rStyle w:val="Heading2Char"/>
        </w:rPr>
      </w:pPr>
      <w:r>
        <w:rPr>
          <w:rStyle w:val="Heading2Char"/>
        </w:rPr>
        <w:t>Objectives</w:t>
      </w:r>
    </w:p>
    <w:p w:rsidR="00316023" w:rsidRDefault="00316023" w:rsidP="00316023">
      <w:pPr>
        <w:pStyle w:val="Heading2"/>
      </w:pPr>
      <w:r>
        <w:t>Outline</w:t>
      </w:r>
    </w:p>
    <w:p w:rsidR="00316023" w:rsidRDefault="00316023" w:rsidP="00316023">
      <w:pPr>
        <w:pStyle w:val="Heading1"/>
      </w:pPr>
      <w:r>
        <w:t>Background</w:t>
      </w:r>
    </w:p>
    <w:p w:rsidR="00316023" w:rsidRDefault="00D93789" w:rsidP="00316023">
      <w:pPr>
        <w:pStyle w:val="Heading1"/>
      </w:pPr>
      <w:r>
        <w:t>approa</w:t>
      </w:r>
      <w:r w:rsidR="00316023">
        <w:t>ch</w:t>
      </w:r>
    </w:p>
    <w:p w:rsidR="00316023" w:rsidRDefault="00316023" w:rsidP="00316023">
      <w:pPr>
        <w:pStyle w:val="Heading1"/>
      </w:pPr>
      <w:r>
        <w:t>results/validation</w:t>
      </w:r>
    </w:p>
    <w:p w:rsidR="00316023" w:rsidRDefault="00316023" w:rsidP="00316023">
      <w:pPr>
        <w:pStyle w:val="Heading1"/>
      </w:pPr>
      <w:r>
        <w:t>conclusion</w:t>
      </w:r>
    </w:p>
    <w:p w:rsidR="00316023" w:rsidRDefault="00D97755" w:rsidP="00316023">
      <w:pPr>
        <w:pStyle w:val="Heading2"/>
      </w:pPr>
      <w:r>
        <w:t>Future Work</w:t>
      </w:r>
    </w:p>
    <w:p w:rsidR="00247A13" w:rsidRDefault="00316023" w:rsidP="00120018">
      <w:pPr>
        <w:pStyle w:val="Heading1"/>
      </w:pPr>
      <w:r>
        <w:t>refernces</w:t>
      </w:r>
    </w:p>
    <w:p w:rsidR="00247A13" w:rsidRPr="00316023" w:rsidRDefault="00A36273" w:rsidP="00247A13">
      <w:pPr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55pt;height:95.45pt">
            <v:imagedata r:id="rId9" o:title=""/>
            <o:lock v:ext="edit" ungrouping="t" rotation="t" cropping="t" verticies="t" text="t" grouping="t"/>
          </v:shape>
        </w:pict>
      </w:r>
      <w:r w:rsidR="003C78AE">
        <w:tab/>
      </w:r>
      <w:r w:rsidR="00296C59">
        <w:pict>
          <v:shape id="_x0000_i1026" type="#_x0000_t75" alt="Microsoft Office Signature Line..." style="width:192.55pt;height:95.45pt">
            <v:imagedata r:id="rId10" o:title=""/>
            <o:lock v:ext="edit" ungrouping="t" rotation="t" cropping="t" verticies="t" text="t" grouping="t"/>
          </v:shape>
        </w:pict>
      </w:r>
    </w:p>
    <w:sectPr w:rsidR="00247A13" w:rsidRPr="00316023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C59" w:rsidRDefault="00296C59">
      <w:pPr>
        <w:spacing w:after="0" w:line="240" w:lineRule="auto"/>
      </w:pPr>
      <w:r>
        <w:separator/>
      </w:r>
    </w:p>
    <w:p w:rsidR="00296C59" w:rsidRDefault="00296C59"/>
  </w:endnote>
  <w:endnote w:type="continuationSeparator" w:id="0">
    <w:p w:rsidR="00296C59" w:rsidRDefault="00296C59">
      <w:pPr>
        <w:spacing w:after="0" w:line="240" w:lineRule="auto"/>
      </w:pPr>
      <w:r>
        <w:continuationSeparator/>
      </w:r>
    </w:p>
    <w:p w:rsidR="00296C59" w:rsidRDefault="00296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88" w:rsidRDefault="004D228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95A9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C59" w:rsidRDefault="00296C59">
      <w:pPr>
        <w:spacing w:after="0" w:line="240" w:lineRule="auto"/>
      </w:pPr>
      <w:r>
        <w:separator/>
      </w:r>
    </w:p>
    <w:p w:rsidR="00296C59" w:rsidRDefault="00296C59"/>
  </w:footnote>
  <w:footnote w:type="continuationSeparator" w:id="0">
    <w:p w:rsidR="00296C59" w:rsidRDefault="00296C59">
      <w:pPr>
        <w:spacing w:after="0" w:line="240" w:lineRule="auto"/>
      </w:pPr>
      <w:r>
        <w:continuationSeparator/>
      </w:r>
    </w:p>
    <w:p w:rsidR="00296C59" w:rsidRDefault="00296C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94A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04314E"/>
    <w:multiLevelType w:val="hybridMultilevel"/>
    <w:tmpl w:val="6D4C7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B15CFB"/>
    <w:multiLevelType w:val="hybridMultilevel"/>
    <w:tmpl w:val="8A926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C06CBB"/>
    <w:multiLevelType w:val="hybridMultilevel"/>
    <w:tmpl w:val="0B2CF5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4CE81D5F"/>
    <w:multiLevelType w:val="hybridMultilevel"/>
    <w:tmpl w:val="D0C0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0599"/>
    <w:multiLevelType w:val="hybridMultilevel"/>
    <w:tmpl w:val="C15A4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5A269D"/>
    <w:multiLevelType w:val="hybridMultilevel"/>
    <w:tmpl w:val="078E2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FA1164"/>
    <w:multiLevelType w:val="hybridMultilevel"/>
    <w:tmpl w:val="D59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E032B"/>
    <w:multiLevelType w:val="hybridMultilevel"/>
    <w:tmpl w:val="80108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BE22B4"/>
    <w:multiLevelType w:val="hybridMultilevel"/>
    <w:tmpl w:val="03484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B539D7"/>
    <w:multiLevelType w:val="hybridMultilevel"/>
    <w:tmpl w:val="76F62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1638CF"/>
    <w:multiLevelType w:val="multilevel"/>
    <w:tmpl w:val="EC48152A"/>
    <w:lvl w:ilvl="0">
      <w:start w:val="1"/>
      <w:numFmt w:val="lowerRoman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1383E86"/>
    <w:multiLevelType w:val="hybridMultilevel"/>
    <w:tmpl w:val="D3922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DB5E6D"/>
    <w:multiLevelType w:val="hybridMultilevel"/>
    <w:tmpl w:val="6D4C7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4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0"/>
  </w:num>
  <w:num w:numId="23">
    <w:abstractNumId w:val="18"/>
  </w:num>
  <w:num w:numId="24">
    <w:abstractNumId w:val="12"/>
  </w:num>
  <w:num w:numId="25">
    <w:abstractNumId w:val="11"/>
  </w:num>
  <w:num w:numId="26">
    <w:abstractNumId w:val="26"/>
  </w:num>
  <w:num w:numId="27">
    <w:abstractNumId w:val="16"/>
  </w:num>
  <w:num w:numId="28">
    <w:abstractNumId w:val="19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E0"/>
    <w:rsid w:val="00011DB8"/>
    <w:rsid w:val="00011EF1"/>
    <w:rsid w:val="00030307"/>
    <w:rsid w:val="00037D76"/>
    <w:rsid w:val="00040608"/>
    <w:rsid w:val="00050C0A"/>
    <w:rsid w:val="00051678"/>
    <w:rsid w:val="000619D8"/>
    <w:rsid w:val="00061ACB"/>
    <w:rsid w:val="0007551C"/>
    <w:rsid w:val="00080C63"/>
    <w:rsid w:val="00086996"/>
    <w:rsid w:val="00086CCC"/>
    <w:rsid w:val="000A7220"/>
    <w:rsid w:val="000A7BCA"/>
    <w:rsid w:val="000B2240"/>
    <w:rsid w:val="000B6F5C"/>
    <w:rsid w:val="000C47C7"/>
    <w:rsid w:val="000D1F66"/>
    <w:rsid w:val="000D217E"/>
    <w:rsid w:val="000D26D1"/>
    <w:rsid w:val="000D3390"/>
    <w:rsid w:val="000E0B6E"/>
    <w:rsid w:val="000E2A95"/>
    <w:rsid w:val="000E7048"/>
    <w:rsid w:val="00120018"/>
    <w:rsid w:val="001345F1"/>
    <w:rsid w:val="00137268"/>
    <w:rsid w:val="00145354"/>
    <w:rsid w:val="00151116"/>
    <w:rsid w:val="00151E44"/>
    <w:rsid w:val="0016046C"/>
    <w:rsid w:val="001632C2"/>
    <w:rsid w:val="001800F8"/>
    <w:rsid w:val="001827D2"/>
    <w:rsid w:val="00196051"/>
    <w:rsid w:val="00197D77"/>
    <w:rsid w:val="001A110A"/>
    <w:rsid w:val="001B447D"/>
    <w:rsid w:val="001B65AD"/>
    <w:rsid w:val="001F4B60"/>
    <w:rsid w:val="002165C1"/>
    <w:rsid w:val="00247A13"/>
    <w:rsid w:val="00260858"/>
    <w:rsid w:val="00270B93"/>
    <w:rsid w:val="002850F2"/>
    <w:rsid w:val="00294C3F"/>
    <w:rsid w:val="00296C59"/>
    <w:rsid w:val="002B5B16"/>
    <w:rsid w:val="002B6A34"/>
    <w:rsid w:val="002C1552"/>
    <w:rsid w:val="002C34F3"/>
    <w:rsid w:val="002C49B2"/>
    <w:rsid w:val="00303660"/>
    <w:rsid w:val="00315E05"/>
    <w:rsid w:val="00316023"/>
    <w:rsid w:val="0034617C"/>
    <w:rsid w:val="00347532"/>
    <w:rsid w:val="00350915"/>
    <w:rsid w:val="00356102"/>
    <w:rsid w:val="00361C05"/>
    <w:rsid w:val="00372709"/>
    <w:rsid w:val="003A0154"/>
    <w:rsid w:val="003B0C99"/>
    <w:rsid w:val="003C78AE"/>
    <w:rsid w:val="003D363F"/>
    <w:rsid w:val="003F2336"/>
    <w:rsid w:val="003F397A"/>
    <w:rsid w:val="003F3D12"/>
    <w:rsid w:val="003F70B7"/>
    <w:rsid w:val="00414897"/>
    <w:rsid w:val="004262BA"/>
    <w:rsid w:val="004343C1"/>
    <w:rsid w:val="0043505E"/>
    <w:rsid w:val="00453F37"/>
    <w:rsid w:val="00477ED0"/>
    <w:rsid w:val="004859CB"/>
    <w:rsid w:val="004869BE"/>
    <w:rsid w:val="004A2990"/>
    <w:rsid w:val="004B6460"/>
    <w:rsid w:val="004C0D7C"/>
    <w:rsid w:val="004D2288"/>
    <w:rsid w:val="005008F2"/>
    <w:rsid w:val="00502CE1"/>
    <w:rsid w:val="00507EEA"/>
    <w:rsid w:val="005122BF"/>
    <w:rsid w:val="00515E23"/>
    <w:rsid w:val="0052037A"/>
    <w:rsid w:val="00521179"/>
    <w:rsid w:val="005224A2"/>
    <w:rsid w:val="00532BB3"/>
    <w:rsid w:val="0055429E"/>
    <w:rsid w:val="005547AB"/>
    <w:rsid w:val="00564B93"/>
    <w:rsid w:val="00567C7E"/>
    <w:rsid w:val="00572672"/>
    <w:rsid w:val="0059539B"/>
    <w:rsid w:val="00597ACA"/>
    <w:rsid w:val="00597D4F"/>
    <w:rsid w:val="005C10A9"/>
    <w:rsid w:val="005C2B6C"/>
    <w:rsid w:val="005C7BF4"/>
    <w:rsid w:val="005D24C3"/>
    <w:rsid w:val="005D3042"/>
    <w:rsid w:val="005F5C3B"/>
    <w:rsid w:val="006061AA"/>
    <w:rsid w:val="006223EC"/>
    <w:rsid w:val="006253C3"/>
    <w:rsid w:val="00627B43"/>
    <w:rsid w:val="00646A14"/>
    <w:rsid w:val="0065135B"/>
    <w:rsid w:val="006722E2"/>
    <w:rsid w:val="00673F0F"/>
    <w:rsid w:val="006828BD"/>
    <w:rsid w:val="00696D06"/>
    <w:rsid w:val="006A1B47"/>
    <w:rsid w:val="006A612B"/>
    <w:rsid w:val="006A6928"/>
    <w:rsid w:val="006B55E6"/>
    <w:rsid w:val="006B6AF4"/>
    <w:rsid w:val="006E4C03"/>
    <w:rsid w:val="0070009B"/>
    <w:rsid w:val="007002A7"/>
    <w:rsid w:val="00721AE6"/>
    <w:rsid w:val="007365A5"/>
    <w:rsid w:val="00740829"/>
    <w:rsid w:val="00741402"/>
    <w:rsid w:val="0074184E"/>
    <w:rsid w:val="00746437"/>
    <w:rsid w:val="00751436"/>
    <w:rsid w:val="00751A51"/>
    <w:rsid w:val="00767AC0"/>
    <w:rsid w:val="00770F71"/>
    <w:rsid w:val="00771C0E"/>
    <w:rsid w:val="00782ED4"/>
    <w:rsid w:val="00783051"/>
    <w:rsid w:val="00793750"/>
    <w:rsid w:val="00793758"/>
    <w:rsid w:val="007A06AE"/>
    <w:rsid w:val="007A1078"/>
    <w:rsid w:val="007A2FAF"/>
    <w:rsid w:val="007A3314"/>
    <w:rsid w:val="007C55E7"/>
    <w:rsid w:val="007E7EC4"/>
    <w:rsid w:val="007F207E"/>
    <w:rsid w:val="007F6844"/>
    <w:rsid w:val="0080766B"/>
    <w:rsid w:val="00807F4F"/>
    <w:rsid w:val="00814746"/>
    <w:rsid w:val="00825B84"/>
    <w:rsid w:val="00831797"/>
    <w:rsid w:val="00841011"/>
    <w:rsid w:val="00850766"/>
    <w:rsid w:val="00851BEE"/>
    <w:rsid w:val="008735A4"/>
    <w:rsid w:val="0087736A"/>
    <w:rsid w:val="00884A32"/>
    <w:rsid w:val="00890F29"/>
    <w:rsid w:val="008A61AD"/>
    <w:rsid w:val="008B06FB"/>
    <w:rsid w:val="008B783D"/>
    <w:rsid w:val="008C0B3B"/>
    <w:rsid w:val="008D392A"/>
    <w:rsid w:val="008E1D38"/>
    <w:rsid w:val="008E51FB"/>
    <w:rsid w:val="00904739"/>
    <w:rsid w:val="00917394"/>
    <w:rsid w:val="00917BFB"/>
    <w:rsid w:val="009208CD"/>
    <w:rsid w:val="00927645"/>
    <w:rsid w:val="0093431C"/>
    <w:rsid w:val="00941742"/>
    <w:rsid w:val="00962D7B"/>
    <w:rsid w:val="00981C52"/>
    <w:rsid w:val="009866E2"/>
    <w:rsid w:val="0099171D"/>
    <w:rsid w:val="009A2E6E"/>
    <w:rsid w:val="009A3BBE"/>
    <w:rsid w:val="009B1A7D"/>
    <w:rsid w:val="009B6566"/>
    <w:rsid w:val="00A20E72"/>
    <w:rsid w:val="00A2722E"/>
    <w:rsid w:val="00A27234"/>
    <w:rsid w:val="00A36273"/>
    <w:rsid w:val="00A40744"/>
    <w:rsid w:val="00A52EF3"/>
    <w:rsid w:val="00A54311"/>
    <w:rsid w:val="00A73750"/>
    <w:rsid w:val="00A73998"/>
    <w:rsid w:val="00A812A1"/>
    <w:rsid w:val="00AA6A74"/>
    <w:rsid w:val="00AA6DCC"/>
    <w:rsid w:val="00AB6668"/>
    <w:rsid w:val="00AC75A2"/>
    <w:rsid w:val="00AD1EC7"/>
    <w:rsid w:val="00AD5CB9"/>
    <w:rsid w:val="00AE3359"/>
    <w:rsid w:val="00AF1605"/>
    <w:rsid w:val="00B0152A"/>
    <w:rsid w:val="00B102FC"/>
    <w:rsid w:val="00B11276"/>
    <w:rsid w:val="00B1314B"/>
    <w:rsid w:val="00B26D6E"/>
    <w:rsid w:val="00B300F0"/>
    <w:rsid w:val="00B51EB3"/>
    <w:rsid w:val="00B60DD3"/>
    <w:rsid w:val="00B64A82"/>
    <w:rsid w:val="00B64A88"/>
    <w:rsid w:val="00B95A9C"/>
    <w:rsid w:val="00B979D8"/>
    <w:rsid w:val="00BA32F3"/>
    <w:rsid w:val="00BB1F80"/>
    <w:rsid w:val="00BB2BC7"/>
    <w:rsid w:val="00BB7054"/>
    <w:rsid w:val="00BD3145"/>
    <w:rsid w:val="00BD4BA8"/>
    <w:rsid w:val="00C102B8"/>
    <w:rsid w:val="00C11B7B"/>
    <w:rsid w:val="00C3547E"/>
    <w:rsid w:val="00C57F31"/>
    <w:rsid w:val="00C6261C"/>
    <w:rsid w:val="00C71C9C"/>
    <w:rsid w:val="00CA0647"/>
    <w:rsid w:val="00CB1C9B"/>
    <w:rsid w:val="00CB32EA"/>
    <w:rsid w:val="00CC6289"/>
    <w:rsid w:val="00CF40F3"/>
    <w:rsid w:val="00CF7F3E"/>
    <w:rsid w:val="00D05DC6"/>
    <w:rsid w:val="00D17CAE"/>
    <w:rsid w:val="00D40A58"/>
    <w:rsid w:val="00D44A7F"/>
    <w:rsid w:val="00D46B73"/>
    <w:rsid w:val="00D53BCE"/>
    <w:rsid w:val="00D657E0"/>
    <w:rsid w:val="00D833FE"/>
    <w:rsid w:val="00D91DC4"/>
    <w:rsid w:val="00D93789"/>
    <w:rsid w:val="00D94E13"/>
    <w:rsid w:val="00D97755"/>
    <w:rsid w:val="00DA0849"/>
    <w:rsid w:val="00DA084C"/>
    <w:rsid w:val="00DB445C"/>
    <w:rsid w:val="00DC73A7"/>
    <w:rsid w:val="00DD153A"/>
    <w:rsid w:val="00DD277D"/>
    <w:rsid w:val="00DD2F14"/>
    <w:rsid w:val="00DD37C1"/>
    <w:rsid w:val="00DE2C3C"/>
    <w:rsid w:val="00DE6805"/>
    <w:rsid w:val="00DF0713"/>
    <w:rsid w:val="00DF4EB5"/>
    <w:rsid w:val="00DF724C"/>
    <w:rsid w:val="00E038CB"/>
    <w:rsid w:val="00E129F9"/>
    <w:rsid w:val="00E24143"/>
    <w:rsid w:val="00E27AFE"/>
    <w:rsid w:val="00E40D56"/>
    <w:rsid w:val="00E472E5"/>
    <w:rsid w:val="00E50CD9"/>
    <w:rsid w:val="00E55A58"/>
    <w:rsid w:val="00E60CF9"/>
    <w:rsid w:val="00E67C9C"/>
    <w:rsid w:val="00E95327"/>
    <w:rsid w:val="00EA4F1D"/>
    <w:rsid w:val="00EA60BB"/>
    <w:rsid w:val="00EC3C87"/>
    <w:rsid w:val="00ED18B5"/>
    <w:rsid w:val="00EE5414"/>
    <w:rsid w:val="00F11495"/>
    <w:rsid w:val="00F35EFB"/>
    <w:rsid w:val="00F61786"/>
    <w:rsid w:val="00F92CBD"/>
    <w:rsid w:val="00F93B4E"/>
    <w:rsid w:val="00F973F8"/>
    <w:rsid w:val="00FB019A"/>
    <w:rsid w:val="00FB1001"/>
    <w:rsid w:val="00FC2AAE"/>
    <w:rsid w:val="00FC31EE"/>
    <w:rsid w:val="00FC68A6"/>
    <w:rsid w:val="00FD2FC4"/>
    <w:rsid w:val="00FE0B05"/>
    <w:rsid w:val="00FE23B2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13753"/>
  <w15:docId w15:val="{0FEE5203-7179-4098-90DF-5927EB7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F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i%20Brown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BB1B5-0A39-4598-AA8C-366482D7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Brown</dc:creator>
  <cp:keywords/>
  <dc:description/>
  <cp:lastModifiedBy>Lexi Brown</cp:lastModifiedBy>
  <cp:revision>2</cp:revision>
  <dcterms:created xsi:type="dcterms:W3CDTF">2017-09-12T19:49:00Z</dcterms:created>
  <dcterms:modified xsi:type="dcterms:W3CDTF">2017-09-12T19:49:00Z</dcterms:modified>
</cp:coreProperties>
</file>