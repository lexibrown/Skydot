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402958"/>
        <w:docPartObj>
          <w:docPartGallery w:val="Cover Pages"/>
          <w:docPartUnique/>
        </w:docPartObj>
      </w:sdtPr>
      <w:sdtEndPr>
        <w:rPr>
          <w:rFonts w:ascii="Segoe Pro Light" w:eastAsiaTheme="majorEastAsia" w:hAnsi="Segoe Pro Light" w:cstheme="majorBidi"/>
          <w:color w:val="FFFFFF" w:themeColor="background1"/>
          <w:kern w:val="28"/>
          <w:sz w:val="72"/>
          <w:szCs w:val="20"/>
          <w:lang w:eastAsia="ja-JP"/>
          <w14:ligatures w14:val="standardContextual"/>
        </w:rPr>
      </w:sdtEndPr>
      <w:sdtContent>
        <w:p w14:paraId="15B7BB37" w14:textId="77777777" w:rsidR="00685A37" w:rsidRDefault="00685A37">
          <w:r>
            <w:rPr>
              <w:noProof/>
            </w:rPr>
            <mc:AlternateContent>
              <mc:Choice Requires="wpg">
                <w:drawing>
                  <wp:anchor distT="0" distB="0" distL="114300" distR="114300" simplePos="0" relativeHeight="251659264" behindDoc="0" locked="0" layoutInCell="1" allowOverlap="1" wp14:anchorId="5A867C98" wp14:editId="7466B6A5">
                    <wp:simplePos x="0" y="0"/>
                    <wp:positionH relativeFrom="page">
                      <wp:align>left</wp:align>
                    </wp:positionH>
                    <wp:positionV relativeFrom="paragraph">
                      <wp:posOffset>-913972</wp:posOffset>
                    </wp:positionV>
                    <wp:extent cx="12790968" cy="7716771"/>
                    <wp:effectExtent l="0" t="0" r="0" b="0"/>
                    <wp:wrapNone/>
                    <wp:docPr id="2" name="Group 2"/>
                    <wp:cNvGraphicFramePr/>
                    <a:graphic xmlns:a="http://schemas.openxmlformats.org/drawingml/2006/main">
                      <a:graphicData uri="http://schemas.microsoft.com/office/word/2010/wordprocessingGroup">
                        <wpg:wgp>
                          <wpg:cNvGrpSpPr/>
                          <wpg:grpSpPr>
                            <a:xfrm>
                              <a:off x="0" y="0"/>
                              <a:ext cx="12790968" cy="7716771"/>
                              <a:chOff x="-1" y="0"/>
                              <a:chExt cx="12790968" cy="7716771"/>
                            </a:xfrm>
                          </wpg:grpSpPr>
                          <wps:wsp>
                            <wps:cNvPr id="1" name="Rectangle 1"/>
                            <wps:cNvSpPr/>
                            <wps:spPr>
                              <a:xfrm>
                                <a:off x="-1" y="750499"/>
                                <a:ext cx="12790805" cy="627128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2790967" cy="771525"/>
                              </a:xfrm>
                              <a:prstGeom prst="rect">
                                <a:avLst/>
                              </a:prstGeom>
                              <a:solidFill>
                                <a:srgbClr val="2121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72140" y="297712"/>
                                <a:ext cx="1579245" cy="191135"/>
                              </a:xfrm>
                              <a:prstGeom prst="rect">
                                <a:avLst/>
                              </a:prstGeom>
                            </pic:spPr>
                          </pic:pic>
                          <wps:wsp>
                            <wps:cNvPr id="217" name="Text Box 2"/>
                            <wps:cNvSpPr txBox="1">
                              <a:spLocks noChangeArrowheads="1"/>
                            </wps:cNvSpPr>
                            <wps:spPr bwMode="auto">
                              <a:xfrm>
                                <a:off x="627289" y="2385990"/>
                                <a:ext cx="5097235" cy="2024007"/>
                              </a:xfrm>
                              <a:prstGeom prst="rect">
                                <a:avLst/>
                              </a:prstGeom>
                              <a:noFill/>
                              <a:ln w="9525">
                                <a:noFill/>
                                <a:miter lim="800000"/>
                                <a:headEnd/>
                                <a:tailEnd/>
                              </a:ln>
                            </wps:spPr>
                            <wps:txbx>
                              <w:txbxContent>
                                <w:p w14:paraId="41877D62" w14:textId="77777777" w:rsidR="005C1AA4" w:rsidRPr="00E103D1" w:rsidRDefault="005C1AA4" w:rsidP="00685A37">
                                  <w:pPr>
                                    <w:pStyle w:val="Title"/>
                                  </w:pPr>
                                  <w:r>
                                    <w:t>Azure</w:t>
                                  </w:r>
                                  <w:r>
                                    <w:br/>
                                    <w:t>Total Cost of Ownership (TCO) s</w:t>
                                  </w:r>
                                  <w:r w:rsidRPr="00A729EB">
                                    <w:t>ummary</w:t>
                                  </w:r>
                                </w:p>
                              </w:txbxContent>
                            </wps:txbx>
                            <wps:bodyPr rot="0" vert="horz" wrap="square" lIns="0" tIns="0" rIns="0" bIns="0" anchor="t" anchorCtr="0">
                              <a:noAutofit/>
                            </wps:bodyPr>
                          </wps:wsp>
                          <wps:wsp>
                            <wps:cNvPr id="8" name="Text Box 2"/>
                            <wps:cNvSpPr txBox="1">
                              <a:spLocks noChangeArrowheads="1"/>
                            </wps:cNvSpPr>
                            <wps:spPr bwMode="auto">
                              <a:xfrm>
                                <a:off x="723014" y="4585291"/>
                                <a:ext cx="4820920" cy="977900"/>
                              </a:xfrm>
                              <a:prstGeom prst="rect">
                                <a:avLst/>
                              </a:prstGeom>
                              <a:noFill/>
                              <a:ln w="9525">
                                <a:noFill/>
                                <a:miter lim="800000"/>
                                <a:headEnd/>
                                <a:tailEnd/>
                              </a:ln>
                            </wps:spPr>
                            <wps:txbx>
                              <w:txbxContent>
                                <w:p w14:paraId="471356C0" w14:textId="77777777" w:rsidR="005C1AA4" w:rsidRPr="00685A37" w:rsidRDefault="005C1AA4" w:rsidP="00685A37">
                                  <w:pPr>
                                    <w:pStyle w:val="Title"/>
                                    <w:spacing w:after="0"/>
                                    <w:rPr>
                                      <w:rFonts w:ascii="Segoe Pro Display Semibold" w:hAnsi="Segoe Pro Display Semibold"/>
                                      <w:sz w:val="36"/>
                                      <w:szCs w:val="40"/>
                                    </w:rPr>
                                  </w:pPr>
                                  <w:r w:rsidRPr="00685A37">
                                    <w:rPr>
                                      <w:rFonts w:ascii="Segoe Pro Display Semibold" w:hAnsi="Segoe Pro Display Semibold"/>
                                      <w:sz w:val="36"/>
                                      <w:szCs w:val="40"/>
                                    </w:rPr>
                                    <w:t>Prepared for</w:t>
                                  </w:r>
                                </w:p>
                                <w:p w14:paraId="4BF3DCC4" w14:textId="1C038E29" w:rsidR="005C1AA4" w:rsidRPr="00685A37" w:rsidRDefault="007E11EB"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Lexi Brown</w:t>
                                  </w:r>
                                </w:p>
                                <w:p w14:paraId="65691CF3" w14:textId="44BD984B" w:rsidR="005C1AA4" w:rsidRPr="00685A37" w:rsidRDefault="007E11EB"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April 2018</w:t>
                                  </w:r>
                                </w:p>
                                <w:p w14:paraId="0C8876A3" w14:textId="77777777" w:rsidR="005C1AA4" w:rsidRPr="00E103D1" w:rsidRDefault="005C1AA4" w:rsidP="00685A37">
                                  <w:pPr>
                                    <w:rPr>
                                      <w:rFonts w:ascii="Segoe Pro Display Semibold" w:hAnsi="Segoe Pro Display Semibold" w:cs="Segoe UI"/>
                                      <w:color w:val="FFFFFF" w:themeColor="background1"/>
                                      <w:sz w:val="36"/>
                                      <w:szCs w:val="40"/>
                                      <w:lang w:eastAsia="ja-JP"/>
                                    </w:rPr>
                                  </w:pPr>
                                </w:p>
                              </w:txbxContent>
                            </wps:txbx>
                            <wps:bodyPr rot="0" vert="horz" wrap="square" lIns="0" tIns="0" rIns="0" bIns="0" anchor="t" anchorCtr="0">
                              <a:noAutofit/>
                            </wps:bodyPr>
                          </wps:wsp>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5699937" y="2034141"/>
                                <a:ext cx="3765550" cy="4239260"/>
                              </a:xfrm>
                              <a:prstGeom prst="rect">
                                <a:avLst/>
                              </a:prstGeom>
                            </pic:spPr>
                          </pic:pic>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48856" y="7049386"/>
                                <a:ext cx="1490980" cy="667385"/>
                              </a:xfrm>
                              <a:prstGeom prst="rect">
                                <a:avLst/>
                              </a:prstGeom>
                            </pic:spPr>
                          </pic:pic>
                        </wpg:wgp>
                      </a:graphicData>
                    </a:graphic>
                    <wp14:sizeRelH relativeFrom="margin">
                      <wp14:pctWidth>0</wp14:pctWidth>
                    </wp14:sizeRelH>
                  </wp:anchor>
                </w:drawing>
              </mc:Choice>
              <mc:Fallback>
                <w:pict>
                  <v:group w14:anchorId="5A867C98" id="Group 2" o:spid="_x0000_s1026" style="position:absolute;margin-left:0;margin-top:-71.95pt;width:1007.15pt;height:607.6pt;z-index:251659264;mso-position-horizontal:left;mso-position-horizontal-relative:page;mso-width-relative:margin" coordorigin="" coordsize="127909,771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">
                    <v:rect id="Rectangle 1" o:spid="_x0000_s1027" style="position:absolute;top:7504;width:127908;height:6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" fillcolor="#0070c0" stroked="f" strokeweight="1pt"/>
                    <v:rect id="Rectangle 3" o:spid="_x0000_s1028" style="position:absolute;width:127909;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" fillcolor="#21212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3721;top:2977;width:15792;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_x0000_s1030" type="#_x0000_t202" style="position:absolute;left:6272;top:23859;width:50973;height:20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41877D62" w14:textId="77777777" w:rsidR="005C1AA4" w:rsidRPr="00E103D1" w:rsidRDefault="005C1AA4" w:rsidP="00685A37">
                            <w:pPr>
                              <w:pStyle w:val="Title"/>
                            </w:pPr>
                            <w:r>
                              <w:t>Azure</w:t>
                            </w:r>
                            <w:r>
                              <w:br/>
                              <w:t>Total Cost of Ownership (TCO) s</w:t>
                            </w:r>
                            <w:r w:rsidRPr="00A729EB">
                              <w:t>ummary</w:t>
                            </w:r>
                          </w:p>
                        </w:txbxContent>
                      </v:textbox>
                    </v:shape>
                    <v:shape id="_x0000_s1031" type="#_x0000_t202" style="position:absolute;left:7230;top:45852;width:48209;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71356C0" w14:textId="77777777" w:rsidR="005C1AA4" w:rsidRPr="00685A37" w:rsidRDefault="005C1AA4" w:rsidP="00685A37">
                            <w:pPr>
                              <w:pStyle w:val="Title"/>
                              <w:spacing w:after="0"/>
                              <w:rPr>
                                <w:rFonts w:ascii="Segoe Pro Display Semibold" w:hAnsi="Segoe Pro Display Semibold"/>
                                <w:sz w:val="36"/>
                                <w:szCs w:val="40"/>
                              </w:rPr>
                            </w:pPr>
                            <w:r w:rsidRPr="00685A37">
                              <w:rPr>
                                <w:rFonts w:ascii="Segoe Pro Display Semibold" w:hAnsi="Segoe Pro Display Semibold"/>
                                <w:sz w:val="36"/>
                                <w:szCs w:val="40"/>
                              </w:rPr>
                              <w:t>Prepared for</w:t>
                            </w:r>
                          </w:p>
                          <w:p w14:paraId="4BF3DCC4" w14:textId="1C038E29" w:rsidR="005C1AA4" w:rsidRPr="00685A37" w:rsidRDefault="007E11EB"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Lexi Brown</w:t>
                            </w:r>
                          </w:p>
                          <w:p w14:paraId="65691CF3" w14:textId="44BD984B" w:rsidR="005C1AA4" w:rsidRPr="00685A37" w:rsidRDefault="007E11EB" w:rsidP="00685A37">
                            <w:pPr>
                              <w:pStyle w:val="Title"/>
                              <w:spacing w:after="0"/>
                              <w:rPr>
                                <w:rFonts w:ascii="Segoe Pro Display Semibold" w:hAnsi="Segoe Pro Display Semibold"/>
                                <w:sz w:val="36"/>
                                <w:szCs w:val="40"/>
                              </w:rPr>
                            </w:pPr>
                            <w:r>
                              <w:rPr>
                                <w:rFonts w:ascii="Segoe Pro Display Semibold" w:hAnsi="Segoe Pro Display Semibold"/>
                                <w:sz w:val="36"/>
                                <w:szCs w:val="40"/>
                              </w:rPr>
                              <w:t>April 2018</w:t>
                            </w:r>
                          </w:p>
                          <w:p w14:paraId="0C8876A3" w14:textId="77777777" w:rsidR="005C1AA4" w:rsidRPr="00E103D1" w:rsidRDefault="005C1AA4" w:rsidP="00685A37">
                            <w:pPr>
                              <w:rPr>
                                <w:rFonts w:ascii="Segoe Pro Display Semibold" w:hAnsi="Segoe Pro Display Semibold" w:cs="Segoe UI"/>
                                <w:color w:val="FFFFFF" w:themeColor="background1"/>
                                <w:sz w:val="36"/>
                                <w:szCs w:val="40"/>
                                <w:lang w:eastAsia="ja-JP"/>
                              </w:rPr>
                            </w:pPr>
                          </w:p>
                        </w:txbxContent>
                      </v:textbox>
                    </v:shape>
                    <v:shape id="Picture 11" o:spid="_x0000_s1032" type="#_x0000_t75" style="position:absolute;left:56999;top:20341;width:37655;height:42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">
                      <v:imagedata r:id="rId12" o:title=""/>
                    </v:shape>
                    <v:shape id="Picture 4" o:spid="_x0000_s1033" type="#_x0000_t75" style="position:absolute;left:1488;top:70493;width:14910;height:6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">
                      <v:imagedata r:id="rId13" o:title=""/>
                    </v:shape>
                    <w10:wrap anchorx="page"/>
                  </v:group>
                </w:pict>
              </mc:Fallback>
            </mc:AlternateContent>
          </w:r>
        </w:p>
        <w:p w14:paraId="4495D870" w14:textId="77777777" w:rsidR="00685A37" w:rsidRDefault="00685A37">
          <w:pPr>
            <w:rPr>
              <w:rFonts w:ascii="Segoe Pro Light" w:eastAsiaTheme="majorEastAsia" w:hAnsi="Segoe Pro Light" w:cstheme="majorBidi"/>
              <w:color w:val="FFFFFF" w:themeColor="background1"/>
              <w:kern w:val="28"/>
              <w:sz w:val="72"/>
              <w:szCs w:val="20"/>
              <w:lang w:eastAsia="ja-JP"/>
              <w14:ligatures w14:val="standardContextual"/>
            </w:rPr>
          </w:pPr>
          <w:r>
            <w:rPr>
              <w:rFonts w:ascii="Segoe Pro Light" w:eastAsiaTheme="majorEastAsia" w:hAnsi="Segoe Pro Light" w:cstheme="majorBidi"/>
              <w:color w:val="FFFFFF" w:themeColor="background1"/>
              <w:kern w:val="28"/>
              <w:sz w:val="72"/>
              <w:szCs w:val="20"/>
              <w:lang w:eastAsia="ja-JP"/>
              <w14:ligatures w14:val="standardContextual"/>
            </w:rPr>
            <w:br w:type="page"/>
          </w:r>
        </w:p>
      </w:sdtContent>
    </w:sdt>
    <w:p w14:paraId="439D2804" w14:textId="77777777" w:rsidR="00685A37" w:rsidRDefault="007776AD" w:rsidP="00685A37">
      <w:pPr>
        <w:rPr>
          <w:rFonts w:ascii="Segoe Pro" w:hAnsi="Segoe Pro"/>
          <w:color w:val="525252" w:themeColor="accent3" w:themeShade="80"/>
          <w:sz w:val="36"/>
        </w:rPr>
      </w:pPr>
      <w:r>
        <w:rPr>
          <w:rFonts w:ascii="Segoe Pro" w:hAnsi="Segoe Pro"/>
          <w:color w:val="525252" w:themeColor="accent3" w:themeShade="80"/>
          <w:sz w:val="36"/>
        </w:rPr>
        <w:lastRenderedPageBreak/>
        <w:t>Assumptions and i</w:t>
      </w:r>
      <w:r w:rsidR="00685A37" w:rsidRPr="00685A37">
        <w:rPr>
          <w:rFonts w:ascii="Segoe Pro" w:hAnsi="Segoe Pro"/>
          <w:color w:val="525252" w:themeColor="accent3" w:themeShade="80"/>
          <w:sz w:val="36"/>
        </w:rPr>
        <w:t>nputs</w:t>
      </w:r>
    </w:p>
    <w:p w14:paraId="7F14E76F" w14:textId="77777777" w:rsidR="00685A37" w:rsidRDefault="00685A37" w:rsidP="00685A37"/>
    <w:tbl>
      <w:tblPr>
        <w:tblStyle w:val="TableGrid"/>
        <w:tblW w:w="6495" w:type="dxa"/>
        <w:tblLook w:val="04A0" w:firstRow="1" w:lastRow="0" w:firstColumn="1" w:lastColumn="0" w:noHBand="0" w:noVBand="1"/>
      </w:tblPr>
      <w:tblGrid>
        <w:gridCol w:w="6495"/>
      </w:tblGrid>
      <w:tr w:rsidR="00600C52" w14:paraId="67E59CCF" w14:textId="77777777" w:rsidTr="00B74048">
        <w:trPr>
          <w:trHeight w:val="467"/>
        </w:trPr>
        <w:tc>
          <w:tcPr>
            <w:tcW w:w="6495" w:type="dxa"/>
            <w:tcBorders>
              <w:top w:val="nil"/>
              <w:left w:val="nil"/>
              <w:bottom w:val="nil"/>
              <w:right w:val="nil"/>
            </w:tcBorders>
            <w:vAlign w:val="center"/>
          </w:tcPr>
          <w:p w14:paraId="5FFF8030" w14:textId="77777777" w:rsidR="00600C52" w:rsidRDefault="00600C52" w:rsidP="00685A37">
            <w:r w:rsidRPr="00600C52">
              <w:rPr>
                <w:rFonts w:ascii="Segoe Pro Display Semibold" w:eastAsia="Times New Roman" w:hAnsi="Segoe Pro Display Semibold" w:cs="Open Sans"/>
                <w:color w:val="0070C0"/>
                <w:sz w:val="28"/>
                <w:szCs w:val="21"/>
              </w:rPr>
              <w:t>Compute</w:t>
            </w:r>
          </w:p>
        </w:tc>
      </w:tr>
      <w:tr w:rsidR="00600C52" w14:paraId="1EB21D09" w14:textId="77777777" w:rsidTr="00B74048">
        <w:trPr>
          <w:trHeight w:val="361"/>
        </w:trPr>
        <w:tc>
          <w:tcPr>
            <w:tcW w:w="6495" w:type="dxa"/>
            <w:tcBorders>
              <w:top w:val="nil"/>
              <w:left w:val="nil"/>
              <w:bottom w:val="nil"/>
              <w:right w:val="nil"/>
            </w:tcBorders>
            <w:vAlign w:val="center"/>
          </w:tcPr>
          <w:p w14:paraId="6EBD9633" w14:textId="77777777" w:rsidR="00372746" w:rsidRDefault="00600C52"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Physical servers</w:t>
            </w:r>
          </w:p>
          <w:sdt>
            <w:sdtPr>
              <w:rPr>
                <w:rFonts w:ascii="Segoe Pro" w:hAnsi="Segoe Pro" w:cs="Open Sans"/>
                <w:b/>
                <w:color w:val="525252" w:themeColor="accent3" w:themeShade="80"/>
                <w:sz w:val="18"/>
                <w:szCs w:val="21"/>
              </w:rPr>
              <w:alias w:val="Physical Servers"/>
              <w:tag w:val="Table_Input_Physical_Servers"/>
              <w:id w:val="-1109573904"/>
              <w:placeholder>
                <w:docPart w:val="4ED4C8DECBCA4D0099CF11F0BFA1A1BE"/>
              </w:placeholder>
              <w:docPartList>
                <w:docPartGallery w:val="Tables"/>
              </w:docPartList>
            </w:sdtPr>
            <w:sdtEndPr/>
            <w:sdtContent>
              <w:p w14:paraId="7A381D08"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873"/>
                  <w:gridCol w:w="977"/>
                  <w:gridCol w:w="1318"/>
                  <w:gridCol w:w="801"/>
                  <w:gridCol w:w="672"/>
                  <w:gridCol w:w="985"/>
                  <w:gridCol w:w="653"/>
                </w:tblGrid>
                <w:tr w:rsidR="006400B4" w14:paraId="6E85E8AC" w14:textId="77777777" w:rsidTr="00404F25">
                  <w:tc>
                    <w:tcPr>
                      <w:tcW w:w="876" w:type="dxa"/>
                    </w:tcPr>
                    <w:p w14:paraId="55BEBB82"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Pr>
                          <w:rFonts w:ascii="Segoe Pro" w:hAnsi="Segoe Pro" w:cs="Open Sans"/>
                          <w:b/>
                          <w:color w:val="525252" w:themeColor="accent3" w:themeShade="80"/>
                          <w:sz w:val="18"/>
                          <w:szCs w:val="21"/>
                        </w:rPr>
                        <w:t># Servers</w:t>
                      </w:r>
                    </w:p>
                  </w:tc>
                  <w:tc>
                    <w:tcPr>
                      <w:tcW w:w="999" w:type="dxa"/>
                    </w:tcPr>
                    <w:p w14:paraId="112C50F5"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Pr>
                          <w:rFonts w:ascii="Segoe Pro" w:hAnsi="Segoe Pro" w:cs="Open Sans"/>
                          <w:b/>
                          <w:color w:val="525252" w:themeColor="accent3" w:themeShade="80"/>
                          <w:sz w:val="18"/>
                          <w:szCs w:val="21"/>
                        </w:rPr>
                        <w:t>OS</w:t>
                      </w:r>
                    </w:p>
                  </w:tc>
                  <w:tc>
                    <w:tcPr>
                      <w:tcW w:w="1350" w:type="dxa"/>
                    </w:tcPr>
                    <w:p w14:paraId="6C2A7B9A"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Proc(s) per server</w:t>
                      </w:r>
                    </w:p>
                  </w:tc>
                  <w:tc>
                    <w:tcPr>
                      <w:tcW w:w="810" w:type="dxa"/>
                    </w:tcPr>
                    <w:p w14:paraId="34D4B06B"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9762C8">
                        <w:rPr>
                          <w:rFonts w:ascii="Segoe Pro" w:hAnsi="Segoe Pro" w:cs="Open Sans"/>
                          <w:b/>
                          <w:color w:val="525252" w:themeColor="accent3" w:themeShade="80"/>
                          <w:sz w:val="18"/>
                          <w:szCs w:val="21"/>
                        </w:rPr>
                        <w:t>Total cores</w:t>
                      </w:r>
                    </w:p>
                  </w:tc>
                  <w:tc>
                    <w:tcPr>
                      <w:tcW w:w="674" w:type="dxa"/>
                    </w:tcPr>
                    <w:p w14:paraId="5E80BAE2"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RAM (GB)</w:t>
                      </w:r>
                    </w:p>
                  </w:tc>
                  <w:tc>
                    <w:tcPr>
                      <w:tcW w:w="985" w:type="dxa"/>
                    </w:tcPr>
                    <w:p w14:paraId="0B8E4AEB"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Optimize by</w:t>
                      </w:r>
                    </w:p>
                  </w:tc>
                  <w:tc>
                    <w:tcPr>
                      <w:tcW w:w="585" w:type="dxa"/>
                    </w:tcPr>
                    <w:p w14:paraId="6CDCD28A" w14:textId="77777777" w:rsidR="006400B4" w:rsidRDefault="006400B4"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GPU</w:t>
                      </w:r>
                    </w:p>
                  </w:tc>
                </w:tr>
                <w:tr w:rsidR="00B83A8F" w14:paraId="7458AF80" w14:textId="77777777">
                  <w:tc>
                    <w:tcPr>
                      <w:tcW w:w="0" w:type="auto"/>
                    </w:tcPr>
                    <w:p w14:paraId="223C0818" w14:textId="77777777" w:rsidR="00B83A8F" w:rsidRDefault="00B81A1F">
                      <w:r>
                        <w:rPr>
                          <w:rFonts w:ascii="Segoe Pro"/>
                          <w:color w:val="525252"/>
                          <w:sz w:val="18"/>
                        </w:rPr>
                        <w:t>100</w:t>
                      </w:r>
                    </w:p>
                  </w:tc>
                  <w:tc>
                    <w:tcPr>
                      <w:tcW w:w="0" w:type="auto"/>
                    </w:tcPr>
                    <w:p w14:paraId="740F5310" w14:textId="77777777" w:rsidR="00B83A8F" w:rsidRDefault="00B81A1F">
                      <w:r>
                        <w:rPr>
                          <w:rFonts w:ascii="Segoe Pro"/>
                          <w:color w:val="525252"/>
                          <w:sz w:val="18"/>
                        </w:rPr>
                        <w:t>Linux</w:t>
                      </w:r>
                    </w:p>
                  </w:tc>
                  <w:tc>
                    <w:tcPr>
                      <w:tcW w:w="0" w:type="auto"/>
                    </w:tcPr>
                    <w:p w14:paraId="0AF27E8F" w14:textId="77777777" w:rsidR="00B83A8F" w:rsidRDefault="00B81A1F">
                      <w:r>
                        <w:rPr>
                          <w:rFonts w:ascii="Segoe Pro"/>
                          <w:color w:val="525252"/>
                          <w:sz w:val="18"/>
                        </w:rPr>
                        <w:t>2</w:t>
                      </w:r>
                    </w:p>
                  </w:tc>
                  <w:tc>
                    <w:tcPr>
                      <w:tcW w:w="0" w:type="auto"/>
                    </w:tcPr>
                    <w:p w14:paraId="13EDDD3D" w14:textId="77777777" w:rsidR="00B83A8F" w:rsidRDefault="00B81A1F">
                      <w:r>
                        <w:rPr>
                          <w:rFonts w:ascii="Segoe Pro"/>
                          <w:color w:val="525252"/>
                          <w:sz w:val="18"/>
                        </w:rPr>
                        <w:t>8</w:t>
                      </w:r>
                    </w:p>
                  </w:tc>
                  <w:tc>
                    <w:tcPr>
                      <w:tcW w:w="0" w:type="auto"/>
                    </w:tcPr>
                    <w:p w14:paraId="274D23DC" w14:textId="77777777" w:rsidR="00B83A8F" w:rsidRDefault="00B81A1F">
                      <w:r>
                        <w:rPr>
                          <w:rFonts w:ascii="Segoe Pro"/>
                          <w:color w:val="525252"/>
                          <w:sz w:val="18"/>
                        </w:rPr>
                        <w:t>56</w:t>
                      </w:r>
                    </w:p>
                  </w:tc>
                  <w:tc>
                    <w:tcPr>
                      <w:tcW w:w="0" w:type="auto"/>
                    </w:tcPr>
                    <w:p w14:paraId="55657953" w14:textId="77777777" w:rsidR="00B83A8F" w:rsidRDefault="00B81A1F">
                      <w:r>
                        <w:rPr>
                          <w:rFonts w:ascii="Segoe Pro"/>
                          <w:color w:val="525252"/>
                          <w:sz w:val="18"/>
                        </w:rPr>
                        <w:t>CPU</w:t>
                      </w:r>
                    </w:p>
                  </w:tc>
                  <w:tc>
                    <w:tcPr>
                      <w:tcW w:w="0" w:type="auto"/>
                    </w:tcPr>
                    <w:p w14:paraId="30EC4D27" w14:textId="77777777" w:rsidR="00B83A8F" w:rsidRDefault="00B81A1F">
                      <w:r>
                        <w:rPr>
                          <w:rFonts w:ascii="Segoe Pro"/>
                          <w:color w:val="525252"/>
                          <w:sz w:val="18"/>
                        </w:rPr>
                        <w:t>None</w:t>
                      </w:r>
                    </w:p>
                  </w:tc>
                </w:tr>
              </w:tbl>
              <w:p w14:paraId="0951B5A4" w14:textId="77777777" w:rsidR="00814AC6" w:rsidRPr="0005106F" w:rsidRDefault="00B81A1F" w:rsidP="00600C52">
                <w:pPr>
                  <w:pStyle w:val="NormalWeb"/>
                  <w:spacing w:before="0" w:beforeAutospacing="0" w:after="0" w:afterAutospacing="0"/>
                  <w:rPr>
                    <w:rFonts w:ascii="Segoe Pro" w:hAnsi="Segoe Pro" w:cs="Open Sans"/>
                    <w:b/>
                    <w:color w:val="525252" w:themeColor="accent3" w:themeShade="80"/>
                    <w:sz w:val="18"/>
                    <w:szCs w:val="21"/>
                  </w:rPr>
                </w:pPr>
              </w:p>
            </w:sdtContent>
          </w:sdt>
        </w:tc>
      </w:tr>
      <w:tr w:rsidR="00600C52" w14:paraId="45050740" w14:textId="77777777" w:rsidTr="00684BB6">
        <w:trPr>
          <w:trHeight w:val="288"/>
        </w:trPr>
        <w:tc>
          <w:tcPr>
            <w:tcW w:w="6495" w:type="dxa"/>
            <w:tcBorders>
              <w:top w:val="nil"/>
              <w:left w:val="nil"/>
              <w:bottom w:val="nil"/>
              <w:right w:val="nil"/>
            </w:tcBorders>
            <w:vAlign w:val="center"/>
          </w:tcPr>
          <w:p w14:paraId="3210AE8C" w14:textId="77777777" w:rsidR="00600C52" w:rsidRPr="00600C52" w:rsidRDefault="00600C52" w:rsidP="00685A37">
            <w:pPr>
              <w:rPr>
                <w:rFonts w:ascii="Segoe Pro" w:eastAsia="Times New Roman" w:hAnsi="Segoe Pro" w:cs="Open Sans"/>
                <w:color w:val="525252" w:themeColor="accent3" w:themeShade="80"/>
                <w:sz w:val="18"/>
                <w:szCs w:val="21"/>
              </w:rPr>
            </w:pPr>
          </w:p>
        </w:tc>
      </w:tr>
      <w:tr w:rsidR="00600C52" w14:paraId="3358416D" w14:textId="77777777" w:rsidTr="00B74048">
        <w:trPr>
          <w:trHeight w:val="298"/>
        </w:trPr>
        <w:tc>
          <w:tcPr>
            <w:tcW w:w="6495" w:type="dxa"/>
            <w:tcBorders>
              <w:top w:val="nil"/>
              <w:left w:val="nil"/>
              <w:bottom w:val="nil"/>
              <w:right w:val="nil"/>
            </w:tcBorders>
            <w:vAlign w:val="center"/>
          </w:tcPr>
          <w:p w14:paraId="6CF40CA5" w14:textId="77777777" w:rsidR="00600C52" w:rsidRDefault="00600C52"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Virtual machines</w:t>
            </w:r>
          </w:p>
          <w:sdt>
            <w:sdtPr>
              <w:rPr>
                <w:rFonts w:ascii="Segoe Pro" w:hAnsi="Segoe Pro" w:cs="Open Sans"/>
                <w:b/>
                <w:color w:val="525252" w:themeColor="accent3" w:themeShade="80"/>
                <w:sz w:val="18"/>
                <w:szCs w:val="21"/>
              </w:rPr>
              <w:alias w:val="Virtual Machines"/>
              <w:tag w:val="Table_Input_Virtual_Machines"/>
              <w:id w:val="1252934667"/>
              <w:placeholder>
                <w:docPart w:val="D7F529D0E7C14CA1B0E328B9A716EF1C"/>
              </w:placeholder>
              <w:docPartList>
                <w:docPartGallery w:val="Tables"/>
              </w:docPartList>
            </w:sdtPr>
            <w:sdtEndPr/>
            <w:sdtContent>
              <w:p w14:paraId="69961372"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964"/>
                  <w:gridCol w:w="941"/>
                  <w:gridCol w:w="1361"/>
                  <w:gridCol w:w="1006"/>
                  <w:gridCol w:w="973"/>
                  <w:gridCol w:w="1034"/>
                </w:tblGrid>
                <w:tr w:rsidR="00404F25" w14:paraId="4075D85D" w14:textId="77777777" w:rsidTr="00404F25">
                  <w:tc>
                    <w:tcPr>
                      <w:tcW w:w="1044" w:type="dxa"/>
                    </w:tcPr>
                    <w:p w14:paraId="3D74DFD8"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Pr>
                          <w:rFonts w:ascii="Segoe Pro" w:hAnsi="Segoe Pro" w:cs="Open Sans"/>
                          <w:b/>
                          <w:color w:val="525252" w:themeColor="accent3" w:themeShade="80"/>
                          <w:sz w:val="18"/>
                          <w:szCs w:val="21"/>
                        </w:rPr>
                        <w:t># VMs</w:t>
                      </w:r>
                    </w:p>
                  </w:tc>
                  <w:tc>
                    <w:tcPr>
                      <w:tcW w:w="1045" w:type="dxa"/>
                    </w:tcPr>
                    <w:p w14:paraId="47BC3CBB"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OS</w:t>
                      </w:r>
                    </w:p>
                  </w:tc>
                  <w:tc>
                    <w:tcPr>
                      <w:tcW w:w="1045" w:type="dxa"/>
                    </w:tcPr>
                    <w:p w14:paraId="1B72B4EB"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Virtualization</w:t>
                      </w:r>
                    </w:p>
                  </w:tc>
                  <w:tc>
                    <w:tcPr>
                      <w:tcW w:w="1045" w:type="dxa"/>
                    </w:tcPr>
                    <w:p w14:paraId="1A934CD4"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Core(s)</w:t>
                      </w:r>
                    </w:p>
                  </w:tc>
                  <w:tc>
                    <w:tcPr>
                      <w:tcW w:w="1045" w:type="dxa"/>
                    </w:tcPr>
                    <w:p w14:paraId="1FF70FFF"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RAM (GB)</w:t>
                      </w:r>
                    </w:p>
                  </w:tc>
                  <w:tc>
                    <w:tcPr>
                      <w:tcW w:w="1045" w:type="dxa"/>
                    </w:tcPr>
                    <w:p w14:paraId="642D7F34" w14:textId="77777777" w:rsidR="00404F25" w:rsidRDefault="00404F25" w:rsidP="00600C52">
                      <w:pPr>
                        <w:pStyle w:val="NormalWeb"/>
                        <w:spacing w:before="0" w:beforeAutospacing="0" w:after="0" w:afterAutospacing="0"/>
                        <w:rPr>
                          <w:rFonts w:ascii="Segoe Pro" w:hAnsi="Segoe Pro" w:cs="Open Sans"/>
                          <w:b/>
                          <w:color w:val="525252" w:themeColor="accent3" w:themeShade="80"/>
                          <w:sz w:val="18"/>
                          <w:szCs w:val="21"/>
                        </w:rPr>
                      </w:pPr>
                      <w:r w:rsidRPr="00600C52">
                        <w:rPr>
                          <w:rFonts w:ascii="Segoe Pro" w:hAnsi="Segoe Pro" w:cs="Open Sans"/>
                          <w:b/>
                          <w:color w:val="525252" w:themeColor="accent3" w:themeShade="80"/>
                          <w:sz w:val="18"/>
                          <w:szCs w:val="21"/>
                        </w:rPr>
                        <w:t>Optimize by</w:t>
                      </w:r>
                    </w:p>
                  </w:tc>
                </w:tr>
              </w:tbl>
              <w:p w14:paraId="03FA45E6" w14:textId="77777777" w:rsidR="00404F25" w:rsidRPr="00600C52" w:rsidRDefault="00B81A1F" w:rsidP="00600C52">
                <w:pPr>
                  <w:pStyle w:val="NormalWeb"/>
                  <w:spacing w:before="0" w:beforeAutospacing="0" w:after="0" w:afterAutospacing="0"/>
                  <w:rPr>
                    <w:rFonts w:ascii="Segoe Pro" w:hAnsi="Segoe Pro" w:cs="Open Sans"/>
                    <w:b/>
                    <w:color w:val="525252" w:themeColor="accent3" w:themeShade="80"/>
                    <w:sz w:val="18"/>
                    <w:szCs w:val="21"/>
                  </w:rPr>
                </w:pPr>
              </w:p>
            </w:sdtContent>
          </w:sdt>
        </w:tc>
      </w:tr>
    </w:tbl>
    <w:p w14:paraId="5BD2C744" w14:textId="77777777" w:rsidR="004D4D30" w:rsidRDefault="004D4D30" w:rsidP="00685A37"/>
    <w:tbl>
      <w:tblPr>
        <w:tblStyle w:val="TableGrid"/>
        <w:tblW w:w="6433" w:type="dxa"/>
        <w:tblLook w:val="04A0" w:firstRow="1" w:lastRow="0" w:firstColumn="1" w:lastColumn="0" w:noHBand="0" w:noVBand="1"/>
      </w:tblPr>
      <w:tblGrid>
        <w:gridCol w:w="6433"/>
      </w:tblGrid>
      <w:tr w:rsidR="004D4D30" w14:paraId="0DDB365C" w14:textId="77777777" w:rsidTr="00684BB6">
        <w:trPr>
          <w:trHeight w:val="423"/>
        </w:trPr>
        <w:tc>
          <w:tcPr>
            <w:tcW w:w="6433" w:type="dxa"/>
            <w:tcBorders>
              <w:top w:val="nil"/>
              <w:left w:val="nil"/>
              <w:bottom w:val="nil"/>
              <w:right w:val="nil"/>
            </w:tcBorders>
            <w:vAlign w:val="center"/>
          </w:tcPr>
          <w:p w14:paraId="40335F48" w14:textId="77777777" w:rsidR="004D4D30" w:rsidRDefault="004D4D30" w:rsidP="00685A37">
            <w:r w:rsidRPr="004D4D30">
              <w:rPr>
                <w:rFonts w:ascii="Segoe Pro Display Semibold" w:eastAsia="Times New Roman" w:hAnsi="Segoe Pro Display Semibold" w:cs="Open Sans"/>
                <w:color w:val="0070C0"/>
                <w:sz w:val="28"/>
                <w:szCs w:val="21"/>
              </w:rPr>
              <w:t>Storage</w:t>
            </w:r>
          </w:p>
        </w:tc>
      </w:tr>
      <w:tr w:rsidR="009058F5" w14:paraId="6CAA73EF" w14:textId="77777777" w:rsidTr="00684BB6">
        <w:trPr>
          <w:trHeight w:val="423"/>
        </w:trPr>
        <w:tc>
          <w:tcPr>
            <w:tcW w:w="6433" w:type="dxa"/>
            <w:tcBorders>
              <w:top w:val="nil"/>
              <w:left w:val="nil"/>
              <w:bottom w:val="nil"/>
              <w:right w:val="nil"/>
            </w:tcBorders>
            <w:vAlign w:val="center"/>
          </w:tcPr>
          <w:sdt>
            <w:sdtPr>
              <w:rPr>
                <w:rFonts w:ascii="Segoe Pro" w:eastAsia="Times New Roman" w:hAnsi="Segoe Pro" w:cs="Open Sans"/>
                <w:color w:val="0070C0"/>
                <w:sz w:val="18"/>
                <w:szCs w:val="18"/>
              </w:rPr>
              <w:alias w:val="Storage"/>
              <w:tag w:val="Table_Input_Storage"/>
              <w:id w:val="427245305"/>
              <w:placeholder>
                <w:docPart w:val="732D2EA466204C7C93DFBF687382682B"/>
              </w:placeholder>
              <w:docPartList>
                <w:docPartGallery w:val="Tables"/>
              </w:docPartList>
            </w:sdtPr>
            <w:sdtEndPr/>
            <w:sdtContent>
              <w:p w14:paraId="2DC11BCC" w14:textId="77777777" w:rsidR="00221DC2" w:rsidRDefault="00221DC2" w:rsidP="00685A37">
                <w:pPr>
                  <w:rPr>
                    <w:rFonts w:ascii="Segoe Pro" w:eastAsia="Times New Roman" w:hAnsi="Segoe Pro" w:cs="Open Sans"/>
                    <w:color w:val="0070C0"/>
                    <w:sz w:val="18"/>
                    <w:szCs w:val="18"/>
                  </w:rPr>
                </w:pPr>
              </w:p>
              <w:tbl>
                <w:tblPr>
                  <w:tblStyle w:val="TableGrid"/>
                  <w:tblW w:w="0" w:type="auto"/>
                  <w:tblBorders>
                    <w:top w:val="none" w:sz="0" w:space="0" w:color="auto"/>
                    <w:left w:val="none" w:sz="0" w:space="0" w:color="auto"/>
                    <w:bottom w:val="none" w:sz="0" w:space="0" w:color="auto"/>
                    <w:right w:val="none" w:sz="0" w:space="0" w:color="auto"/>
                    <w:insideV w:val="single" w:sz="4" w:space="0" w:color="AEAAAA" w:themeColor="background2" w:themeShade="BF"/>
                  </w:tblBorders>
                  <w:tblLook w:val="04A0" w:firstRow="1" w:lastRow="0" w:firstColumn="1" w:lastColumn="0" w:noHBand="0" w:noVBand="1"/>
                </w:tblPr>
                <w:tblGrid>
                  <w:gridCol w:w="1225"/>
                  <w:gridCol w:w="842"/>
                  <w:gridCol w:w="992"/>
                  <w:gridCol w:w="947"/>
                  <w:gridCol w:w="956"/>
                  <w:gridCol w:w="1255"/>
                </w:tblGrid>
                <w:tr w:rsidR="00221DC2" w14:paraId="7FD07759" w14:textId="77777777" w:rsidTr="00221DC2">
                  <w:tc>
                    <w:tcPr>
                      <w:tcW w:w="1034" w:type="dxa"/>
                    </w:tcPr>
                    <w:p w14:paraId="645439AC"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Storage type</w:t>
                      </w:r>
                    </w:p>
                  </w:tc>
                  <w:tc>
                    <w:tcPr>
                      <w:tcW w:w="1034" w:type="dxa"/>
                    </w:tcPr>
                    <w:p w14:paraId="0E357027"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Disk type</w:t>
                      </w:r>
                    </w:p>
                  </w:tc>
                  <w:tc>
                    <w:tcPr>
                      <w:tcW w:w="1034" w:type="dxa"/>
                    </w:tcPr>
                    <w:p w14:paraId="331C3487"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Capacity</w:t>
                      </w:r>
                    </w:p>
                  </w:tc>
                  <w:tc>
                    <w:tcPr>
                      <w:tcW w:w="1035" w:type="dxa"/>
                    </w:tcPr>
                    <w:p w14:paraId="5C17E6E6"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Backup</w:t>
                      </w:r>
                    </w:p>
                  </w:tc>
                  <w:tc>
                    <w:tcPr>
                      <w:tcW w:w="1035" w:type="dxa"/>
                    </w:tcPr>
                    <w:p w14:paraId="1C01E6D0" w14:textId="77777777" w:rsidR="00221DC2" w:rsidRDefault="00221DC2" w:rsidP="00685A37">
                      <w:pPr>
                        <w:rPr>
                          <w:rFonts w:ascii="Segoe Pro" w:eastAsia="Times New Roman" w:hAnsi="Segoe Pro" w:cs="Open Sans"/>
                          <w:color w:val="0070C0"/>
                          <w:sz w:val="18"/>
                          <w:szCs w:val="18"/>
                        </w:rPr>
                      </w:pPr>
                      <w:r w:rsidRPr="004D4D30">
                        <w:rPr>
                          <w:rFonts w:ascii="Segoe Pro" w:hAnsi="Segoe Pro" w:cs="Open Sans"/>
                          <w:b/>
                          <w:color w:val="525252" w:themeColor="accent3" w:themeShade="80"/>
                          <w:sz w:val="18"/>
                          <w:szCs w:val="21"/>
                        </w:rPr>
                        <w:t>Archive</w:t>
                      </w:r>
                    </w:p>
                  </w:tc>
                  <w:tc>
                    <w:tcPr>
                      <w:tcW w:w="1035" w:type="dxa"/>
                    </w:tcPr>
                    <w:p w14:paraId="10008A90" w14:textId="77777777" w:rsidR="00221DC2" w:rsidRDefault="00221DC2" w:rsidP="00685A37">
                      <w:pPr>
                        <w:rPr>
                          <w:rFonts w:ascii="Segoe Pro" w:eastAsia="Times New Roman" w:hAnsi="Segoe Pro" w:cs="Open Sans"/>
                          <w:color w:val="0070C0"/>
                          <w:sz w:val="18"/>
                          <w:szCs w:val="18"/>
                        </w:rPr>
                      </w:pPr>
                      <w:r>
                        <w:rPr>
                          <w:rFonts w:ascii="Segoe Pro" w:hAnsi="Segoe Pro" w:cs="Open Sans"/>
                          <w:b/>
                          <w:color w:val="525252" w:themeColor="accent3" w:themeShade="80"/>
                          <w:sz w:val="18"/>
                          <w:szCs w:val="21"/>
                        </w:rPr>
                        <w:t>Accessibility %</w:t>
                      </w:r>
                    </w:p>
                  </w:tc>
                </w:tr>
                <w:tr w:rsidR="00B83A8F" w14:paraId="46CA9CB3" w14:textId="77777777">
                  <w:tc>
                    <w:tcPr>
                      <w:tcW w:w="0" w:type="auto"/>
                    </w:tcPr>
                    <w:p w14:paraId="7B7F84A5" w14:textId="77777777" w:rsidR="00B83A8F" w:rsidRDefault="00B81A1F">
                      <w:r>
                        <w:rPr>
                          <w:rFonts w:ascii="Segoe Pro"/>
                          <w:color w:val="525252"/>
                          <w:sz w:val="18"/>
                        </w:rPr>
                        <w:t>Local Disk/SAN</w:t>
                      </w:r>
                    </w:p>
                  </w:tc>
                  <w:tc>
                    <w:tcPr>
                      <w:tcW w:w="0" w:type="auto"/>
                    </w:tcPr>
                    <w:p w14:paraId="66109CC2" w14:textId="77777777" w:rsidR="00B83A8F" w:rsidRDefault="00B81A1F">
                      <w:r>
                        <w:rPr>
                          <w:rFonts w:ascii="Segoe Pro"/>
                          <w:color w:val="525252"/>
                          <w:sz w:val="18"/>
                        </w:rPr>
                        <w:t>HDD</w:t>
                      </w:r>
                    </w:p>
                  </w:tc>
                  <w:tc>
                    <w:tcPr>
                      <w:tcW w:w="0" w:type="auto"/>
                    </w:tcPr>
                    <w:p w14:paraId="265AB132" w14:textId="77777777" w:rsidR="00B83A8F" w:rsidRDefault="00B81A1F">
                      <w:r>
                        <w:rPr>
                          <w:rFonts w:ascii="Segoe Pro"/>
                          <w:color w:val="525252"/>
                          <w:sz w:val="18"/>
                        </w:rPr>
                        <w:t>1 TB</w:t>
                      </w:r>
                    </w:p>
                  </w:tc>
                  <w:tc>
                    <w:tcPr>
                      <w:tcW w:w="0" w:type="auto"/>
                    </w:tcPr>
                    <w:p w14:paraId="004C822A" w14:textId="77777777" w:rsidR="00B83A8F" w:rsidRDefault="00B81A1F">
                      <w:r>
                        <w:rPr>
                          <w:rFonts w:ascii="Segoe Pro"/>
                          <w:color w:val="525252"/>
                          <w:sz w:val="18"/>
                        </w:rPr>
                        <w:t>0 TB</w:t>
                      </w:r>
                    </w:p>
                  </w:tc>
                  <w:tc>
                    <w:tcPr>
                      <w:tcW w:w="0" w:type="auto"/>
                    </w:tcPr>
                    <w:p w14:paraId="122A452D" w14:textId="77777777" w:rsidR="00B83A8F" w:rsidRDefault="00B81A1F">
                      <w:r>
                        <w:rPr>
                          <w:rFonts w:ascii="Segoe Pro"/>
                          <w:color w:val="525252"/>
                          <w:sz w:val="18"/>
                        </w:rPr>
                        <w:t>0 TB</w:t>
                      </w:r>
                    </w:p>
                  </w:tc>
                  <w:tc>
                    <w:tcPr>
                      <w:tcW w:w="0" w:type="auto"/>
                    </w:tcPr>
                    <w:p w14:paraId="7AAC8080" w14:textId="77777777" w:rsidR="00B83A8F" w:rsidRDefault="00B81A1F">
                      <w:r>
                        <w:rPr>
                          <w:rFonts w:ascii="Segoe Pro"/>
                          <w:color w:val="525252"/>
                          <w:sz w:val="18"/>
                        </w:rPr>
                        <w:t>100</w:t>
                      </w:r>
                    </w:p>
                  </w:tc>
                </w:tr>
              </w:tbl>
              <w:p w14:paraId="65EA6826" w14:textId="77777777" w:rsidR="009058F5" w:rsidRPr="009058F5" w:rsidRDefault="00B81A1F" w:rsidP="00685A37">
                <w:pPr>
                  <w:rPr>
                    <w:rFonts w:ascii="Segoe Pro" w:eastAsia="Times New Roman" w:hAnsi="Segoe Pro" w:cs="Open Sans"/>
                    <w:color w:val="0070C0"/>
                    <w:sz w:val="18"/>
                    <w:szCs w:val="18"/>
                  </w:rPr>
                </w:pPr>
              </w:p>
            </w:sdtContent>
          </w:sdt>
        </w:tc>
      </w:tr>
    </w:tbl>
    <w:p w14:paraId="622E9ADF" w14:textId="77777777" w:rsidR="00B95171" w:rsidRDefault="00B95171" w:rsidP="00685A37"/>
    <w:p w14:paraId="30F85160" w14:textId="77777777" w:rsidR="00685A37" w:rsidRDefault="00685A37" w:rsidP="00685A37">
      <w:r>
        <w:br w:type="column"/>
      </w:r>
    </w:p>
    <w:p w14:paraId="4156AD16" w14:textId="77777777" w:rsidR="00CE3179" w:rsidRDefault="00CE3179" w:rsidP="00685A37"/>
    <w:tbl>
      <w:tblPr>
        <w:tblStyle w:val="TableGrid"/>
        <w:tblW w:w="0" w:type="auto"/>
        <w:tblLook w:val="04A0" w:firstRow="1" w:lastRow="0" w:firstColumn="1" w:lastColumn="0" w:noHBand="0" w:noVBand="1"/>
      </w:tblPr>
      <w:tblGrid>
        <w:gridCol w:w="3215"/>
      </w:tblGrid>
      <w:tr w:rsidR="00293566" w14:paraId="331585A3" w14:textId="77777777" w:rsidTr="00293566">
        <w:trPr>
          <w:trHeight w:val="659"/>
        </w:trPr>
        <w:tc>
          <w:tcPr>
            <w:tcW w:w="3215" w:type="dxa"/>
            <w:tcBorders>
              <w:top w:val="nil"/>
              <w:left w:val="nil"/>
              <w:bottom w:val="nil"/>
              <w:right w:val="nil"/>
            </w:tcBorders>
            <w:vAlign w:val="center"/>
          </w:tcPr>
          <w:p w14:paraId="353AFD55" w14:textId="77777777" w:rsidR="00293566" w:rsidRDefault="00293566" w:rsidP="00685A37">
            <w:r w:rsidRPr="00CE3179">
              <w:rPr>
                <w:rFonts w:ascii="Segoe Pro Display Semibold" w:eastAsia="Times New Roman" w:hAnsi="Segoe Pro Display Semibold" w:cs="Open Sans"/>
                <w:color w:val="0070C0"/>
                <w:sz w:val="28"/>
                <w:szCs w:val="21"/>
              </w:rPr>
              <w:t>Networking</w:t>
            </w:r>
          </w:p>
        </w:tc>
      </w:tr>
      <w:tr w:rsidR="00293566" w14:paraId="3B0359B5" w14:textId="77777777" w:rsidTr="00293566">
        <w:trPr>
          <w:trHeight w:val="406"/>
        </w:trPr>
        <w:tc>
          <w:tcPr>
            <w:tcW w:w="3215" w:type="dxa"/>
            <w:tcBorders>
              <w:top w:val="nil"/>
              <w:left w:val="nil"/>
              <w:bottom w:val="nil"/>
              <w:right w:val="nil"/>
            </w:tcBorders>
            <w:vAlign w:val="center"/>
          </w:tcPr>
          <w:p w14:paraId="5BB49D4C" w14:textId="77777777" w:rsidR="00293566" w:rsidRDefault="00293566" w:rsidP="00293566">
            <w:r w:rsidRPr="00AF751D">
              <w:rPr>
                <w:rFonts w:ascii="Segoe Pro" w:hAnsi="Segoe Pro" w:cs="Open Sans"/>
                <w:b/>
                <w:color w:val="525252" w:themeColor="accent3" w:themeShade="80"/>
                <w:sz w:val="18"/>
                <w:szCs w:val="21"/>
              </w:rPr>
              <w:t>Outbound bandwi</w:t>
            </w:r>
            <w:r>
              <w:rPr>
                <w:rFonts w:ascii="Segoe Pro" w:hAnsi="Segoe Pro" w:cs="Open Sans"/>
                <w:b/>
                <w:color w:val="525252" w:themeColor="accent3" w:themeShade="80"/>
                <w:sz w:val="18"/>
                <w:szCs w:val="21"/>
              </w:rPr>
              <w:t xml:space="preserve">dth </w:t>
            </w:r>
            <w:r w:rsidRPr="00AF751D">
              <w:rPr>
                <w:rFonts w:ascii="Segoe Pro" w:hAnsi="Segoe Pro" w:cs="Open Sans"/>
                <w:b/>
                <w:color w:val="525252" w:themeColor="accent3" w:themeShade="80"/>
                <w:sz w:val="18"/>
                <w:szCs w:val="21"/>
              </w:rPr>
              <w:t>(GB)/Month</w:t>
            </w:r>
          </w:p>
        </w:tc>
      </w:tr>
      <w:tr w:rsidR="00293566" w14:paraId="19E71212" w14:textId="77777777" w:rsidTr="00293566">
        <w:trPr>
          <w:trHeight w:val="460"/>
        </w:trPr>
        <w:sdt>
          <w:sdtPr>
            <w:rPr>
              <w:rFonts w:ascii="Segoe Pro" w:eastAsia="Times New Roman" w:hAnsi="Segoe Pro" w:cs="Open Sans"/>
              <w:color w:val="525252" w:themeColor="accent3" w:themeShade="80"/>
              <w:sz w:val="18"/>
              <w:szCs w:val="21"/>
            </w:rPr>
            <w:alias w:val="Networking"/>
            <w:tag w:val="Input_Networking"/>
            <w:id w:val="-1139111421"/>
            <w:placeholder>
              <w:docPart w:val="CE4300AEEAF74E9CB48A8CBFA3F21EE2"/>
            </w:placeholder>
            <w:showingPlcHdr/>
            <w:text/>
          </w:sdtPr>
          <w:sdtEndPr/>
          <w:sdtContent>
            <w:tc>
              <w:tcPr>
                <w:tcW w:w="3215" w:type="dxa"/>
                <w:tcBorders>
                  <w:top w:val="single" w:sz="4" w:space="0" w:color="BFBFBF" w:themeColor="background1" w:themeShade="BF"/>
                  <w:left w:val="nil"/>
                  <w:bottom w:val="nil"/>
                  <w:right w:val="nil"/>
                </w:tcBorders>
                <w:vAlign w:val="center"/>
              </w:tcPr>
              <w:p w14:paraId="0A953A37" w14:textId="77777777" w:rsidR="00293566" w:rsidRPr="00CE3179" w:rsidRDefault="005C4CBC" w:rsidP="00293566">
                <w:pPr>
                  <w:rPr>
                    <w:rFonts w:ascii="Segoe Pro" w:eastAsia="Times New Roman" w:hAnsi="Segoe Pro" w:cs="Open Sans"/>
                    <w:color w:val="525252" w:themeColor="accent3" w:themeShade="80"/>
                    <w:sz w:val="18"/>
                    <w:szCs w:val="21"/>
                  </w:rPr>
                </w:pPr>
                <w:r w:rsidRPr="00D0130A">
                  <w:rPr>
                    <w:rStyle w:val="PlaceholderText"/>
                  </w:rPr>
                  <w:t>5 GB</w:t>
                </w:r>
              </w:p>
            </w:tc>
          </w:sdtContent>
        </w:sdt>
      </w:tr>
    </w:tbl>
    <w:p w14:paraId="50ACF7F5" w14:textId="77777777" w:rsidR="00262420" w:rsidRDefault="00262420" w:rsidP="00685A37"/>
    <w:p w14:paraId="16B14D6B" w14:textId="77777777" w:rsidR="007D0693" w:rsidRDefault="007D0693" w:rsidP="00685A37"/>
    <w:tbl>
      <w:tblPr>
        <w:tblStyle w:val="TableGrid"/>
        <w:tblW w:w="0" w:type="auto"/>
        <w:tblLook w:val="04A0" w:firstRow="1" w:lastRow="0" w:firstColumn="1" w:lastColumn="0" w:noHBand="0" w:noVBand="1"/>
      </w:tblPr>
      <w:tblGrid>
        <w:gridCol w:w="3150"/>
      </w:tblGrid>
      <w:tr w:rsidR="00293566" w14:paraId="65F6412B" w14:textId="77777777" w:rsidTr="00C436EE">
        <w:trPr>
          <w:trHeight w:val="659"/>
        </w:trPr>
        <w:tc>
          <w:tcPr>
            <w:tcW w:w="3150" w:type="dxa"/>
            <w:tcBorders>
              <w:top w:val="nil"/>
              <w:left w:val="nil"/>
              <w:bottom w:val="nil"/>
              <w:right w:val="nil"/>
            </w:tcBorders>
            <w:vAlign w:val="center"/>
          </w:tcPr>
          <w:p w14:paraId="2AF3CC6D" w14:textId="77777777" w:rsidR="00293566" w:rsidRDefault="007776AD" w:rsidP="00B83AE5">
            <w:r>
              <w:rPr>
                <w:rFonts w:ascii="Segoe Pro Display Semibold" w:eastAsia="Times New Roman" w:hAnsi="Segoe Pro Display Semibold" w:cs="Open Sans"/>
                <w:color w:val="0070C0"/>
                <w:sz w:val="28"/>
                <w:szCs w:val="21"/>
              </w:rPr>
              <w:t>Azure r</w:t>
            </w:r>
            <w:r w:rsidR="00293566">
              <w:rPr>
                <w:rFonts w:ascii="Segoe Pro Display Semibold" w:eastAsia="Times New Roman" w:hAnsi="Segoe Pro Display Semibold" w:cs="Open Sans"/>
                <w:color w:val="0070C0"/>
                <w:sz w:val="28"/>
                <w:szCs w:val="21"/>
              </w:rPr>
              <w:t>egion</w:t>
            </w:r>
          </w:p>
        </w:tc>
      </w:tr>
      <w:tr w:rsidR="00293566" w14:paraId="2EC8CCCB" w14:textId="77777777" w:rsidTr="00C436EE">
        <w:trPr>
          <w:trHeight w:val="460"/>
        </w:trPr>
        <w:sdt>
          <w:sdtPr>
            <w:rPr>
              <w:rFonts w:ascii="Segoe Pro" w:eastAsia="Times New Roman" w:hAnsi="Segoe Pro" w:cs="Open Sans"/>
              <w:color w:val="525252" w:themeColor="accent3" w:themeShade="80"/>
              <w:sz w:val="18"/>
              <w:szCs w:val="21"/>
            </w:rPr>
            <w:alias w:val="Region"/>
            <w:tag w:val="Input_Region"/>
            <w:id w:val="1793090931"/>
            <w:placeholder>
              <w:docPart w:val="B850C8FD3CA14B1A88F73DF1003D52BF"/>
            </w:placeholder>
            <w:showingPlcHdr/>
            <w:text/>
          </w:sdtPr>
          <w:sdtEndPr/>
          <w:sdtContent>
            <w:tc>
              <w:tcPr>
                <w:tcW w:w="3150" w:type="dxa"/>
                <w:tcBorders>
                  <w:top w:val="single" w:sz="4" w:space="0" w:color="BFBFBF" w:themeColor="background1" w:themeShade="BF"/>
                  <w:left w:val="nil"/>
                  <w:bottom w:val="nil"/>
                  <w:right w:val="nil"/>
                </w:tcBorders>
                <w:vAlign w:val="center"/>
              </w:tcPr>
              <w:p w14:paraId="332F0B14" w14:textId="77777777" w:rsidR="00293566" w:rsidRPr="00CE3179" w:rsidRDefault="005C4CBC" w:rsidP="00B83AE5">
                <w:pPr>
                  <w:rPr>
                    <w:rFonts w:ascii="Segoe Pro" w:eastAsia="Times New Roman" w:hAnsi="Segoe Pro" w:cs="Open Sans"/>
                    <w:color w:val="525252" w:themeColor="accent3" w:themeShade="80"/>
                    <w:sz w:val="18"/>
                    <w:szCs w:val="21"/>
                  </w:rPr>
                </w:pPr>
                <w:r w:rsidRPr="00D0130A">
                  <w:rPr>
                    <w:rStyle w:val="PlaceholderText"/>
                  </w:rPr>
                  <w:t>US East 2</w:t>
                </w:r>
              </w:p>
            </w:tc>
          </w:sdtContent>
        </w:sdt>
      </w:tr>
    </w:tbl>
    <w:p w14:paraId="68654902" w14:textId="77777777" w:rsidR="00262420" w:rsidRDefault="00262420" w:rsidP="00685A37">
      <w:pPr>
        <w:sectPr w:rsidR="00262420" w:rsidSect="00FD4978">
          <w:headerReference w:type="even" r:id="rId14"/>
          <w:headerReference w:type="default" r:id="rId15"/>
          <w:footerReference w:type="even" r:id="rId16"/>
          <w:footerReference w:type="default" r:id="rId17"/>
          <w:headerReference w:type="first" r:id="rId18"/>
          <w:footerReference w:type="first" r:id="rId19"/>
          <w:pgSz w:w="15840" w:h="12240" w:orient="landscape" w:code="1"/>
          <w:pgMar w:top="1440" w:right="1440" w:bottom="1440" w:left="1440" w:header="720" w:footer="720" w:gutter="0"/>
          <w:pgNumType w:start="0"/>
          <w:cols w:num="2" w:space="720"/>
          <w:titlePg/>
          <w:docGrid w:linePitch="360"/>
        </w:sectPr>
      </w:pPr>
    </w:p>
    <w:p w14:paraId="10AEB396" w14:textId="77777777" w:rsidR="00984FB7" w:rsidRPr="00984FB7" w:rsidRDefault="00565AEB" w:rsidP="00684BB6">
      <w:pPr>
        <w:spacing w:line="216" w:lineRule="auto"/>
        <w:rPr>
          <w:rFonts w:ascii="Segoe Pro" w:hAnsi="Segoe Pro"/>
          <w:color w:val="29A5DE"/>
          <w:sz w:val="32"/>
        </w:rPr>
      </w:pPr>
      <w:r w:rsidRPr="00565AEB">
        <w:rPr>
          <w:rFonts w:ascii="Segoe Pro" w:hAnsi="Segoe Pro"/>
          <w:color w:val="29A5DE"/>
          <w:sz w:val="36"/>
        </w:rPr>
        <w:lastRenderedPageBreak/>
        <w:t xml:space="preserve">Your estimated savings are </w:t>
      </w:r>
      <w:sdt>
        <w:sdtPr>
          <w:rPr>
            <w:rFonts w:ascii="Segoe Pro" w:hAnsi="Segoe Pro"/>
            <w:b/>
            <w:color w:val="29A5DE"/>
            <w:sz w:val="36"/>
          </w:rPr>
          <w:alias w:val="Savings"/>
          <w:tag w:val="Output_Savings"/>
          <w:id w:val="621741294"/>
          <w:placeholder>
            <w:docPart w:val="FC08597EBC1B454FB72AD6FF958FC415"/>
          </w:placeholder>
          <w:showingPlcHdr/>
          <w:text/>
        </w:sdtPr>
        <w:sdtEndPr/>
        <w:sdtContent>
          <w:r>
            <w:rPr>
              <w:rFonts w:ascii="Segoe Pro"/>
              <w:b/>
              <w:color w:val="29A5DE"/>
              <w:sz w:val="36"/>
            </w:rPr>
            <w:t>$ 2,591,689 (71%)</w:t>
          </w:r>
        </w:sdtContent>
      </w:sdt>
      <w:r w:rsidRPr="00565AEB">
        <w:rPr>
          <w:rFonts w:ascii="Segoe Pro" w:hAnsi="Segoe Pro"/>
          <w:color w:val="29A5DE"/>
          <w:sz w:val="36"/>
        </w:rPr>
        <w:br/>
      </w:r>
      <w:r w:rsidR="007776AD">
        <w:rPr>
          <w:rFonts w:ascii="Segoe Pro" w:hAnsi="Segoe Pro"/>
          <w:color w:val="29A5DE"/>
          <w:sz w:val="32"/>
        </w:rPr>
        <w:t xml:space="preserve">over </w:t>
      </w:r>
      <w:sdt>
        <w:sdtPr>
          <w:rPr>
            <w:rFonts w:ascii="Segoe Pro" w:hAnsi="Segoe Pro"/>
            <w:color w:val="29A5DE"/>
            <w:sz w:val="32"/>
          </w:rPr>
          <w:alias w:val="Number Of Years"/>
          <w:tag w:val="Input_NumberOfYears1"/>
          <w:id w:val="1902551127"/>
          <w:placeholder>
            <w:docPart w:val="CD2903969EF0467D8E76F19CB5DDEF63"/>
          </w:placeholder>
          <w:showingPlcHdr/>
          <w:text/>
        </w:sdtPr>
        <w:sdtEndPr/>
        <w:sdtContent>
          <w:r>
            <w:rPr>
              <w:rFonts w:ascii="Segoe Pro"/>
              <w:b/>
              <w:color w:val="29A5DE"/>
              <w:sz w:val="36"/>
            </w:rPr>
            <w:t>3</w:t>
          </w:r>
        </w:sdtContent>
      </w:sdt>
      <w:r w:rsidR="00870101">
        <w:rPr>
          <w:rFonts w:ascii="Segoe Pro" w:hAnsi="Segoe Pro"/>
          <w:color w:val="29A5DE"/>
          <w:sz w:val="32"/>
        </w:rPr>
        <w:t xml:space="preserve"> </w:t>
      </w:r>
      <w:r w:rsidRPr="00565AEB">
        <w:rPr>
          <w:rFonts w:ascii="Segoe Pro" w:hAnsi="Segoe Pro"/>
          <w:color w:val="29A5DE"/>
          <w:sz w:val="32"/>
        </w:rPr>
        <w:t>year(s) with Microsoft Azure.</w:t>
      </w:r>
      <w:sdt>
        <w:sdtPr>
          <w:rPr>
            <w:rFonts w:ascii="Segoe Pro" w:hAnsi="Segoe Pro"/>
            <w:color w:val="29A5DE"/>
            <w:sz w:val="32"/>
          </w:rPr>
          <w:alias w:val="Graph Image"/>
          <w:tag w:val="graph_Image"/>
          <w:id w:val="-1069881898"/>
          <w:showingPlcHdr/>
          <w:picture/>
        </w:sdtPr>
        <w:sdtEndPr/>
        <w:sdtContent>
          <w:r w:rsidR="00E5463F">
            <w:rPr>
              <w:rFonts w:ascii="Segoe Pro" w:hAnsi="Segoe Pro"/>
              <w:noProof/>
              <w:color w:val="29A5DE"/>
              <w:sz w:val="32"/>
            </w:rPr>
            <w:drawing>
              <wp:anchor distT="0" distB="0" distL="114300" distR="114300" simplePos="0" relativeHeight="251667456" behindDoc="0" locked="0" layoutInCell="1" allowOverlap="1" wp14:anchorId="2379D992" wp14:editId="149C72CF">
                <wp:simplePos x="0" y="0"/>
                <wp:positionH relativeFrom="column">
                  <wp:posOffset>5486400</wp:posOffset>
                </wp:positionH>
                <wp:positionV relativeFrom="paragraph">
                  <wp:posOffset>0</wp:posOffset>
                </wp:positionV>
                <wp:extent cx="2871216" cy="2286000"/>
                <wp:effectExtent l="0" t="0" r="5715" b="0"/>
                <wp:wrapThrough wrapText="bothSides">
                  <wp:wrapPolygon edited="0">
                    <wp:start x="0" y="0"/>
                    <wp:lineTo x="0" y="21420"/>
                    <wp:lineTo x="21500" y="21420"/>
                    <wp:lineTo x="21500" y="0"/>
                    <wp:lineTo x="0" y="0"/>
                  </wp:wrapPolygon>
                </wp:wrapThrough>
                <wp:docPr id="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1216"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sdtContent>
      </w:sdt>
    </w:p>
    <w:p w14:paraId="192C3D83" w14:textId="77777777" w:rsidR="005B7341" w:rsidRDefault="006600E7" w:rsidP="00685A37">
      <w:r w:rsidRPr="00C92B9E">
        <w:rPr>
          <w:noProof/>
        </w:rPr>
        <mc:AlternateContent>
          <mc:Choice Requires="wps">
            <w:drawing>
              <wp:anchor distT="45720" distB="45720" distL="114300" distR="114300" simplePos="0" relativeHeight="251661312" behindDoc="0" locked="0" layoutInCell="1" allowOverlap="1" wp14:anchorId="50ED2E96" wp14:editId="362123F5">
                <wp:simplePos x="0" y="0"/>
                <wp:positionH relativeFrom="margin">
                  <wp:posOffset>19050</wp:posOffset>
                </wp:positionH>
                <wp:positionV relativeFrom="paragraph">
                  <wp:posOffset>203835</wp:posOffset>
                </wp:positionV>
                <wp:extent cx="4800600" cy="8858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85825"/>
                        </a:xfrm>
                        <a:prstGeom prst="rect">
                          <a:avLst/>
                        </a:prstGeom>
                        <a:solidFill>
                          <a:schemeClr val="bg1">
                            <a:lumMod val="95000"/>
                          </a:schemeClr>
                        </a:solidFill>
                        <a:ln w="9525">
                          <a:noFill/>
                          <a:miter lim="800000"/>
                          <a:headEnd/>
                          <a:tailEnd/>
                        </a:ln>
                      </wps:spPr>
                      <wps:txbx>
                        <w:txbxContent>
                          <w:p w14:paraId="1E0AB6EB" w14:textId="5F631B44" w:rsidR="005C1AA4" w:rsidRPr="007530C0" w:rsidRDefault="007E11EB" w:rsidP="00984FB7">
                            <w:pPr>
                              <w:rPr>
                                <w:rFonts w:ascii="Segoe Pro" w:hAnsi="Segoe Pro"/>
                                <w:sz w:val="20"/>
                              </w:rPr>
                            </w:pPr>
                            <w:r w:rsidRPr="00EB3BDD">
                              <w:t>On-Premises vs. D</w:t>
                            </w:r>
                            <w:r>
                              <w:t>5v2</w:t>
                            </w:r>
                            <w:r w:rsidRPr="00EB3BDD">
                              <w:t xml:space="preserve"> Azure Costs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ED2E96" id="Text Box 2" o:spid="_x0000_s1034" type="#_x0000_t202" style="position:absolute;margin-left:1.5pt;margin-top:16.05pt;width:378pt;height:6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" fillcolor="#f2f2f2 [3052]" stroked="f">
                <v:textbox>
                  <w:txbxContent>
                    <w:p w14:paraId="1E0AB6EB" w14:textId="5F631B44" w:rsidR="005C1AA4" w:rsidRPr="007530C0" w:rsidRDefault="007E11EB" w:rsidP="00984FB7">
                      <w:pPr>
                        <w:rPr>
                          <w:rFonts w:ascii="Segoe Pro" w:hAnsi="Segoe Pro"/>
                          <w:sz w:val="20"/>
                        </w:rPr>
                      </w:pPr>
                      <w:r w:rsidRPr="00EB3BDD">
                        <w:t>On-Premises vs. D</w:t>
                      </w:r>
                      <w:r>
                        <w:t>5v2</w:t>
                      </w:r>
                      <w:r w:rsidRPr="00EB3BDD">
                        <w:t xml:space="preserve"> Azure Costs</w:t>
                      </w:r>
                    </w:p>
                  </w:txbxContent>
                </v:textbox>
                <w10:wrap type="square" anchorx="margin"/>
              </v:shape>
            </w:pict>
          </mc:Fallback>
        </mc:AlternateContent>
      </w:r>
    </w:p>
    <w:tbl>
      <w:tblPr>
        <w:tblStyle w:val="TableGrid"/>
        <w:tblpPr w:leftFromText="180" w:rightFromText="180" w:vertAnchor="text" w:horzAnchor="margin" w:tblpY="1931"/>
        <w:tblW w:w="0" w:type="auto"/>
        <w:tblLook w:val="04A0" w:firstRow="1" w:lastRow="0" w:firstColumn="1" w:lastColumn="0" w:noHBand="0" w:noVBand="1"/>
      </w:tblPr>
      <w:tblGrid>
        <w:gridCol w:w="4590"/>
        <w:gridCol w:w="6001"/>
      </w:tblGrid>
      <w:tr w:rsidR="002A40BA" w14:paraId="1DCFBB90" w14:textId="77777777" w:rsidTr="00E02AB5">
        <w:trPr>
          <w:trHeight w:val="479"/>
        </w:trPr>
        <w:tc>
          <w:tcPr>
            <w:tcW w:w="4590" w:type="dxa"/>
            <w:tcBorders>
              <w:top w:val="nil"/>
              <w:left w:val="nil"/>
              <w:bottom w:val="nil"/>
              <w:right w:val="nil"/>
            </w:tcBorders>
          </w:tcPr>
          <w:p w14:paraId="51409106" w14:textId="77777777" w:rsidR="002A40BA" w:rsidRPr="00631175" w:rsidRDefault="002A40BA" w:rsidP="006600E7">
            <w:pPr>
              <w:rPr>
                <w:color w:val="29A5DE"/>
              </w:rPr>
            </w:pPr>
            <w:r w:rsidRPr="00631175">
              <w:rPr>
                <w:rFonts w:ascii="Segoe Pro Display Semibold" w:hAnsi="Segoe Pro Display Semibold" w:cs="Open Sans"/>
                <w:color w:val="29A5DE"/>
                <w:szCs w:val="21"/>
              </w:rPr>
              <w:t>On-premises cost breakdown summary</w:t>
            </w:r>
          </w:p>
        </w:tc>
        <w:tc>
          <w:tcPr>
            <w:tcW w:w="6001" w:type="dxa"/>
            <w:tcBorders>
              <w:top w:val="nil"/>
              <w:left w:val="nil"/>
              <w:bottom w:val="nil"/>
              <w:right w:val="nil"/>
            </w:tcBorders>
          </w:tcPr>
          <w:p w14:paraId="35086321" w14:textId="77777777" w:rsidR="002A40BA" w:rsidRPr="00631175" w:rsidRDefault="002A40BA" w:rsidP="006600E7">
            <w:pPr>
              <w:rPr>
                <w:rFonts w:ascii="Segoe Pro Display Semibold" w:hAnsi="Segoe Pro Display Semibold" w:cs="Open Sans"/>
                <w:color w:val="29A5DE"/>
                <w:szCs w:val="21"/>
              </w:rPr>
            </w:pPr>
            <w:r w:rsidRPr="00631175">
              <w:rPr>
                <w:rFonts w:ascii="Segoe Pro Display Semibold" w:hAnsi="Segoe Pro Display Semibold" w:cs="Open Sans"/>
                <w:color w:val="29A5DE"/>
                <w:szCs w:val="21"/>
              </w:rPr>
              <w:t>Azure cost breakdown summary</w:t>
            </w:r>
          </w:p>
        </w:tc>
      </w:tr>
      <w:tr w:rsidR="00016369" w14:paraId="64F1DFC3" w14:textId="77777777" w:rsidTr="00E02AB5">
        <w:trPr>
          <w:trHeight w:val="240"/>
        </w:trPr>
        <w:sdt>
          <w:sdtPr>
            <w:rPr>
              <w:rFonts w:ascii="Segoe Pro Display Semibold" w:hAnsi="Segoe Pro Display Semibold" w:cs="Open Sans"/>
              <w:b w:val="0"/>
              <w:bCs w:val="0"/>
              <w:color w:val="29A5DE"/>
              <w:sz w:val="20"/>
              <w:szCs w:val="20"/>
            </w:rPr>
            <w:alias w:val="OnPrem Summary"/>
            <w:tag w:val="Summary_OnPrem"/>
            <w:id w:val="-113447382"/>
            <w:placeholder>
              <w:docPart w:val="C0BDABBE5B394A83A19EB2C847117C49"/>
            </w:placeholder>
            <w:docPartList>
              <w:docPartGallery w:val="Tables"/>
            </w:docPartList>
          </w:sdtPr>
          <w:sdtEndPr/>
          <w:sdtContent>
            <w:tc>
              <w:tcPr>
                <w:tcW w:w="4590" w:type="dxa"/>
                <w:tcBorders>
                  <w:top w:val="nil"/>
                  <w:left w:val="nil"/>
                  <w:bottom w:val="nil"/>
                  <w:right w:val="nil"/>
                </w:tcBorders>
              </w:tcPr>
              <w:tbl>
                <w:tblPr>
                  <w:tblStyle w:val="ListTable1Light-Accent5"/>
                  <w:tblW w:w="0" w:type="auto"/>
                  <w:tblBorders>
                    <w:insideH w:val="single" w:sz="4" w:space="0" w:color="A5A5A5"/>
                    <w:insideV w:val="single" w:sz="4" w:space="0" w:color="A5A5A5"/>
                  </w:tblBorders>
                  <w:tblLook w:val="04A0" w:firstRow="1" w:lastRow="0" w:firstColumn="1" w:lastColumn="0" w:noHBand="0" w:noVBand="1"/>
                </w:tblPr>
                <w:tblGrid>
                  <w:gridCol w:w="1760"/>
                  <w:gridCol w:w="1760"/>
                </w:tblGrid>
                <w:tr w:rsidR="00016369" w14:paraId="00434614" w14:textId="77777777" w:rsidTr="00DA23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60" w:type="dxa"/>
                      <w:tcBorders>
                        <w:bottom w:val="none" w:sz="0" w:space="0" w:color="auto"/>
                      </w:tcBorders>
                      <w:vAlign w:val="center"/>
                    </w:tcPr>
                    <w:p w14:paraId="455B3D3B" w14:textId="77777777" w:rsidR="00016369" w:rsidRPr="004C340C" w:rsidRDefault="00016369" w:rsidP="004C340C">
                      <w:pPr>
                        <w:framePr w:hSpace="180" w:wrap="around" w:vAnchor="text" w:hAnchor="margin" w:y="1931"/>
                        <w:rPr>
                          <w:rFonts w:ascii="Segoe Pro Display Semibold" w:hAnsi="Segoe Pro Display Semibold" w:cs="Open Sans"/>
                          <w:b w:val="0"/>
                          <w:color w:val="29A5DE"/>
                          <w:sz w:val="20"/>
                          <w:szCs w:val="20"/>
                        </w:rPr>
                      </w:pPr>
                      <w:r w:rsidRPr="004C340C">
                        <w:rPr>
                          <w:rFonts w:ascii="Segoe Pro Display Semibold" w:hAnsi="Segoe Pro Display Semibold" w:cs="Open Sans"/>
                          <w:b w:val="0"/>
                          <w:color w:val="525252" w:themeColor="accent3" w:themeShade="80"/>
                          <w:sz w:val="20"/>
                          <w:szCs w:val="21"/>
                        </w:rPr>
                        <w:t>Category</w:t>
                      </w:r>
                    </w:p>
                  </w:tc>
                  <w:tc>
                    <w:tcPr>
                      <w:tcW w:w="1760" w:type="dxa"/>
                      <w:tcBorders>
                        <w:bottom w:val="none" w:sz="0" w:space="0" w:color="auto"/>
                      </w:tcBorders>
                      <w:vAlign w:val="center"/>
                    </w:tcPr>
                    <w:p w14:paraId="5848E9EE" w14:textId="77777777" w:rsidR="00016369" w:rsidRPr="004C340C" w:rsidRDefault="00016369" w:rsidP="004C340C">
                      <w:pPr>
                        <w:framePr w:hSpace="180" w:wrap="around" w:vAnchor="text" w:hAnchor="margin" w:y="1931"/>
                        <w:jc w:val="right"/>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color w:val="29A5DE"/>
                          <w:sz w:val="20"/>
                          <w:szCs w:val="20"/>
                        </w:rPr>
                      </w:pPr>
                      <w:r w:rsidRPr="004C340C">
                        <w:rPr>
                          <w:rFonts w:ascii="Segoe Pro Display Semibold" w:hAnsi="Segoe Pro Display Semibold" w:cs="Open Sans"/>
                          <w:b w:val="0"/>
                          <w:color w:val="525252" w:themeColor="accent3" w:themeShade="80"/>
                          <w:sz w:val="20"/>
                          <w:szCs w:val="21"/>
                        </w:rPr>
                        <w:t>Costs</w:t>
                      </w:r>
                    </w:p>
                  </w:tc>
                </w:tr>
                <w:tr w:rsidR="00B83A8F" w14:paraId="68B08E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E40EFC" w14:textId="77777777" w:rsidR="00B83A8F" w:rsidRDefault="00B81A1F" w:rsidP="007E11EB">
                      <w:pPr>
                        <w:framePr w:hSpace="180" w:wrap="around" w:vAnchor="text" w:hAnchor="margin" w:y="1931"/>
                        <w:spacing w:before="100" w:after="100"/>
                      </w:pPr>
                      <w:r>
                        <w:rPr>
                          <w:rFonts w:ascii="Segoe Pro"/>
                          <w:color w:val="525252"/>
                          <w:sz w:val="18"/>
                        </w:rPr>
                        <w:t>Compute</w:t>
                      </w:r>
                    </w:p>
                  </w:tc>
                  <w:tc>
                    <w:tcPr>
                      <w:tcW w:w="0" w:type="auto"/>
                    </w:tcPr>
                    <w:p w14:paraId="5B1FA958"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$2,436,108</w:t>
                      </w:r>
                    </w:p>
                  </w:tc>
                </w:tr>
                <w:tr w:rsidR="00B83A8F" w14:paraId="2D4E0302" w14:textId="77777777">
                  <w:tc>
                    <w:tcPr>
                      <w:cnfStyle w:val="001000000000" w:firstRow="0" w:lastRow="0" w:firstColumn="1" w:lastColumn="0" w:oddVBand="0" w:evenVBand="0" w:oddHBand="0" w:evenHBand="0" w:firstRowFirstColumn="0" w:firstRowLastColumn="0" w:lastRowFirstColumn="0" w:lastRowLastColumn="0"/>
                      <w:tcW w:w="0" w:type="auto"/>
                    </w:tcPr>
                    <w:p w14:paraId="5851F66C" w14:textId="77777777" w:rsidR="00B83A8F" w:rsidRDefault="00B81A1F" w:rsidP="007E11EB">
                      <w:pPr>
                        <w:framePr w:hSpace="180" w:wrap="around" w:vAnchor="text" w:hAnchor="margin" w:y="1931"/>
                        <w:spacing w:before="100" w:after="100"/>
                      </w:pPr>
                      <w:r>
                        <w:rPr>
                          <w:rFonts w:ascii="Segoe Pro"/>
                          <w:b w:val="0"/>
                          <w:color w:val="525252"/>
                          <w:sz w:val="18"/>
                        </w:rPr>
                        <w:t>Hardware</w:t>
                      </w:r>
                      <w:r>
                        <w:rPr>
                          <w:rFonts w:ascii="Segoe Pro"/>
                          <w:b w:val="0"/>
                          <w:color w:val="525252"/>
                          <w:sz w:val="18"/>
                        </w:rPr>
                        <w:br/>
                        <w:t>Software</w:t>
                      </w:r>
                      <w:r>
                        <w:rPr>
                          <w:rFonts w:ascii="Segoe Pro"/>
                          <w:b w:val="0"/>
                          <w:color w:val="525252"/>
                          <w:sz w:val="18"/>
                        </w:rPr>
                        <w:br/>
                        <w:t>Electricity</w:t>
                      </w:r>
                    </w:p>
                  </w:tc>
                  <w:tc>
                    <w:tcPr>
                      <w:tcW w:w="0" w:type="auto"/>
                    </w:tcPr>
                    <w:p w14:paraId="5B67845E"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$2,256,800</w:t>
                      </w:r>
                      <w:r>
                        <w:rPr>
                          <w:rFonts w:ascii="Segoe Pro"/>
                          <w:color w:val="525252"/>
                          <w:sz w:val="18"/>
                        </w:rPr>
                        <w:br/>
                        <w:t>$0</w:t>
                      </w:r>
                      <w:r>
                        <w:rPr>
                          <w:rFonts w:ascii="Segoe Pro"/>
                          <w:color w:val="525252"/>
                          <w:sz w:val="18"/>
                        </w:rPr>
                        <w:br/>
                        <w:t>$179,308</w:t>
                      </w:r>
                    </w:p>
                  </w:tc>
                </w:tr>
                <w:tr w:rsidR="00B83A8F" w14:paraId="2DC10B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D63D0B" w14:textId="77777777" w:rsidR="00B83A8F" w:rsidRDefault="00B81A1F" w:rsidP="007E11EB">
                      <w:pPr>
                        <w:framePr w:hSpace="180" w:wrap="around" w:vAnchor="text" w:hAnchor="margin" w:y="1931"/>
                        <w:spacing w:before="100" w:after="100"/>
                      </w:pPr>
                      <w:r>
                        <w:rPr>
                          <w:rFonts w:ascii="Segoe Pro"/>
                          <w:color w:val="525252"/>
                          <w:sz w:val="18"/>
                        </w:rPr>
                        <w:t>Data Center</w:t>
                      </w:r>
                    </w:p>
                  </w:tc>
                  <w:tc>
                    <w:tcPr>
                      <w:tcW w:w="0" w:type="auto"/>
                    </w:tcPr>
                    <w:p w14:paraId="49F09641"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$470,646</w:t>
                      </w:r>
                    </w:p>
                  </w:tc>
                </w:tr>
                <w:tr w:rsidR="00B83A8F" w14:paraId="7BAB9BE5" w14:textId="77777777">
                  <w:tc>
                    <w:tcPr>
                      <w:cnfStyle w:val="001000000000" w:firstRow="0" w:lastRow="0" w:firstColumn="1" w:lastColumn="0" w:oddVBand="0" w:evenVBand="0" w:oddHBand="0" w:evenHBand="0" w:firstRowFirstColumn="0" w:firstRowLastColumn="0" w:lastRowFirstColumn="0" w:lastRowLastColumn="0"/>
                      <w:tcW w:w="0" w:type="auto"/>
                    </w:tcPr>
                    <w:p w14:paraId="61E28603" w14:textId="77777777" w:rsidR="00B83A8F" w:rsidRDefault="00B81A1F" w:rsidP="007E11EB">
                      <w:pPr>
                        <w:framePr w:hSpace="180" w:wrap="around" w:vAnchor="text" w:hAnchor="margin" w:y="1931"/>
                        <w:spacing w:before="100" w:after="100"/>
                      </w:pPr>
                      <w:r>
                        <w:rPr>
                          <w:rFonts w:ascii="Segoe Pro"/>
                          <w:color w:val="525252"/>
                          <w:sz w:val="18"/>
                        </w:rPr>
                        <w:t>Networking</w:t>
                      </w:r>
                    </w:p>
                  </w:tc>
                  <w:tc>
                    <w:tcPr>
                      <w:tcW w:w="0" w:type="auto"/>
                    </w:tcPr>
                    <w:p w14:paraId="4A3C057E"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$677,076</w:t>
                      </w:r>
                    </w:p>
                  </w:tc>
                </w:tr>
                <w:tr w:rsidR="00B83A8F" w14:paraId="289E4B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889A54" w14:textId="77777777" w:rsidR="00B83A8F" w:rsidRDefault="00B81A1F" w:rsidP="007E11EB">
                      <w:pPr>
                        <w:framePr w:hSpace="180" w:wrap="around" w:vAnchor="text" w:hAnchor="margin" w:y="1931"/>
                        <w:spacing w:before="100" w:after="100"/>
                      </w:pPr>
                      <w:r>
                        <w:rPr>
                          <w:rFonts w:ascii="Segoe Pro"/>
                          <w:color w:val="525252"/>
                          <w:sz w:val="18"/>
                        </w:rPr>
                        <w:t>Storage</w:t>
                      </w:r>
                    </w:p>
                  </w:tc>
                  <w:tc>
                    <w:tcPr>
                      <w:tcW w:w="0" w:type="auto"/>
                    </w:tcPr>
                    <w:p w14:paraId="70953EFC"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$2,662</w:t>
                      </w:r>
                    </w:p>
                  </w:tc>
                </w:tr>
                <w:tr w:rsidR="00B83A8F" w14:paraId="438AD4FD" w14:textId="77777777">
                  <w:tc>
                    <w:tcPr>
                      <w:cnfStyle w:val="001000000000" w:firstRow="0" w:lastRow="0" w:firstColumn="1" w:lastColumn="0" w:oddVBand="0" w:evenVBand="0" w:oddHBand="0" w:evenHBand="0" w:firstRowFirstColumn="0" w:firstRowLastColumn="0" w:lastRowFirstColumn="0" w:lastRowLastColumn="0"/>
                      <w:tcW w:w="0" w:type="auto"/>
                    </w:tcPr>
                    <w:p w14:paraId="5BCDC478" w14:textId="77777777" w:rsidR="00B83A8F" w:rsidRDefault="00B81A1F" w:rsidP="007E11EB">
                      <w:pPr>
                        <w:framePr w:hSpace="180" w:wrap="around" w:vAnchor="text" w:hAnchor="margin" w:y="1931"/>
                        <w:spacing w:before="100" w:after="100"/>
                      </w:pPr>
                      <w:r>
                        <w:rPr>
                          <w:rFonts w:ascii="Segoe Pro"/>
                          <w:color w:val="525252"/>
                          <w:sz w:val="18"/>
                        </w:rPr>
                        <w:t>IT labor</w:t>
                      </w:r>
                    </w:p>
                  </w:tc>
                  <w:tc>
                    <w:tcPr>
                      <w:tcW w:w="0" w:type="auto"/>
                    </w:tcPr>
                    <w:p w14:paraId="7FF70BC1"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$78,398</w:t>
                      </w:r>
                    </w:p>
                  </w:tc>
                </w:tr>
                <w:tr w:rsidR="00B83A8F" w14:paraId="06EF29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19BAB6" w14:textId="77777777" w:rsidR="00B83A8F" w:rsidRDefault="00B81A1F" w:rsidP="007E11EB">
                      <w:pPr>
                        <w:framePr w:hSpace="180" w:wrap="around" w:vAnchor="text" w:hAnchor="margin" w:y="1931"/>
                        <w:spacing w:before="100" w:after="100"/>
                      </w:pPr>
                      <w:r>
                        <w:rPr>
                          <w:rFonts w:ascii="Segoe Pro"/>
                          <w:color w:val="29A5DE"/>
                          <w:sz w:val="18"/>
                        </w:rPr>
                        <w:t>Total</w:t>
                      </w:r>
                    </w:p>
                  </w:tc>
                  <w:tc>
                    <w:tcPr>
                      <w:tcW w:w="0" w:type="auto"/>
                    </w:tcPr>
                    <w:p w14:paraId="361CB8ED"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29A5DE"/>
                          <w:sz w:val="18"/>
                        </w:rPr>
                        <w:t>$3,664,890</w:t>
                      </w:r>
                    </w:p>
                  </w:tc>
                </w:tr>
              </w:tbl>
              <w:p w14:paraId="201D9F12" w14:textId="77777777" w:rsidR="00016369" w:rsidRPr="00016369" w:rsidRDefault="00016369" w:rsidP="006600E7">
                <w:pPr>
                  <w:rPr>
                    <w:rFonts w:ascii="Segoe Pro Display Semibold" w:hAnsi="Segoe Pro Display Semibold" w:cs="Open Sans"/>
                    <w:color w:val="29A5DE"/>
                    <w:sz w:val="20"/>
                    <w:szCs w:val="20"/>
                  </w:rPr>
                </w:pPr>
              </w:p>
            </w:tc>
          </w:sdtContent>
        </w:sdt>
        <w:sdt>
          <w:sdtPr>
            <w:rPr>
              <w:rFonts w:ascii="Segoe Pro Display Semibold" w:hAnsi="Segoe Pro Display Semibold" w:cs="Open Sans"/>
              <w:b w:val="0"/>
              <w:bCs w:val="0"/>
              <w:color w:val="29A5DE"/>
              <w:szCs w:val="21"/>
            </w:rPr>
            <w:alias w:val="Azure Summary"/>
            <w:tag w:val="Summary_Azure"/>
            <w:id w:val="-891577342"/>
            <w:placeholder>
              <w:docPart w:val="D2E1098408574439B48366D44DD614FD"/>
            </w:placeholder>
            <w:docPartList>
              <w:docPartGallery w:val="Tables"/>
            </w:docPartList>
          </w:sdtPr>
          <w:sdtEndPr/>
          <w:sdtContent>
            <w:tc>
              <w:tcPr>
                <w:tcW w:w="6001" w:type="dxa"/>
                <w:tcBorders>
                  <w:top w:val="nil"/>
                  <w:left w:val="nil"/>
                  <w:bottom w:val="nil"/>
                  <w:right w:val="nil"/>
                </w:tcBorders>
              </w:tcPr>
              <w:tbl>
                <w:tblPr>
                  <w:tblStyle w:val="ListTable1Light-Accent5"/>
                  <w:tblW w:w="0" w:type="auto"/>
                  <w:tblLook w:val="04A0" w:firstRow="1" w:lastRow="0" w:firstColumn="1" w:lastColumn="0" w:noHBand="0" w:noVBand="1"/>
                </w:tblPr>
                <w:tblGrid>
                  <w:gridCol w:w="1285"/>
                  <w:gridCol w:w="1359"/>
                  <w:gridCol w:w="1550"/>
                  <w:gridCol w:w="1591"/>
                </w:tblGrid>
                <w:tr w:rsidR="00A93462" w:rsidRPr="00A93462" w14:paraId="216A134D" w14:textId="77777777" w:rsidTr="00FA7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Borders>
                        <w:bottom w:val="none" w:sz="0" w:space="0" w:color="auto"/>
                      </w:tcBorders>
                    </w:tcPr>
                    <w:p w14:paraId="2B6C403F" w14:textId="77777777" w:rsidR="00A93462" w:rsidRPr="00A93462" w:rsidRDefault="00A93462" w:rsidP="00A93462">
                      <w:pPr>
                        <w:framePr w:hSpace="180" w:wrap="around" w:vAnchor="text" w:hAnchor="margin" w:y="1931"/>
                        <w:rPr>
                          <w:rFonts w:ascii="Segoe Pro Display Semibold" w:hAnsi="Segoe Pro Display Semibold" w:cs="Open Sans"/>
                          <w:b w:val="0"/>
                          <w:bCs w:val="0"/>
                          <w:color w:val="29A5DE"/>
                          <w:sz w:val="20"/>
                          <w:szCs w:val="20"/>
                        </w:rPr>
                      </w:pPr>
                    </w:p>
                  </w:tc>
                  <w:tc>
                    <w:tcPr>
                      <w:tcW w:w="1444" w:type="dxa"/>
                      <w:tcBorders>
                        <w:bottom w:val="none" w:sz="0" w:space="0" w:color="auto"/>
                      </w:tcBorders>
                    </w:tcPr>
                    <w:p w14:paraId="72E96808" w14:textId="77777777" w:rsidR="00A93462" w:rsidRPr="00A93462" w:rsidRDefault="00A93462" w:rsidP="00A93462">
                      <w:pPr>
                        <w:framePr w:hSpace="180" w:wrap="around" w:vAnchor="text" w:hAnchor="margin" w:y="1931"/>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bCs w:val="0"/>
                          <w:color w:val="29A5DE"/>
                          <w:sz w:val="20"/>
                          <w:szCs w:val="20"/>
                        </w:rPr>
                      </w:pPr>
                    </w:p>
                  </w:tc>
                  <w:tc>
                    <w:tcPr>
                      <w:tcW w:w="1444" w:type="dxa"/>
                      <w:tcBorders>
                        <w:bottom w:val="none" w:sz="0" w:space="0" w:color="auto"/>
                      </w:tcBorders>
                    </w:tcPr>
                    <w:p w14:paraId="7F48EF1E" w14:textId="77777777" w:rsidR="00A93462" w:rsidRPr="00A93462" w:rsidRDefault="00A93462" w:rsidP="00A93462">
                      <w:pPr>
                        <w:framePr w:hSpace="180" w:wrap="around" w:vAnchor="text" w:hAnchor="margin" w:y="1931"/>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bCs w:val="0"/>
                          <w:color w:val="29A5DE"/>
                          <w:sz w:val="20"/>
                          <w:szCs w:val="20"/>
                        </w:rPr>
                      </w:pPr>
                    </w:p>
                  </w:tc>
                  <w:tc>
                    <w:tcPr>
                      <w:tcW w:w="1444" w:type="dxa"/>
                      <w:tcBorders>
                        <w:bottom w:val="none" w:sz="0" w:space="0" w:color="auto"/>
                      </w:tcBorders>
                    </w:tcPr>
                    <w:p w14:paraId="2C0A479D" w14:textId="77777777" w:rsidR="00A93462" w:rsidRPr="00A93462" w:rsidRDefault="00A93462" w:rsidP="00A93462">
                      <w:pPr>
                        <w:framePr w:hSpace="180" w:wrap="around" w:vAnchor="text" w:hAnchor="margin" w:y="1931"/>
                        <w:cnfStyle w:val="100000000000" w:firstRow="1" w:lastRow="0" w:firstColumn="0" w:lastColumn="0" w:oddVBand="0" w:evenVBand="0" w:oddHBand="0" w:evenHBand="0" w:firstRowFirstColumn="0" w:firstRowLastColumn="0" w:lastRowFirstColumn="0" w:lastRowLastColumn="0"/>
                        <w:rPr>
                          <w:rFonts w:ascii="Segoe Pro Display Semibold" w:hAnsi="Segoe Pro Display Semibold" w:cs="Open Sans"/>
                          <w:b w:val="0"/>
                          <w:bCs w:val="0"/>
                          <w:color w:val="29A5DE"/>
                          <w:sz w:val="20"/>
                          <w:szCs w:val="20"/>
                        </w:rPr>
                      </w:pPr>
                    </w:p>
                  </w:tc>
                </w:tr>
                <w:tr w:rsidR="00B83A8F" w14:paraId="225FC3F6" w14:textId="77777777" w:rsidTr="00B83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0" w:space="0" w:color="525252"/>
                      </w:tcBorders>
                    </w:tcPr>
                    <w:p w14:paraId="7D732C76" w14:textId="77777777" w:rsidR="00B83A8F" w:rsidRDefault="00B81A1F" w:rsidP="007E11EB">
                      <w:pPr>
                        <w:framePr w:hSpace="180" w:wrap="around" w:vAnchor="text" w:hAnchor="margin" w:y="1931"/>
                        <w:spacing w:before="100" w:after="100"/>
                      </w:pPr>
                      <w:r>
                        <w:rPr>
                          <w:rFonts w:ascii="Segoe Pro"/>
                          <w:color w:val="525252"/>
                          <w:sz w:val="20"/>
                        </w:rPr>
                        <w:t>Category</w:t>
                      </w:r>
                    </w:p>
                  </w:tc>
                  <w:tc>
                    <w:tcPr>
                      <w:tcW w:w="0" w:type="auto"/>
                      <w:tcBorders>
                        <w:right w:val="single" w:sz="0" w:space="0" w:color="525252"/>
                      </w:tcBorders>
                    </w:tcPr>
                    <w:p w14:paraId="467DB39C"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525252"/>
                          <w:sz w:val="20"/>
                        </w:rPr>
                        <w:t>Web direct cost</w:t>
                      </w:r>
                    </w:p>
                  </w:tc>
                  <w:tc>
                    <w:tcPr>
                      <w:tcW w:w="0" w:type="auto"/>
                      <w:tcBorders>
                        <w:right w:val="single" w:sz="0" w:space="0" w:color="525252"/>
                      </w:tcBorders>
                    </w:tcPr>
                    <w:p w14:paraId="5F60548B"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525252"/>
                          <w:sz w:val="20"/>
                        </w:rPr>
                        <w:t>1 Year Reserved VM</w:t>
                      </w:r>
                    </w:p>
                  </w:tc>
                  <w:tc>
                    <w:tcPr>
                      <w:tcW w:w="0" w:type="auto"/>
                    </w:tcPr>
                    <w:p w14:paraId="0D982F6B"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b/>
                          <w:color w:val="525252"/>
                          <w:sz w:val="20"/>
                        </w:rPr>
                        <w:t>3 Years Reserved VM</w:t>
                      </w:r>
                    </w:p>
                  </w:tc>
                </w:tr>
                <w:tr w:rsidR="00B83A8F" w14:paraId="171A8CB3" w14:textId="77777777" w:rsidTr="00B83A8F">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4EED6EA9" w14:textId="77777777" w:rsidR="00B83A8F" w:rsidRDefault="00B81A1F" w:rsidP="007E11EB">
                      <w:pPr>
                        <w:framePr w:hSpace="180" w:wrap="around" w:vAnchor="text" w:hAnchor="margin" w:y="1931"/>
                        <w:spacing w:before="100" w:after="100"/>
                      </w:pPr>
                      <w:r>
                        <w:rPr>
                          <w:rFonts w:ascii="Segoe Pro"/>
                          <w:b w:val="0"/>
                          <w:color w:val="525252"/>
                          <w:sz w:val="18"/>
                        </w:rPr>
                        <w:t>Compute</w:t>
                      </w:r>
                    </w:p>
                  </w:tc>
                  <w:tc>
                    <w:tcPr>
                      <w:tcW w:w="0" w:type="auto"/>
                      <w:tcBorders>
                        <w:top w:val="single" w:sz="0" w:space="0" w:color="525252"/>
                        <w:right w:val="single" w:sz="0" w:space="0" w:color="525252"/>
                      </w:tcBorders>
                    </w:tcPr>
                    <w:p w14:paraId="05BB2F60"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$2,407,248</w:t>
                      </w:r>
                    </w:p>
                  </w:tc>
                  <w:tc>
                    <w:tcPr>
                      <w:tcW w:w="0" w:type="auto"/>
                      <w:tcBorders>
                        <w:top w:val="single" w:sz="0" w:space="0" w:color="525252"/>
                        <w:right w:val="single" w:sz="0" w:space="0" w:color="525252"/>
                      </w:tcBorders>
                    </w:tcPr>
                    <w:p w14:paraId="79153184"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$1,563,600</w:t>
                      </w:r>
                    </w:p>
                  </w:tc>
                  <w:tc>
                    <w:tcPr>
                      <w:tcW w:w="0" w:type="auto"/>
                      <w:tcBorders>
                        <w:top w:val="single" w:sz="0" w:space="0" w:color="525252"/>
                      </w:tcBorders>
                    </w:tcPr>
                    <w:p w14:paraId="3D198545"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$1,013,700</w:t>
                      </w:r>
                    </w:p>
                  </w:tc>
                </w:tr>
                <w:tr w:rsidR="00B83A8F" w14:paraId="13C8A535" w14:textId="77777777" w:rsidTr="00B83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70946054" w14:textId="77777777" w:rsidR="00B83A8F" w:rsidRDefault="00B81A1F" w:rsidP="007E11EB">
                      <w:pPr>
                        <w:framePr w:hSpace="180" w:wrap="around" w:vAnchor="text" w:hAnchor="margin" w:y="1931"/>
                        <w:spacing w:before="100" w:after="100"/>
                      </w:pPr>
                      <w:r>
                        <w:rPr>
                          <w:rFonts w:ascii="Segoe Pro"/>
                          <w:b w:val="0"/>
                          <w:color w:val="525252"/>
                          <w:sz w:val="18"/>
                        </w:rPr>
                        <w:t>Data center</w:t>
                      </w:r>
                    </w:p>
                  </w:tc>
                  <w:tc>
                    <w:tcPr>
                      <w:tcW w:w="0" w:type="auto"/>
                      <w:tcBorders>
                        <w:top w:val="single" w:sz="0" w:space="0" w:color="525252"/>
                        <w:right w:val="single" w:sz="0" w:space="0" w:color="525252"/>
                      </w:tcBorders>
                    </w:tcPr>
                    <w:p w14:paraId="0740644A"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$0</w:t>
                      </w:r>
                    </w:p>
                  </w:tc>
                  <w:tc>
                    <w:tcPr>
                      <w:tcW w:w="0" w:type="auto"/>
                      <w:tcBorders>
                        <w:top w:val="single" w:sz="0" w:space="0" w:color="525252"/>
                        <w:right w:val="single" w:sz="0" w:space="0" w:color="525252"/>
                      </w:tcBorders>
                    </w:tcPr>
                    <w:p w14:paraId="4C542267"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$0</w:t>
                      </w:r>
                    </w:p>
                  </w:tc>
                  <w:tc>
                    <w:tcPr>
                      <w:tcW w:w="0" w:type="auto"/>
                      <w:tcBorders>
                        <w:top w:val="single" w:sz="0" w:space="0" w:color="525252"/>
                      </w:tcBorders>
                    </w:tcPr>
                    <w:p w14:paraId="52B8BA1C"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$0</w:t>
                      </w:r>
                    </w:p>
                  </w:tc>
                </w:tr>
                <w:tr w:rsidR="00B83A8F" w14:paraId="518388CD" w14:textId="77777777" w:rsidTr="00B83A8F">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13769E59" w14:textId="77777777" w:rsidR="00B83A8F" w:rsidRDefault="00B81A1F" w:rsidP="007E11EB">
                      <w:pPr>
                        <w:framePr w:hSpace="180" w:wrap="around" w:vAnchor="text" w:hAnchor="margin" w:y="1931"/>
                        <w:spacing w:before="100" w:after="100"/>
                      </w:pPr>
                      <w:r>
                        <w:rPr>
                          <w:rFonts w:ascii="Segoe Pro"/>
                          <w:b w:val="0"/>
                          <w:color w:val="525252"/>
                          <w:sz w:val="18"/>
                        </w:rPr>
                        <w:t>Networking</w:t>
                      </w:r>
                    </w:p>
                  </w:tc>
                  <w:tc>
                    <w:tcPr>
                      <w:tcW w:w="0" w:type="auto"/>
                      <w:tcBorders>
                        <w:top w:val="single" w:sz="0" w:space="0" w:color="525252"/>
                        <w:right w:val="single" w:sz="0" w:space="0" w:color="525252"/>
                      </w:tcBorders>
                    </w:tcPr>
                    <w:p w14:paraId="48A589BC"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$0</w:t>
                      </w:r>
                    </w:p>
                  </w:tc>
                  <w:tc>
                    <w:tcPr>
                      <w:tcW w:w="0" w:type="auto"/>
                      <w:tcBorders>
                        <w:top w:val="single" w:sz="0" w:space="0" w:color="525252"/>
                        <w:right w:val="single" w:sz="0" w:space="0" w:color="525252"/>
                      </w:tcBorders>
                    </w:tcPr>
                    <w:p w14:paraId="11A1BD21"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$0</w:t>
                      </w:r>
                    </w:p>
                  </w:tc>
                  <w:tc>
                    <w:tcPr>
                      <w:tcW w:w="0" w:type="auto"/>
                      <w:tcBorders>
                        <w:top w:val="single" w:sz="0" w:space="0" w:color="525252"/>
                      </w:tcBorders>
                    </w:tcPr>
                    <w:p w14:paraId="04E14793"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$0</w:t>
                      </w:r>
                    </w:p>
                  </w:tc>
                </w:tr>
                <w:tr w:rsidR="00B83A8F" w14:paraId="11F253A9" w14:textId="77777777" w:rsidTr="00B83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3E23F55E" w14:textId="77777777" w:rsidR="00B83A8F" w:rsidRDefault="00B81A1F" w:rsidP="007E11EB">
                      <w:pPr>
                        <w:framePr w:hSpace="180" w:wrap="around" w:vAnchor="text" w:hAnchor="margin" w:y="1931"/>
                        <w:spacing w:before="100" w:after="100"/>
                      </w:pPr>
                      <w:r>
                        <w:rPr>
                          <w:rFonts w:ascii="Segoe Pro"/>
                          <w:b w:val="0"/>
                          <w:color w:val="525252"/>
                          <w:sz w:val="18"/>
                        </w:rPr>
                        <w:t>Storage</w:t>
                      </w:r>
                    </w:p>
                  </w:tc>
                  <w:tc>
                    <w:tcPr>
                      <w:tcW w:w="0" w:type="auto"/>
                      <w:tcBorders>
                        <w:top w:val="single" w:sz="0" w:space="0" w:color="525252"/>
                        <w:right w:val="single" w:sz="0" w:space="0" w:color="525252"/>
                      </w:tcBorders>
                    </w:tcPr>
                    <w:p w14:paraId="0488E946"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$921</w:t>
                      </w:r>
                    </w:p>
                  </w:tc>
                  <w:tc>
                    <w:tcPr>
                      <w:tcW w:w="0" w:type="auto"/>
                      <w:tcBorders>
                        <w:top w:val="single" w:sz="0" w:space="0" w:color="525252"/>
                        <w:right w:val="single" w:sz="0" w:space="0" w:color="525252"/>
                      </w:tcBorders>
                    </w:tcPr>
                    <w:p w14:paraId="1369D8E8"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$921</w:t>
                      </w:r>
                    </w:p>
                  </w:tc>
                  <w:tc>
                    <w:tcPr>
                      <w:tcW w:w="0" w:type="auto"/>
                      <w:tcBorders>
                        <w:top w:val="single" w:sz="0" w:space="0" w:color="525252"/>
                      </w:tcBorders>
                    </w:tcPr>
                    <w:p w14:paraId="5EB2F1C7"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525252"/>
                          <w:sz w:val="18"/>
                        </w:rPr>
                        <w:t>$921</w:t>
                      </w:r>
                    </w:p>
                  </w:tc>
                </w:tr>
                <w:tr w:rsidR="00B83A8F" w14:paraId="7114565C" w14:textId="77777777" w:rsidTr="00B83A8F">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1880313F" w14:textId="77777777" w:rsidR="00B83A8F" w:rsidRDefault="00B81A1F" w:rsidP="007E11EB">
                      <w:pPr>
                        <w:framePr w:hSpace="180" w:wrap="around" w:vAnchor="text" w:hAnchor="margin" w:y="1931"/>
                        <w:spacing w:before="100" w:after="100"/>
                      </w:pPr>
                      <w:r>
                        <w:rPr>
                          <w:rFonts w:ascii="Segoe Pro"/>
                          <w:b w:val="0"/>
                          <w:color w:val="525252"/>
                          <w:sz w:val="18"/>
                        </w:rPr>
                        <w:t>IT labor</w:t>
                      </w:r>
                    </w:p>
                  </w:tc>
                  <w:tc>
                    <w:tcPr>
                      <w:tcW w:w="0" w:type="auto"/>
                      <w:tcBorders>
                        <w:top w:val="single" w:sz="0" w:space="0" w:color="525252"/>
                        <w:right w:val="single" w:sz="0" w:space="0" w:color="525252"/>
                      </w:tcBorders>
                    </w:tcPr>
                    <w:p w14:paraId="08EDEFDE"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$58,581</w:t>
                      </w:r>
                    </w:p>
                  </w:tc>
                  <w:tc>
                    <w:tcPr>
                      <w:tcW w:w="0" w:type="auto"/>
                      <w:tcBorders>
                        <w:top w:val="single" w:sz="0" w:space="0" w:color="525252"/>
                        <w:right w:val="single" w:sz="0" w:space="0" w:color="525252"/>
                      </w:tcBorders>
                    </w:tcPr>
                    <w:p w14:paraId="2B17D10C"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$58,581</w:t>
                      </w:r>
                    </w:p>
                  </w:tc>
                  <w:tc>
                    <w:tcPr>
                      <w:tcW w:w="0" w:type="auto"/>
                      <w:tcBorders>
                        <w:top w:val="single" w:sz="0" w:space="0" w:color="525252"/>
                      </w:tcBorders>
                    </w:tcPr>
                    <w:p w14:paraId="4BBB7214" w14:textId="77777777" w:rsidR="00B83A8F" w:rsidRDefault="00B81A1F" w:rsidP="007E11EB">
                      <w:pPr>
                        <w:framePr w:hSpace="180" w:wrap="around" w:vAnchor="text" w:hAnchor="margin" w:y="1931"/>
                        <w:spacing w:before="100" w:after="100"/>
                        <w:jc w:val="right"/>
                        <w:cnfStyle w:val="000000000000" w:firstRow="0" w:lastRow="0" w:firstColumn="0" w:lastColumn="0" w:oddVBand="0" w:evenVBand="0" w:oddHBand="0" w:evenHBand="0" w:firstRowFirstColumn="0" w:firstRowLastColumn="0" w:lastRowFirstColumn="0" w:lastRowLastColumn="0"/>
                      </w:pPr>
                      <w:r>
                        <w:rPr>
                          <w:rFonts w:ascii="Segoe Pro"/>
                          <w:color w:val="525252"/>
                          <w:sz w:val="18"/>
                        </w:rPr>
                        <w:t>$58,581</w:t>
                      </w:r>
                    </w:p>
                  </w:tc>
                </w:tr>
                <w:tr w:rsidR="00B83A8F" w14:paraId="17B56429" w14:textId="77777777" w:rsidTr="00B83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0" w:space="0" w:color="525252"/>
                        <w:right w:val="single" w:sz="0" w:space="0" w:color="525252"/>
                      </w:tcBorders>
                    </w:tcPr>
                    <w:p w14:paraId="3441F33F" w14:textId="77777777" w:rsidR="00B83A8F" w:rsidRDefault="00B81A1F" w:rsidP="007E11EB">
                      <w:pPr>
                        <w:framePr w:hSpace="180" w:wrap="around" w:vAnchor="text" w:hAnchor="margin" w:y="1931"/>
                        <w:spacing w:before="100" w:after="100"/>
                      </w:pPr>
                      <w:r>
                        <w:rPr>
                          <w:rFonts w:ascii="Segoe Pro"/>
                          <w:b w:val="0"/>
                          <w:color w:val="29A5DE"/>
                          <w:sz w:val="18"/>
                        </w:rPr>
                        <w:t>Total</w:t>
                      </w:r>
                    </w:p>
                  </w:tc>
                  <w:tc>
                    <w:tcPr>
                      <w:tcW w:w="0" w:type="auto"/>
                      <w:tcBorders>
                        <w:top w:val="single" w:sz="0" w:space="0" w:color="525252"/>
                        <w:right w:val="single" w:sz="0" w:space="0" w:color="525252"/>
                      </w:tcBorders>
                    </w:tcPr>
                    <w:p w14:paraId="611D7A0C"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29A5DE"/>
                          <w:sz w:val="18"/>
                        </w:rPr>
                        <w:t>$2,466,750</w:t>
                      </w:r>
                    </w:p>
                  </w:tc>
                  <w:tc>
                    <w:tcPr>
                      <w:tcW w:w="0" w:type="auto"/>
                      <w:tcBorders>
                        <w:top w:val="single" w:sz="0" w:space="0" w:color="525252"/>
                        <w:right w:val="single" w:sz="0" w:space="0" w:color="525252"/>
                      </w:tcBorders>
                    </w:tcPr>
                    <w:p w14:paraId="42E0071C"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29A5DE"/>
                          <w:sz w:val="18"/>
                        </w:rPr>
                        <w:t>$1,623,102</w:t>
                      </w:r>
                    </w:p>
                  </w:tc>
                  <w:tc>
                    <w:tcPr>
                      <w:tcW w:w="0" w:type="auto"/>
                      <w:tcBorders>
                        <w:top w:val="single" w:sz="0" w:space="0" w:color="525252"/>
                      </w:tcBorders>
                    </w:tcPr>
                    <w:p w14:paraId="277D9477" w14:textId="77777777" w:rsidR="00B83A8F" w:rsidRDefault="00B81A1F" w:rsidP="007E11EB">
                      <w:pPr>
                        <w:framePr w:hSpace="180" w:wrap="around" w:vAnchor="text" w:hAnchor="margin" w:y="1931"/>
                        <w:spacing w:before="100" w:after="100"/>
                        <w:jc w:val="right"/>
                        <w:cnfStyle w:val="000000100000" w:firstRow="0" w:lastRow="0" w:firstColumn="0" w:lastColumn="0" w:oddVBand="0" w:evenVBand="0" w:oddHBand="1" w:evenHBand="0" w:firstRowFirstColumn="0" w:firstRowLastColumn="0" w:lastRowFirstColumn="0" w:lastRowLastColumn="0"/>
                      </w:pPr>
                      <w:r>
                        <w:rPr>
                          <w:rFonts w:ascii="Segoe Pro"/>
                          <w:color w:val="29A5DE"/>
                          <w:sz w:val="18"/>
                        </w:rPr>
                        <w:t>$1,073,202</w:t>
                      </w:r>
                    </w:p>
                  </w:tc>
                </w:tr>
              </w:tbl>
              <w:p w14:paraId="24D044F3" w14:textId="77777777" w:rsidR="00016369" w:rsidRPr="00631175" w:rsidRDefault="00016369" w:rsidP="006600E7">
                <w:pPr>
                  <w:rPr>
                    <w:rFonts w:ascii="Segoe Pro Display Semibold" w:hAnsi="Segoe Pro Display Semibold" w:cs="Open Sans"/>
                    <w:color w:val="29A5DE"/>
                    <w:szCs w:val="21"/>
                  </w:rPr>
                </w:pPr>
              </w:p>
            </w:tc>
          </w:sdtContent>
        </w:sdt>
      </w:tr>
    </w:tbl>
    <w:p w14:paraId="2E22329A" w14:textId="77777777" w:rsidR="00984FB7" w:rsidRDefault="00984FB7" w:rsidP="00685A37"/>
    <w:p w14:paraId="70FC13F6" w14:textId="77777777" w:rsidR="00984FB7" w:rsidRDefault="00984FB7" w:rsidP="00685A37"/>
    <w:p w14:paraId="1196B24A" w14:textId="77777777" w:rsidR="00984FB7" w:rsidRDefault="00984FB7" w:rsidP="00685A37"/>
    <w:p w14:paraId="5D428657" w14:textId="77777777" w:rsidR="00984FB7" w:rsidRDefault="00984FB7" w:rsidP="00685A37"/>
    <w:p w14:paraId="5C28A00E" w14:textId="77777777" w:rsidR="00984FB7" w:rsidRDefault="00984FB7" w:rsidP="00685A37"/>
    <w:p w14:paraId="1D911ADF" w14:textId="77777777" w:rsidR="00FD4978" w:rsidRDefault="00F32D9E">
      <w:r w:rsidRPr="008424C1">
        <w:rPr>
          <w:rFonts w:ascii="Segoe Pro" w:hAnsi="Segoe Pro"/>
          <w:noProof/>
          <w:color w:val="29A5DE"/>
          <w:sz w:val="36"/>
        </w:rPr>
        <mc:AlternateContent>
          <mc:Choice Requires="wps">
            <w:drawing>
              <wp:anchor distT="45720" distB="45720" distL="114300" distR="114300" simplePos="0" relativeHeight="251666432" behindDoc="1" locked="0" layoutInCell="1" allowOverlap="1" wp14:anchorId="306D4453" wp14:editId="6AE2E137">
                <wp:simplePos x="0" y="0"/>
                <wp:positionH relativeFrom="margin">
                  <wp:align>left</wp:align>
                </wp:positionH>
                <wp:positionV relativeFrom="paragraph">
                  <wp:posOffset>3799564</wp:posOffset>
                </wp:positionV>
                <wp:extent cx="5318150" cy="294198"/>
                <wp:effectExtent l="0" t="0" r="0" b="1079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150" cy="294198"/>
                        </a:xfrm>
                        <a:prstGeom prst="rect">
                          <a:avLst/>
                        </a:prstGeom>
                        <a:noFill/>
                        <a:ln w="9525">
                          <a:noFill/>
                          <a:miter lim="800000"/>
                          <a:headEnd/>
                          <a:tailEnd/>
                        </a:ln>
                      </wps:spPr>
                      <wps:txbx>
                        <w:txbxContent>
                          <w:p w14:paraId="643D1A4A" w14:textId="77777777" w:rsidR="005C1AA4" w:rsidRPr="008424C1" w:rsidRDefault="005C1AA4" w:rsidP="00F32D9E">
                            <w:pPr>
                              <w:spacing w:after="0" w:line="240" w:lineRule="auto"/>
                              <w:rPr>
                                <w:rFonts w:ascii="Segoe Pro" w:hAnsi="Segoe Pro"/>
                                <w:sz w:val="14"/>
                                <w:szCs w:val="18"/>
                              </w:rPr>
                            </w:pPr>
                            <w:r w:rsidRPr="008424C1">
                              <w:rPr>
                                <w:rFonts w:ascii="Segoe Pro" w:hAnsi="Segoe Pro" w:cs="Open Sans"/>
                                <w:color w:val="525252" w:themeColor="accent3" w:themeShade="80"/>
                                <w:sz w:val="14"/>
                                <w:szCs w:val="18"/>
                              </w:rPr>
                              <w:t xml:space="preserve">*The Azure Compute pre-purchase (CPP) plan offers you discounts up to 63 percent off standard prices on virtual machines in Azure, for an upfront pre-purchase of 12 months of a </w:t>
                            </w:r>
                            <w:proofErr w:type="gramStart"/>
                            <w:r w:rsidRPr="008424C1">
                              <w:rPr>
                                <w:rFonts w:ascii="Segoe Pro" w:hAnsi="Segoe Pro" w:cs="Open Sans"/>
                                <w:color w:val="525252" w:themeColor="accent3" w:themeShade="80"/>
                                <w:sz w:val="14"/>
                                <w:szCs w:val="18"/>
                              </w:rPr>
                              <w:t>particular instance</w:t>
                            </w:r>
                            <w:proofErr w:type="gramEnd"/>
                            <w:r w:rsidRPr="008424C1">
                              <w:rPr>
                                <w:rFonts w:ascii="Segoe Pro" w:hAnsi="Segoe Pro" w:cs="Open Sans"/>
                                <w:color w:val="525252" w:themeColor="accent3" w:themeShade="80"/>
                                <w:sz w:val="14"/>
                                <w:szCs w:val="18"/>
                              </w:rPr>
                              <w:t xml:space="preserve"> (instance family, size, region, and operating system).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_x0000_s1035" style="position:absolute;margin-left:0;margin-top:299.2pt;width:418.75pt;height:23.15pt;z-index:-2516500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" w14:anchorId="7D57266C">
                <v:textbox inset="0,0,0,0">
                  <w:txbxContent>
                    <w:p w:rsidRPr="008424C1" w:rsidR="005C1AA4" w:rsidP="00F32D9E" w:rsidRDefault="005C1AA4">
                      <w:pPr>
                        <w:spacing w:after="0" w:line="240" w:lineRule="auto"/>
                        <w:rPr>
                          <w:rFonts w:ascii="Segoe Pro" w:hAnsi="Segoe Pro"/>
                          <w:sz w:val="14"/>
                          <w:szCs w:val="18"/>
                        </w:rPr>
                      </w:pPr>
                      <w:r w:rsidRPr="008424C1">
                        <w:rPr>
                          <w:rFonts w:ascii="Segoe Pro" w:hAnsi="Segoe Pro" w:cs="Open Sans"/>
                          <w:color w:val="525252" w:themeColor="accent3" w:themeShade="80"/>
                          <w:sz w:val="14"/>
                          <w:szCs w:val="18"/>
                        </w:rPr>
                        <w:t xml:space="preserve">*The Azure Compute pre-purchase (CPP) plan offers you discounts up to 63 percent off standard prices on virtual machines in Azure, for an upfront pre-purchase of 12 months of a </w:t>
                      </w:r>
                      <w:proofErr w:type="gramStart"/>
                      <w:r w:rsidRPr="008424C1">
                        <w:rPr>
                          <w:rFonts w:ascii="Segoe Pro" w:hAnsi="Segoe Pro" w:cs="Open Sans"/>
                          <w:color w:val="525252" w:themeColor="accent3" w:themeShade="80"/>
                          <w:sz w:val="14"/>
                          <w:szCs w:val="18"/>
                        </w:rPr>
                        <w:t>particular instance</w:t>
                      </w:r>
                      <w:proofErr w:type="gramEnd"/>
                      <w:r w:rsidRPr="008424C1">
                        <w:rPr>
                          <w:rFonts w:ascii="Segoe Pro" w:hAnsi="Segoe Pro" w:cs="Open Sans"/>
                          <w:color w:val="525252" w:themeColor="accent3" w:themeShade="80"/>
                          <w:sz w:val="14"/>
                          <w:szCs w:val="18"/>
                        </w:rPr>
                        <w:t xml:space="preserve"> (instance family, size, region, and operating system).</w:t>
                      </w:r>
                    </w:p>
                  </w:txbxContent>
                </v:textbox>
                <w10:wrap anchorx="margin"/>
              </v:shape>
            </w:pict>
          </mc:Fallback>
        </mc:AlternateContent>
      </w:r>
      <w:r w:rsidR="00FD4978">
        <w:br w:type="page"/>
      </w:r>
    </w:p>
    <w:p w14:paraId="62C0920F" w14:textId="77777777" w:rsidR="002E66AE" w:rsidRDefault="0071506D" w:rsidP="00684BB6">
      <w:pPr>
        <w:spacing w:line="216" w:lineRule="auto"/>
        <w:rPr>
          <w:rFonts w:ascii="Segoe Pro" w:hAnsi="Segoe Pro"/>
          <w:color w:val="808080"/>
          <w:sz w:val="36"/>
          <w:szCs w:val="36"/>
        </w:rPr>
      </w:pPr>
      <w:r w:rsidRPr="001C1AEB">
        <w:rPr>
          <w:rFonts w:ascii="Segoe Pro" w:hAnsi="Segoe Pro"/>
          <w:color w:val="29A5DE"/>
          <w:sz w:val="36"/>
        </w:rPr>
        <w:lastRenderedPageBreak/>
        <w:t xml:space="preserve">Estimated </w:t>
      </w:r>
      <w:r w:rsidR="008226BA">
        <w:rPr>
          <w:rFonts w:ascii="Segoe Pro" w:hAnsi="Segoe Pro"/>
          <w:color w:val="29A5DE"/>
          <w:sz w:val="36"/>
        </w:rPr>
        <w:t>o</w:t>
      </w:r>
      <w:r w:rsidR="007776AD">
        <w:rPr>
          <w:rFonts w:ascii="Segoe Pro" w:hAnsi="Segoe Pro"/>
          <w:color w:val="29A5DE"/>
          <w:sz w:val="36"/>
        </w:rPr>
        <w:t>n-premises cost (three</w:t>
      </w:r>
      <w:r w:rsidRPr="001C1AEB">
        <w:rPr>
          <w:rFonts w:ascii="Segoe Pro" w:hAnsi="Segoe Pro"/>
          <w:color w:val="29A5DE"/>
          <w:sz w:val="36"/>
        </w:rPr>
        <w:t xml:space="preserve"> years)</w:t>
      </w:r>
      <w:r w:rsidR="007530C0" w:rsidRPr="001C1AEB">
        <w:rPr>
          <w:rFonts w:ascii="Segoe Pro" w:hAnsi="Segoe Pro"/>
          <w:color w:val="29A5DE"/>
          <w:sz w:val="36"/>
        </w:rPr>
        <w:t xml:space="preserve"> vs. </w:t>
      </w:r>
      <w:r w:rsidR="008226BA">
        <w:rPr>
          <w:rFonts w:ascii="Segoe Pro" w:hAnsi="Segoe Pro"/>
          <w:color w:val="29A5DE"/>
          <w:sz w:val="36"/>
        </w:rPr>
        <w:t>e</w:t>
      </w:r>
      <w:r w:rsidR="007776AD">
        <w:rPr>
          <w:rFonts w:ascii="Segoe Pro" w:hAnsi="Segoe Pro"/>
          <w:color w:val="29A5DE"/>
          <w:sz w:val="36"/>
        </w:rPr>
        <w:t>stimated Azure cost (three</w:t>
      </w:r>
      <w:r w:rsidR="007530C0" w:rsidRPr="007530C0">
        <w:rPr>
          <w:rFonts w:ascii="Segoe Pro" w:hAnsi="Segoe Pro"/>
          <w:color w:val="29A5DE"/>
          <w:sz w:val="36"/>
        </w:rPr>
        <w:t xml:space="preserve"> years)</w:t>
      </w:r>
      <w:r w:rsidR="00985485" w:rsidRPr="00985485">
        <w:rPr>
          <w:noProof/>
        </w:rPr>
        <w:t xml:space="preserve"> </w:t>
      </w:r>
    </w:p>
    <w:p w14:paraId="10B03A5F" w14:textId="77777777" w:rsidR="002E66AE" w:rsidRDefault="002E66AE" w:rsidP="00A52737"/>
    <w:p w14:paraId="53BBF7B9" w14:textId="77777777" w:rsidR="00F65193" w:rsidRDefault="002E66AE" w:rsidP="00F65193">
      <w:pPr>
        <w:pStyle w:val="Heading2"/>
      </w:pPr>
      <w:r>
        <w:t>Compute cost</w:t>
      </w:r>
      <w:r w:rsidR="00C91C47">
        <w:t xml:space="preserve"> </w:t>
      </w:r>
    </w:p>
    <w:sdt>
      <w:sdtPr>
        <w:rPr>
          <w:rFonts w:ascii="Segoe Pro Display Semibold" w:hAnsi="Segoe Pro Display Semibold"/>
          <w:sz w:val="20"/>
          <w:szCs w:val="20"/>
          <w:lang w:val="en" w:eastAsia="ja-JP"/>
        </w:rPr>
        <w:alias w:val="Compute"/>
        <w:tag w:val="ComputeCost_Table"/>
        <w:id w:val="-1933508766"/>
        <w:placeholder>
          <w:docPart w:val="B10376A0198D40F1A41B9D2BFEA83279"/>
        </w:placeholder>
        <w:docPartList>
          <w:docPartGallery w:val="Tables"/>
        </w:docPartList>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822710" w14:paraId="312E0232" w14:textId="77777777" w:rsidTr="003C3770">
            <w:sdt>
              <w:sdtPr>
                <w:rPr>
                  <w:rFonts w:ascii="Segoe Pro Display Semibold" w:hAnsi="Segoe Pro Display Semibold"/>
                  <w:sz w:val="20"/>
                  <w:szCs w:val="20"/>
                  <w:lang w:val="en" w:eastAsia="ja-JP"/>
                </w:rPr>
                <w:alias w:val="OnPrem"/>
                <w:tag w:val="Compute_OnPrem_Table"/>
                <w:id w:val="-2142948200"/>
                <w:placeholder>
                  <w:docPart w:val="50B14A5B445042508DF9E07509A9C8AF"/>
                </w:placeholder>
                <w:docPartList>
                  <w:docPartGallery w:val="Tables"/>
                </w:docPartList>
              </w:sdtPr>
              <w:sdtEndPr/>
              <w:sdtContent>
                <w:tc>
                  <w:tcPr>
                    <w:tcW w:w="6226" w:type="dxa"/>
                  </w:tcPr>
                  <w:p w14:paraId="6D1B4A4C" w14:textId="77777777" w:rsidR="00822710" w:rsidRDefault="00822710" w:rsidP="00C91C47">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1566"/>
                    </w:tblGrid>
                    <w:tr w:rsidR="00822710" w14:paraId="0BAB77B3" w14:textId="77777777" w:rsidTr="001728B1">
                      <w:tc>
                        <w:tcPr>
                          <w:tcW w:w="4030" w:type="dxa"/>
                        </w:tcPr>
                        <w:p w14:paraId="4AFE3A7F" w14:textId="77777777" w:rsidR="00822710" w:rsidRDefault="00822710" w:rsidP="00C91C47">
                          <w:pPr>
                            <w:pStyle w:val="NoSpacing"/>
                            <w:rPr>
                              <w:rFonts w:ascii="Segoe Pro Display Semibold" w:hAnsi="Segoe Pro Display Semibold"/>
                              <w:sz w:val="20"/>
                              <w:szCs w:val="20"/>
                              <w:lang w:val="en" w:eastAsia="ja-JP"/>
                            </w:rPr>
                          </w:pPr>
                        </w:p>
                      </w:tc>
                      <w:tc>
                        <w:tcPr>
                          <w:tcW w:w="1980" w:type="dxa"/>
                        </w:tcPr>
                        <w:p w14:paraId="161701C4" w14:textId="77777777" w:rsidR="00822710" w:rsidRDefault="00822710" w:rsidP="00C91C47">
                          <w:pPr>
                            <w:pStyle w:val="NoSpacing"/>
                            <w:rPr>
                              <w:rFonts w:ascii="Segoe Pro Display Semibold" w:hAnsi="Segoe Pro Display Semibold"/>
                              <w:sz w:val="20"/>
                              <w:szCs w:val="20"/>
                              <w:lang w:val="en" w:eastAsia="ja-JP"/>
                            </w:rPr>
                          </w:pPr>
                        </w:p>
                      </w:tc>
                    </w:tr>
                    <w:tr w:rsidR="00B83A8F" w14:paraId="6122F4CA" w14:textId="77777777">
                      <w:trPr>
                        <w:gridAfter w:val="1"/>
                        <w:wAfter w:w="1980" w:type="dxa"/>
                      </w:trPr>
                      <w:tc>
                        <w:tcPr>
                          <w:tcW w:w="0" w:type="auto"/>
                        </w:tcPr>
                        <w:p w14:paraId="4C1BCA0B" w14:textId="77777777" w:rsidR="00B83A8F" w:rsidRDefault="00B81A1F">
                          <w:pPr>
                            <w:spacing w:before="50" w:after="50"/>
                          </w:pPr>
                          <w:r>
                            <w:rPr>
                              <w:rFonts w:ascii="Segoe Pro"/>
                              <w:color w:val="29A5DE"/>
                              <w:sz w:val="20"/>
                            </w:rPr>
                            <w:t>Hardware cost</w:t>
                          </w:r>
                        </w:p>
                      </w:tc>
                    </w:tr>
                    <w:tr w:rsidR="00B83A8F" w14:paraId="0333823D" w14:textId="77777777">
                      <w:trPr>
                        <w:gridAfter w:val="1"/>
                        <w:wAfter w:w="1980" w:type="dxa"/>
                      </w:trPr>
                      <w:tc>
                        <w:tcPr>
                          <w:tcW w:w="0" w:type="auto"/>
                          <w:tcBorders>
                            <w:right w:val="single" w:sz="0" w:space="0" w:color="525252"/>
                          </w:tcBorders>
                        </w:tcPr>
                        <w:p w14:paraId="1515DFB3" w14:textId="77777777" w:rsidR="00B83A8F" w:rsidRDefault="00B81A1F">
                          <w:pPr>
                            <w:spacing w:before="50" w:after="50"/>
                          </w:pPr>
                          <w:r>
                            <w:rPr>
                              <w:rFonts w:ascii="Segoe Pro"/>
                              <w:color w:val="525252"/>
                              <w:sz w:val="18"/>
                            </w:rPr>
                            <w:t>Physical Servers Costs</w:t>
                          </w:r>
                        </w:p>
                      </w:tc>
                    </w:tr>
                    <w:tr w:rsidR="00B83A8F" w14:paraId="4B046674" w14:textId="77777777">
                      <w:tc>
                        <w:tcPr>
                          <w:tcW w:w="0" w:type="auto"/>
                          <w:tcBorders>
                            <w:right w:val="single" w:sz="0" w:space="0" w:color="525252"/>
                          </w:tcBorders>
                        </w:tcPr>
                        <w:p w14:paraId="6A181814" w14:textId="77777777" w:rsidR="00B83A8F" w:rsidRDefault="00B81A1F">
                          <w:pPr>
                            <w:spacing w:before="50" w:after="50"/>
                          </w:pPr>
                          <w:r>
                            <w:rPr>
                              <w:rFonts w:ascii="Segoe Pro"/>
                              <w:color w:val="525252"/>
                              <w:sz w:val="18"/>
                            </w:rPr>
                            <w:t xml:space="preserve">Cost per 2 proc 8 core, 64GB RAM </w:t>
                          </w:r>
                          <w:r>
                            <w:rPr>
                              <w:rFonts w:ascii="Segoe Pro"/>
                              <w:color w:val="525252"/>
                              <w:sz w:val="18"/>
                            </w:rPr>
                            <w:t>physical server</w:t>
                          </w:r>
                        </w:p>
                      </w:tc>
                      <w:tc>
                        <w:tcPr>
                          <w:tcW w:w="0" w:type="auto"/>
                        </w:tcPr>
                        <w:p w14:paraId="3960A0C5" w14:textId="77777777" w:rsidR="00B83A8F" w:rsidRDefault="00B81A1F">
                          <w:pPr>
                            <w:spacing w:before="50" w:after="50"/>
                            <w:jc w:val="right"/>
                          </w:pPr>
                          <w:r>
                            <w:rPr>
                              <w:rFonts w:ascii="Segoe Pro"/>
                              <w:color w:val="525252"/>
                              <w:sz w:val="18"/>
                            </w:rPr>
                            <w:t>$14,105</w:t>
                          </w:r>
                        </w:p>
                      </w:tc>
                    </w:tr>
                    <w:tr w:rsidR="00B83A8F" w14:paraId="6940A51C" w14:textId="77777777">
                      <w:tc>
                        <w:tcPr>
                          <w:tcW w:w="0" w:type="auto"/>
                          <w:tcBorders>
                            <w:right w:val="single" w:sz="0" w:space="0" w:color="525252"/>
                          </w:tcBorders>
                        </w:tcPr>
                        <w:p w14:paraId="02DB5586" w14:textId="77777777" w:rsidR="00B83A8F" w:rsidRDefault="00B81A1F">
                          <w:pPr>
                            <w:spacing w:before="50" w:after="50"/>
                          </w:pPr>
                          <w:r>
                            <w:rPr>
                              <w:rFonts w:ascii="Segoe Pro"/>
                              <w:color w:val="525252"/>
                              <w:sz w:val="18"/>
                            </w:rPr>
                            <w:t>Number of server(s) required</w:t>
                          </w:r>
                        </w:p>
                      </w:tc>
                      <w:tc>
                        <w:tcPr>
                          <w:tcW w:w="0" w:type="auto"/>
                        </w:tcPr>
                        <w:p w14:paraId="336C9FF1" w14:textId="77777777" w:rsidR="00B83A8F" w:rsidRDefault="00B81A1F">
                          <w:pPr>
                            <w:spacing w:before="50" w:after="50"/>
                            <w:jc w:val="right"/>
                          </w:pPr>
                          <w:r>
                            <w:rPr>
                              <w:rFonts w:ascii="Segoe Pro"/>
                              <w:color w:val="525252"/>
                              <w:sz w:val="18"/>
                            </w:rPr>
                            <w:t>100</w:t>
                          </w:r>
                        </w:p>
                      </w:tc>
                    </w:tr>
                    <w:tr w:rsidR="00B83A8F" w14:paraId="5C430266" w14:textId="77777777">
                      <w:tc>
                        <w:tcPr>
                          <w:tcW w:w="0" w:type="auto"/>
                          <w:tcBorders>
                            <w:top w:val="single" w:sz="0" w:space="0" w:color="525252"/>
                            <w:right w:val="single" w:sz="0" w:space="0" w:color="525252"/>
                          </w:tcBorders>
                        </w:tcPr>
                        <w:p w14:paraId="700B1BBB" w14:textId="77777777" w:rsidR="00B83A8F" w:rsidRDefault="00B81A1F">
                          <w:pPr>
                            <w:spacing w:before="50" w:after="50"/>
                          </w:pPr>
                          <w:r>
                            <w:rPr>
                              <w:rFonts w:ascii="Segoe Pro"/>
                              <w:b/>
                              <w:color w:val="525252"/>
                              <w:sz w:val="18"/>
                            </w:rPr>
                            <w:t>Total cost for physical server(s)</w:t>
                          </w:r>
                        </w:p>
                      </w:tc>
                      <w:tc>
                        <w:tcPr>
                          <w:tcW w:w="0" w:type="auto"/>
                          <w:tcBorders>
                            <w:top w:val="single" w:sz="0" w:space="0" w:color="525252"/>
                          </w:tcBorders>
                        </w:tcPr>
                        <w:p w14:paraId="7533B8BC" w14:textId="77777777" w:rsidR="00B83A8F" w:rsidRDefault="00B81A1F">
                          <w:pPr>
                            <w:spacing w:before="50" w:after="50"/>
                            <w:jc w:val="right"/>
                          </w:pPr>
                          <w:r>
                            <w:rPr>
                              <w:rFonts w:ascii="Segoe Pro"/>
                              <w:b/>
                              <w:color w:val="29A5DE"/>
                              <w:sz w:val="18"/>
                            </w:rPr>
                            <w:t>$1,410,500</w:t>
                          </w:r>
                        </w:p>
                      </w:tc>
                    </w:tr>
                    <w:tr w:rsidR="00B83A8F" w14:paraId="466DF650" w14:textId="77777777">
                      <w:tc>
                        <w:tcPr>
                          <w:tcW w:w="0" w:type="auto"/>
                          <w:tcBorders>
                            <w:right w:val="single" w:sz="0" w:space="0" w:color="525252"/>
                          </w:tcBorders>
                        </w:tcPr>
                        <w:p w14:paraId="11BFF7DF" w14:textId="77777777" w:rsidR="00B83A8F" w:rsidRDefault="00B81A1F">
                          <w:pPr>
                            <w:spacing w:before="50" w:after="50"/>
                          </w:pPr>
                          <w:r>
                            <w:rPr>
                              <w:rFonts w:ascii="Segoe Pro"/>
                              <w:color w:val="525252"/>
                              <w:sz w:val="18"/>
                            </w:rPr>
                            <w:t>Cost of maintaining physical server(s) - 20% of cost of physical server(s)</w:t>
                          </w:r>
                        </w:p>
                      </w:tc>
                      <w:tc>
                        <w:tcPr>
                          <w:tcW w:w="0" w:type="auto"/>
                        </w:tcPr>
                        <w:p w14:paraId="0C94E04F" w14:textId="77777777" w:rsidR="00B83A8F" w:rsidRDefault="00B81A1F">
                          <w:pPr>
                            <w:spacing w:before="50" w:after="50"/>
                            <w:jc w:val="right"/>
                          </w:pPr>
                          <w:r>
                            <w:rPr>
                              <w:rFonts w:ascii="Segoe Pro"/>
                              <w:color w:val="525252"/>
                              <w:sz w:val="18"/>
                            </w:rPr>
                            <w:t>$282,100</w:t>
                          </w:r>
                        </w:p>
                      </w:tc>
                    </w:tr>
                    <w:tr w:rsidR="00B83A8F" w14:paraId="4AA7B754" w14:textId="77777777">
                      <w:tc>
                        <w:tcPr>
                          <w:tcW w:w="0" w:type="auto"/>
                          <w:tcBorders>
                            <w:top w:val="single" w:sz="0" w:space="0" w:color="525252"/>
                            <w:right w:val="single" w:sz="0" w:space="0" w:color="525252"/>
                          </w:tcBorders>
                        </w:tcPr>
                        <w:p w14:paraId="038F3D13" w14:textId="77777777" w:rsidR="00B83A8F" w:rsidRDefault="00B81A1F">
                          <w:pPr>
                            <w:spacing w:before="50" w:after="50"/>
                          </w:pPr>
                          <w:r>
                            <w:rPr>
                              <w:rFonts w:ascii="Segoe Pro"/>
                              <w:b/>
                              <w:color w:val="525252"/>
                              <w:sz w:val="18"/>
                            </w:rPr>
                            <w:t>Total cost of maintaining server(s) over 3 year(s)</w:t>
                          </w:r>
                        </w:p>
                      </w:tc>
                      <w:tc>
                        <w:tcPr>
                          <w:tcW w:w="0" w:type="auto"/>
                          <w:tcBorders>
                            <w:top w:val="single" w:sz="0" w:space="0" w:color="525252"/>
                          </w:tcBorders>
                        </w:tcPr>
                        <w:p w14:paraId="2926A57F" w14:textId="77777777" w:rsidR="00B83A8F" w:rsidRDefault="00B81A1F">
                          <w:pPr>
                            <w:spacing w:before="50" w:after="50"/>
                            <w:jc w:val="right"/>
                          </w:pPr>
                          <w:r>
                            <w:rPr>
                              <w:rFonts w:ascii="Segoe Pro"/>
                              <w:b/>
                              <w:color w:val="29A5DE"/>
                              <w:sz w:val="18"/>
                            </w:rPr>
                            <w:t>$846,300</w:t>
                          </w:r>
                        </w:p>
                      </w:tc>
                    </w:tr>
                    <w:tr w:rsidR="00B83A8F" w14:paraId="43560FAA" w14:textId="77777777">
                      <w:tc>
                        <w:tcPr>
                          <w:tcW w:w="0" w:type="auto"/>
                          <w:tcBorders>
                            <w:top w:val="single" w:sz="0" w:space="0" w:color="525252"/>
                            <w:right w:val="single" w:sz="0" w:space="0" w:color="525252"/>
                          </w:tcBorders>
                        </w:tcPr>
                        <w:p w14:paraId="1F30E237" w14:textId="77777777" w:rsidR="00B83A8F" w:rsidRDefault="00B81A1F">
                          <w:pPr>
                            <w:spacing w:before="50" w:after="50"/>
                          </w:pPr>
                          <w:r>
                            <w:rPr>
                              <w:rFonts w:ascii="Segoe Pro"/>
                              <w:b/>
                              <w:color w:val="525252"/>
                              <w:sz w:val="18"/>
                            </w:rPr>
                            <w:t>Total</w:t>
                          </w:r>
                          <w:r>
                            <w:rPr>
                              <w:rFonts w:ascii="Segoe Pro"/>
                              <w:b/>
                              <w:color w:val="525252"/>
                              <w:sz w:val="18"/>
                            </w:rPr>
                            <w:t xml:space="preserve"> hardware costs over 3 year(s)</w:t>
                          </w:r>
                        </w:p>
                      </w:tc>
                      <w:tc>
                        <w:tcPr>
                          <w:tcW w:w="0" w:type="auto"/>
                          <w:tcBorders>
                            <w:top w:val="single" w:sz="0" w:space="0" w:color="525252"/>
                          </w:tcBorders>
                        </w:tcPr>
                        <w:p w14:paraId="31632382" w14:textId="77777777" w:rsidR="00B83A8F" w:rsidRDefault="00B81A1F">
                          <w:pPr>
                            <w:spacing w:before="50" w:after="50"/>
                            <w:jc w:val="right"/>
                          </w:pPr>
                          <w:r>
                            <w:rPr>
                              <w:rFonts w:ascii="Segoe Pro"/>
                              <w:b/>
                              <w:color w:val="29A5DE"/>
                              <w:sz w:val="18"/>
                            </w:rPr>
                            <w:t>$2,256,800</w:t>
                          </w:r>
                        </w:p>
                      </w:tc>
                    </w:tr>
                    <w:tr w:rsidR="00B83A8F" w14:paraId="3E2F6DF9" w14:textId="77777777">
                      <w:trPr>
                        <w:gridAfter w:val="1"/>
                        <w:wAfter w:w="1980" w:type="dxa"/>
                      </w:trPr>
                      <w:tc>
                        <w:tcPr>
                          <w:tcW w:w="0" w:type="auto"/>
                        </w:tcPr>
                        <w:p w14:paraId="57A3B3A4" w14:textId="77777777" w:rsidR="00B83A8F" w:rsidRDefault="00B81A1F">
                          <w:pPr>
                            <w:spacing w:before="300" w:after="50"/>
                          </w:pPr>
                          <w:r>
                            <w:rPr>
                              <w:rFonts w:ascii="Segoe Pro"/>
                              <w:color w:val="29A5DE"/>
                              <w:sz w:val="20"/>
                            </w:rPr>
                            <w:t>Software cost</w:t>
                          </w:r>
                        </w:p>
                      </w:tc>
                    </w:tr>
                    <w:tr w:rsidR="00B83A8F" w14:paraId="1937614B" w14:textId="77777777">
                      <w:trPr>
                        <w:gridAfter w:val="1"/>
                        <w:wAfter w:w="1980" w:type="dxa"/>
                      </w:trPr>
                      <w:tc>
                        <w:tcPr>
                          <w:tcW w:w="0" w:type="auto"/>
                          <w:tcBorders>
                            <w:right w:val="single" w:sz="0" w:space="0" w:color="525252"/>
                          </w:tcBorders>
                        </w:tcPr>
                        <w:p w14:paraId="3C9AC9AA" w14:textId="77777777" w:rsidR="00B83A8F" w:rsidRDefault="00B81A1F">
                          <w:pPr>
                            <w:spacing w:before="50" w:after="50"/>
                          </w:pPr>
                          <w:r>
                            <w:rPr>
                              <w:rFonts w:ascii="Segoe Pro"/>
                              <w:color w:val="525252"/>
                              <w:sz w:val="18"/>
                            </w:rPr>
                            <w:t>Physical Servers Costs</w:t>
                          </w:r>
                        </w:p>
                      </w:tc>
                    </w:tr>
                    <w:tr w:rsidR="00B83A8F" w14:paraId="4228D62F" w14:textId="77777777">
                      <w:tc>
                        <w:tcPr>
                          <w:tcW w:w="0" w:type="auto"/>
                          <w:tcBorders>
                            <w:top w:val="single" w:sz="0" w:space="0" w:color="525252"/>
                            <w:right w:val="single" w:sz="0" w:space="0" w:color="525252"/>
                          </w:tcBorders>
                        </w:tcPr>
                        <w:p w14:paraId="7C9C2840" w14:textId="77777777" w:rsidR="00B83A8F" w:rsidRDefault="00B81A1F">
                          <w:pPr>
                            <w:spacing w:before="50" w:after="50"/>
                          </w:pPr>
                          <w:r>
                            <w:rPr>
                              <w:rFonts w:ascii="Segoe Pro"/>
                              <w:b/>
                              <w:color w:val="525252"/>
                              <w:sz w:val="18"/>
                            </w:rPr>
                            <w:t>Total Windows licensing costs over 3 year(s)</w:t>
                          </w:r>
                        </w:p>
                      </w:tc>
                      <w:tc>
                        <w:tcPr>
                          <w:tcW w:w="0" w:type="auto"/>
                          <w:tcBorders>
                            <w:top w:val="single" w:sz="0" w:space="0" w:color="525252"/>
                          </w:tcBorders>
                        </w:tcPr>
                        <w:p w14:paraId="0DC10D53" w14:textId="77777777" w:rsidR="00B83A8F" w:rsidRDefault="00B81A1F">
                          <w:pPr>
                            <w:spacing w:before="50" w:after="50"/>
                            <w:jc w:val="right"/>
                          </w:pPr>
                          <w:r>
                            <w:rPr>
                              <w:rFonts w:ascii="Segoe Pro"/>
                              <w:b/>
                              <w:color w:val="29A5DE"/>
                              <w:sz w:val="18"/>
                            </w:rPr>
                            <w:t>$0</w:t>
                          </w:r>
                        </w:p>
                      </w:tc>
                    </w:tr>
                    <w:tr w:rsidR="00B83A8F" w14:paraId="284411B0" w14:textId="77777777">
                      <w:trPr>
                        <w:gridAfter w:val="1"/>
                        <w:wAfter w:w="1980" w:type="dxa"/>
                      </w:trPr>
                      <w:tc>
                        <w:tcPr>
                          <w:tcW w:w="0" w:type="auto"/>
                        </w:tcPr>
                        <w:p w14:paraId="33ADA949" w14:textId="77777777" w:rsidR="00B83A8F" w:rsidRDefault="00B81A1F">
                          <w:pPr>
                            <w:spacing w:before="300" w:after="50"/>
                          </w:pPr>
                          <w:r>
                            <w:rPr>
                              <w:rFonts w:ascii="Segoe Pro"/>
                              <w:color w:val="29A5DE"/>
                              <w:sz w:val="20"/>
                            </w:rPr>
                            <w:t>Electricity cost</w:t>
                          </w:r>
                        </w:p>
                      </w:tc>
                    </w:tr>
                    <w:tr w:rsidR="00B83A8F" w14:paraId="2349F81B" w14:textId="77777777">
                      <w:tc>
                        <w:tcPr>
                          <w:tcW w:w="0" w:type="auto"/>
                          <w:tcBorders>
                            <w:right w:val="single" w:sz="0" w:space="0" w:color="525252"/>
                          </w:tcBorders>
                        </w:tcPr>
                        <w:p w14:paraId="5667614E" w14:textId="77777777" w:rsidR="00B83A8F" w:rsidRDefault="00B81A1F">
                          <w:pPr>
                            <w:spacing w:before="50" w:after="50"/>
                          </w:pPr>
                          <w:r>
                            <w:rPr>
                              <w:rFonts w:ascii="Segoe Pro"/>
                              <w:color w:val="525252"/>
                              <w:sz w:val="18"/>
                            </w:rPr>
                            <w:t>Price of electricity per kWh</w:t>
                          </w:r>
                        </w:p>
                      </w:tc>
                      <w:tc>
                        <w:tcPr>
                          <w:tcW w:w="0" w:type="auto"/>
                        </w:tcPr>
                        <w:p w14:paraId="570CDB68" w14:textId="77777777" w:rsidR="00B83A8F" w:rsidRDefault="00B81A1F">
                          <w:pPr>
                            <w:spacing w:before="50" w:after="50"/>
                            <w:jc w:val="right"/>
                          </w:pPr>
                          <w:r>
                            <w:rPr>
                              <w:rFonts w:ascii="Segoe Pro"/>
                              <w:color w:val="525252"/>
                              <w:sz w:val="18"/>
                            </w:rPr>
                            <w:t>$0.1</w:t>
                          </w:r>
                        </w:p>
                      </w:tc>
                    </w:tr>
                    <w:tr w:rsidR="00B83A8F" w14:paraId="459BDE3A" w14:textId="77777777">
                      <w:trPr>
                        <w:gridAfter w:val="1"/>
                        <w:wAfter w:w="1980" w:type="dxa"/>
                      </w:trPr>
                      <w:tc>
                        <w:tcPr>
                          <w:tcW w:w="0" w:type="auto"/>
                          <w:tcBorders>
                            <w:right w:val="single" w:sz="0" w:space="0" w:color="525252"/>
                          </w:tcBorders>
                        </w:tcPr>
                        <w:p w14:paraId="67BFD6AF" w14:textId="77777777" w:rsidR="00B83A8F" w:rsidRDefault="00B81A1F">
                          <w:pPr>
                            <w:spacing w:before="50" w:after="50"/>
                          </w:pPr>
                          <w:r>
                            <w:rPr>
                              <w:rFonts w:ascii="Segoe Pro"/>
                              <w:color w:val="525252"/>
                              <w:sz w:val="18"/>
                            </w:rPr>
                            <w:t>Physical Servers Costs</w:t>
                          </w:r>
                        </w:p>
                      </w:tc>
                    </w:tr>
                    <w:tr w:rsidR="00B83A8F" w14:paraId="342AB558" w14:textId="77777777">
                      <w:tc>
                        <w:tcPr>
                          <w:tcW w:w="0" w:type="auto"/>
                          <w:tcBorders>
                            <w:right w:val="single" w:sz="0" w:space="0" w:color="525252"/>
                          </w:tcBorders>
                        </w:tcPr>
                        <w:p w14:paraId="07A92B12" w14:textId="77777777" w:rsidR="00B83A8F" w:rsidRDefault="00B81A1F">
                          <w:pPr>
                            <w:spacing w:before="50" w:after="50"/>
                          </w:pPr>
                          <w:r>
                            <w:rPr>
                              <w:rFonts w:ascii="Segoe Pro"/>
                              <w:color w:val="525252"/>
                              <w:sz w:val="18"/>
                            </w:rPr>
                            <w:t>Power rating of 2 proc 8 core, 64 GB RAM server</w:t>
                          </w:r>
                        </w:p>
                      </w:tc>
                      <w:tc>
                        <w:tcPr>
                          <w:tcW w:w="0" w:type="auto"/>
                        </w:tcPr>
                        <w:p w14:paraId="7FE5F666" w14:textId="77777777" w:rsidR="00B83A8F" w:rsidRDefault="00B81A1F">
                          <w:pPr>
                            <w:spacing w:before="50" w:after="50"/>
                            <w:jc w:val="right"/>
                          </w:pPr>
                          <w:r>
                            <w:rPr>
                              <w:rFonts w:ascii="Segoe Pro"/>
                              <w:color w:val="525252"/>
                              <w:sz w:val="18"/>
                            </w:rPr>
                            <w:t>682 Watts</w:t>
                          </w:r>
                        </w:p>
                      </w:tc>
                    </w:tr>
                    <w:tr w:rsidR="00B83A8F" w14:paraId="7B655FE6" w14:textId="77777777">
                      <w:tc>
                        <w:tcPr>
                          <w:tcW w:w="0" w:type="auto"/>
                          <w:tcBorders>
                            <w:right w:val="single" w:sz="0" w:space="0" w:color="525252"/>
                          </w:tcBorders>
                        </w:tcPr>
                        <w:p w14:paraId="657BC868" w14:textId="77777777" w:rsidR="00B83A8F" w:rsidRDefault="00B81A1F">
                          <w:pPr>
                            <w:spacing w:before="50" w:after="50"/>
                          </w:pPr>
                          <w:r>
                            <w:rPr>
                              <w:rFonts w:ascii="Segoe Pro"/>
                              <w:color w:val="525252"/>
                              <w:sz w:val="18"/>
                            </w:rPr>
                            <w:t>Total electricity cost consumed by 100server(s) - 2 proc, 8 core, 64 GB RAM server per month</w:t>
                          </w:r>
                        </w:p>
                      </w:tc>
                      <w:tc>
                        <w:tcPr>
                          <w:tcW w:w="0" w:type="auto"/>
                        </w:tcPr>
                        <w:p w14:paraId="58C43D02" w14:textId="77777777" w:rsidR="00B83A8F" w:rsidRDefault="00B81A1F">
                          <w:pPr>
                            <w:spacing w:before="50" w:after="50"/>
                            <w:jc w:val="right"/>
                          </w:pPr>
                          <w:r>
                            <w:rPr>
                              <w:rFonts w:ascii="Segoe Pro"/>
                              <w:color w:val="525252"/>
                              <w:sz w:val="18"/>
                            </w:rPr>
                            <w:t>$4,978.60</w:t>
                          </w:r>
                        </w:p>
                      </w:tc>
                    </w:tr>
                    <w:tr w:rsidR="00B83A8F" w14:paraId="14D05DB7" w14:textId="77777777">
                      <w:tc>
                        <w:tcPr>
                          <w:tcW w:w="0" w:type="auto"/>
                          <w:tcBorders>
                            <w:top w:val="single" w:sz="0" w:space="0" w:color="525252"/>
                            <w:right w:val="single" w:sz="0" w:space="0" w:color="525252"/>
                          </w:tcBorders>
                        </w:tcPr>
                        <w:p w14:paraId="7B1CE327" w14:textId="77777777" w:rsidR="00B83A8F" w:rsidRDefault="00B81A1F">
                          <w:pPr>
                            <w:spacing w:before="50" w:after="50"/>
                          </w:pPr>
                          <w:r>
                            <w:rPr>
                              <w:rFonts w:ascii="Segoe Pro"/>
                              <w:b/>
                              <w:color w:val="525252"/>
                              <w:sz w:val="18"/>
                            </w:rPr>
                            <w:t>Total electricity costs over 3 year(s)</w:t>
                          </w:r>
                        </w:p>
                      </w:tc>
                      <w:tc>
                        <w:tcPr>
                          <w:tcW w:w="0" w:type="auto"/>
                          <w:tcBorders>
                            <w:top w:val="single" w:sz="0" w:space="0" w:color="525252"/>
                          </w:tcBorders>
                        </w:tcPr>
                        <w:p w14:paraId="1E433EE3" w14:textId="77777777" w:rsidR="00B83A8F" w:rsidRDefault="00B81A1F">
                          <w:pPr>
                            <w:spacing w:before="50" w:after="50"/>
                            <w:jc w:val="right"/>
                          </w:pPr>
                          <w:r>
                            <w:rPr>
                              <w:rFonts w:ascii="Segoe Pro"/>
                              <w:b/>
                              <w:color w:val="29A5DE"/>
                              <w:sz w:val="18"/>
                            </w:rPr>
                            <w:t>$179,308</w:t>
                          </w:r>
                        </w:p>
                      </w:tc>
                    </w:tr>
                  </w:tbl>
                  <w:p w14:paraId="18A7E164" w14:textId="77777777" w:rsidR="00822710" w:rsidRDefault="00822710" w:rsidP="00C91C47">
                    <w:pPr>
                      <w:pStyle w:val="NoSpacing"/>
                      <w:rPr>
                        <w:rFonts w:ascii="Segoe Pro Display Semibold" w:hAnsi="Segoe Pro Display Semibold"/>
                        <w:sz w:val="20"/>
                        <w:szCs w:val="20"/>
                        <w:lang w:val="en" w:eastAsia="ja-JP"/>
                      </w:rPr>
                    </w:pPr>
                  </w:p>
                </w:tc>
              </w:sdtContent>
            </w:sdt>
            <w:tc>
              <w:tcPr>
                <w:tcW w:w="712" w:type="dxa"/>
              </w:tcPr>
              <w:p w14:paraId="7B7E7DBC" w14:textId="77777777" w:rsidR="00822710" w:rsidRDefault="00822710" w:rsidP="00C91C47">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Compute_Azure_Table"/>
                <w:id w:val="-881332370"/>
                <w:placeholder>
                  <w:docPart w:val="12F8148E6BFC4B8FB65B3300DE564968"/>
                </w:placeholder>
                <w:docPartList>
                  <w:docPartGallery w:val="Tables"/>
                </w:docPartList>
              </w:sdtPr>
              <w:sdtEndPr/>
              <w:sdtContent>
                <w:tc>
                  <w:tcPr>
                    <w:tcW w:w="6022" w:type="dxa"/>
                  </w:tcPr>
                  <w:p w14:paraId="3EAA8F48" w14:textId="77777777" w:rsidR="00822710" w:rsidRDefault="00822710" w:rsidP="00C91C4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1747"/>
                    </w:tblGrid>
                    <w:tr w:rsidR="00822710" w14:paraId="7B102644" w14:textId="77777777" w:rsidTr="001728B1">
                      <w:tc>
                        <w:tcPr>
                          <w:tcW w:w="3925" w:type="dxa"/>
                        </w:tcPr>
                        <w:p w14:paraId="30478BE8" w14:textId="77777777" w:rsidR="00822710" w:rsidRDefault="00822710" w:rsidP="00C91C47">
                          <w:pPr>
                            <w:pStyle w:val="NoSpacing"/>
                            <w:rPr>
                              <w:rFonts w:ascii="Segoe Pro Display Semibold" w:hAnsi="Segoe Pro Display Semibold"/>
                              <w:sz w:val="20"/>
                              <w:szCs w:val="20"/>
                              <w:lang w:val="en" w:eastAsia="ja-JP"/>
                            </w:rPr>
                          </w:pPr>
                        </w:p>
                      </w:tc>
                      <w:tc>
                        <w:tcPr>
                          <w:tcW w:w="1862" w:type="dxa"/>
                        </w:tcPr>
                        <w:p w14:paraId="43CF1973" w14:textId="77777777" w:rsidR="00822710" w:rsidRDefault="00822710" w:rsidP="00C91C47">
                          <w:pPr>
                            <w:pStyle w:val="NoSpacing"/>
                            <w:rPr>
                              <w:rFonts w:ascii="Segoe Pro Display Semibold" w:hAnsi="Segoe Pro Display Semibold"/>
                              <w:sz w:val="20"/>
                              <w:szCs w:val="20"/>
                              <w:lang w:val="en" w:eastAsia="ja-JP"/>
                            </w:rPr>
                          </w:pPr>
                        </w:p>
                      </w:tc>
                    </w:tr>
                    <w:tr w:rsidR="00B83A8F" w14:paraId="4AEAAB45" w14:textId="77777777">
                      <w:trPr>
                        <w:gridAfter w:val="1"/>
                        <w:wAfter w:w="1862" w:type="dxa"/>
                      </w:trPr>
                      <w:tc>
                        <w:tcPr>
                          <w:tcW w:w="0" w:type="auto"/>
                        </w:tcPr>
                        <w:p w14:paraId="35990892" w14:textId="77777777" w:rsidR="00B83A8F" w:rsidRDefault="00B81A1F">
                          <w:pPr>
                            <w:spacing w:before="50" w:after="50"/>
                          </w:pPr>
                          <w:r>
                            <w:rPr>
                              <w:rFonts w:ascii="Segoe Pro"/>
                              <w:color w:val="29A5DE"/>
                              <w:sz w:val="20"/>
                            </w:rPr>
                            <w:t>Web direct cost</w:t>
                          </w:r>
                        </w:p>
                      </w:tc>
                    </w:tr>
                    <w:tr w:rsidR="00B83A8F" w14:paraId="58D848B4" w14:textId="77777777">
                      <w:tc>
                        <w:tcPr>
                          <w:tcW w:w="0" w:type="auto"/>
                          <w:tcBorders>
                            <w:right w:val="single" w:sz="0" w:space="0" w:color="525252"/>
                          </w:tcBorders>
                        </w:tcPr>
                        <w:p w14:paraId="27B954ED" w14:textId="77777777" w:rsidR="00B83A8F" w:rsidRDefault="00B81A1F">
                          <w:pPr>
                            <w:spacing w:before="50" w:after="50"/>
                          </w:pPr>
                          <w:r>
                            <w:rPr>
                              <w:rFonts w:ascii="Segoe Pro"/>
                              <w:color w:val="525252"/>
                              <w:sz w:val="18"/>
                            </w:rPr>
                            <w:t>Number of hours per month</w:t>
                          </w:r>
                        </w:p>
                      </w:tc>
                      <w:tc>
                        <w:tcPr>
                          <w:tcW w:w="0" w:type="auto"/>
                        </w:tcPr>
                        <w:p w14:paraId="0BFBE04B" w14:textId="77777777" w:rsidR="00B83A8F" w:rsidRDefault="00B81A1F">
                          <w:pPr>
                            <w:spacing w:before="50" w:after="50"/>
                            <w:jc w:val="right"/>
                          </w:pPr>
                          <w:r>
                            <w:rPr>
                              <w:rFonts w:ascii="Segoe Pro"/>
                              <w:color w:val="525252"/>
                              <w:sz w:val="18"/>
                            </w:rPr>
                            <w:t>730</w:t>
                          </w:r>
                        </w:p>
                      </w:tc>
                    </w:tr>
                    <w:tr w:rsidR="00B83A8F" w14:paraId="650CD1AA" w14:textId="77777777">
                      <w:tc>
                        <w:tcPr>
                          <w:tcW w:w="0" w:type="auto"/>
                          <w:tcBorders>
                            <w:right w:val="single" w:sz="0" w:space="0" w:color="525252"/>
                          </w:tcBorders>
                        </w:tcPr>
                        <w:p w14:paraId="7C6A08B7" w14:textId="77777777" w:rsidR="00B83A8F" w:rsidRDefault="00B81A1F">
                          <w:pPr>
                            <w:spacing w:before="50" w:after="50"/>
                          </w:pPr>
                          <w:r>
                            <w:rPr>
                              <w:rFonts w:ascii="Segoe Pro"/>
                              <w:color w:val="525252"/>
                              <w:sz w:val="18"/>
                            </w:rPr>
                            <w:t>Average utilization</w:t>
                          </w:r>
                        </w:p>
                      </w:tc>
                      <w:tc>
                        <w:tcPr>
                          <w:tcW w:w="0" w:type="auto"/>
                        </w:tcPr>
                        <w:p w14:paraId="0ADD40D5" w14:textId="77777777" w:rsidR="00B83A8F" w:rsidRDefault="00B81A1F">
                          <w:pPr>
                            <w:spacing w:before="50" w:after="50"/>
                            <w:jc w:val="right"/>
                          </w:pPr>
                          <w:r>
                            <w:rPr>
                              <w:rFonts w:ascii="Segoe Pro"/>
                              <w:color w:val="525252"/>
                              <w:sz w:val="18"/>
                            </w:rPr>
                            <w:t>100%</w:t>
                          </w:r>
                        </w:p>
                      </w:tc>
                    </w:tr>
                    <w:tr w:rsidR="00B83A8F" w14:paraId="69736910" w14:textId="77777777">
                      <w:trPr>
                        <w:gridAfter w:val="1"/>
                        <w:wAfter w:w="1862" w:type="dxa"/>
                      </w:trPr>
                      <w:tc>
                        <w:tcPr>
                          <w:tcW w:w="0" w:type="auto"/>
                          <w:tcBorders>
                            <w:right w:val="single" w:sz="0" w:space="0" w:color="525252"/>
                          </w:tcBorders>
                        </w:tcPr>
                        <w:p w14:paraId="37D45FFE" w14:textId="77777777" w:rsidR="00B83A8F" w:rsidRDefault="00B81A1F">
                          <w:pPr>
                            <w:spacing w:before="50" w:after="50"/>
                          </w:pPr>
                          <w:r>
                            <w:rPr>
                              <w:rFonts w:ascii="Segoe Pro"/>
                              <w:color w:val="525252"/>
                              <w:sz w:val="18"/>
                            </w:rPr>
                            <w:t xml:space="preserve">Physical </w:t>
                          </w:r>
                          <w:r>
                            <w:rPr>
                              <w:rFonts w:ascii="Segoe Pro"/>
                              <w:color w:val="525252"/>
                              <w:sz w:val="18"/>
                            </w:rPr>
                            <w:t>Servers Costs</w:t>
                          </w:r>
                        </w:p>
                      </w:tc>
                    </w:tr>
                    <w:tr w:rsidR="00B83A8F" w14:paraId="2B7B1A38" w14:textId="77777777">
                      <w:tc>
                        <w:tcPr>
                          <w:tcW w:w="0" w:type="auto"/>
                          <w:tcBorders>
                            <w:right w:val="single" w:sz="0" w:space="0" w:color="525252"/>
                          </w:tcBorders>
                        </w:tcPr>
                        <w:p w14:paraId="0B928A32" w14:textId="77777777" w:rsidR="00B83A8F" w:rsidRDefault="00B81A1F">
                          <w:pPr>
                            <w:spacing w:before="50" w:after="50"/>
                          </w:pPr>
                          <w:r>
                            <w:rPr>
                              <w:rFonts w:ascii="Segoe Pro"/>
                              <w:color w:val="525252"/>
                              <w:sz w:val="18"/>
                            </w:rPr>
                            <w:t>D5v2 Standard (16 vCPU, 56 GB RAM)Linux</w:t>
                          </w:r>
                        </w:p>
                      </w:tc>
                      <w:tc>
                        <w:tcPr>
                          <w:tcW w:w="0" w:type="auto"/>
                        </w:tcPr>
                        <w:p w14:paraId="0FCC4B8D" w14:textId="77777777" w:rsidR="00B83A8F" w:rsidRDefault="00B81A1F">
                          <w:pPr>
                            <w:spacing w:before="50" w:after="50"/>
                            <w:jc w:val="right"/>
                          </w:pPr>
                          <w:r>
                            <w:rPr>
                              <w:rFonts w:ascii="Segoe Pro"/>
                              <w:color w:val="525252"/>
                              <w:sz w:val="18"/>
                            </w:rPr>
                            <w:t>$0.916/ hr</w:t>
                          </w:r>
                        </w:p>
                      </w:tc>
                    </w:tr>
                    <w:tr w:rsidR="00B83A8F" w14:paraId="1670B7BD" w14:textId="77777777">
                      <w:tc>
                        <w:tcPr>
                          <w:tcW w:w="0" w:type="auto"/>
                          <w:tcBorders>
                            <w:right w:val="single" w:sz="0" w:space="0" w:color="525252"/>
                          </w:tcBorders>
                        </w:tcPr>
                        <w:p w14:paraId="2CA9A073" w14:textId="77777777" w:rsidR="00B83A8F" w:rsidRDefault="00B83A8F">
                          <w:pPr>
                            <w:spacing w:before="50" w:after="50"/>
                          </w:pPr>
                        </w:p>
                      </w:tc>
                      <w:tc>
                        <w:tcPr>
                          <w:tcW w:w="0" w:type="auto"/>
                        </w:tcPr>
                        <w:p w14:paraId="027D27E9" w14:textId="77777777" w:rsidR="00B83A8F" w:rsidRDefault="00B81A1F">
                          <w:pPr>
                            <w:spacing w:before="50" w:after="50"/>
                            <w:jc w:val="right"/>
                          </w:pPr>
                          <w:r>
                            <w:rPr>
                              <w:rFonts w:ascii="Segoe Pro"/>
                              <w:color w:val="525252"/>
                              <w:sz w:val="18"/>
                            </w:rPr>
                            <w:t>SKU# 997-02661</w:t>
                          </w:r>
                        </w:p>
                      </w:tc>
                    </w:tr>
                    <w:tr w:rsidR="00B83A8F" w14:paraId="22582A77" w14:textId="77777777">
                      <w:tc>
                        <w:tcPr>
                          <w:tcW w:w="0" w:type="auto"/>
                          <w:tcBorders>
                            <w:right w:val="single" w:sz="0" w:space="0" w:color="525252"/>
                          </w:tcBorders>
                        </w:tcPr>
                        <w:p w14:paraId="7D4599F0" w14:textId="77777777" w:rsidR="00B83A8F" w:rsidRDefault="00B81A1F">
                          <w:pPr>
                            <w:spacing w:before="50" w:after="50"/>
                          </w:pPr>
                          <w:r>
                            <w:rPr>
                              <w:rFonts w:ascii="Segoe Pro"/>
                              <w:color w:val="525252"/>
                              <w:sz w:val="18"/>
                            </w:rPr>
                            <w:t>Number of virtual machine(s) needed</w:t>
                          </w:r>
                        </w:p>
                      </w:tc>
                      <w:tc>
                        <w:tcPr>
                          <w:tcW w:w="0" w:type="auto"/>
                        </w:tcPr>
                        <w:p w14:paraId="722F7994" w14:textId="77777777" w:rsidR="00B83A8F" w:rsidRDefault="00B81A1F">
                          <w:pPr>
                            <w:spacing w:before="50" w:after="50"/>
                            <w:jc w:val="right"/>
                          </w:pPr>
                          <w:r>
                            <w:rPr>
                              <w:rFonts w:ascii="Segoe Pro"/>
                              <w:color w:val="525252"/>
                              <w:sz w:val="18"/>
                            </w:rPr>
                            <w:t>100</w:t>
                          </w:r>
                        </w:p>
                      </w:tc>
                    </w:tr>
                    <w:tr w:rsidR="00B83A8F" w14:paraId="07B5689D" w14:textId="77777777">
                      <w:tc>
                        <w:tcPr>
                          <w:tcW w:w="0" w:type="auto"/>
                          <w:tcBorders>
                            <w:top w:val="single" w:sz="0" w:space="0" w:color="525252"/>
                            <w:right w:val="single" w:sz="0" w:space="0" w:color="525252"/>
                          </w:tcBorders>
                        </w:tcPr>
                        <w:p w14:paraId="2B61C8E9" w14:textId="77777777" w:rsidR="00B83A8F" w:rsidRDefault="00B81A1F">
                          <w:pPr>
                            <w:spacing w:before="50" w:after="50"/>
                          </w:pPr>
                          <w:r>
                            <w:rPr>
                              <w:rFonts w:ascii="Segoe Pro"/>
                              <w:b/>
                              <w:color w:val="525252"/>
                              <w:sz w:val="18"/>
                            </w:rPr>
                            <w:t>Total virtual machine costs per month</w:t>
                          </w:r>
                        </w:p>
                      </w:tc>
                      <w:tc>
                        <w:tcPr>
                          <w:tcW w:w="0" w:type="auto"/>
                          <w:tcBorders>
                            <w:top w:val="single" w:sz="0" w:space="0" w:color="525252"/>
                          </w:tcBorders>
                        </w:tcPr>
                        <w:p w14:paraId="61655687" w14:textId="77777777" w:rsidR="00B83A8F" w:rsidRDefault="00B81A1F">
                          <w:pPr>
                            <w:spacing w:before="50" w:after="50"/>
                            <w:jc w:val="right"/>
                          </w:pPr>
                          <w:r>
                            <w:rPr>
                              <w:rFonts w:ascii="Segoe Pro"/>
                              <w:b/>
                              <w:color w:val="29A5DE"/>
                              <w:sz w:val="18"/>
                            </w:rPr>
                            <w:t>$66,868</w:t>
                          </w:r>
                        </w:p>
                      </w:tc>
                    </w:tr>
                    <w:tr w:rsidR="00B83A8F" w14:paraId="4A3144D1" w14:textId="77777777">
                      <w:tc>
                        <w:tcPr>
                          <w:tcW w:w="0" w:type="auto"/>
                          <w:tcBorders>
                            <w:top w:val="single" w:sz="0" w:space="0" w:color="525252"/>
                            <w:right w:val="single" w:sz="0" w:space="0" w:color="525252"/>
                          </w:tcBorders>
                        </w:tcPr>
                        <w:p w14:paraId="557B1445" w14:textId="77777777" w:rsidR="00B83A8F" w:rsidRDefault="00B81A1F">
                          <w:pPr>
                            <w:spacing w:before="50" w:after="50"/>
                          </w:pPr>
                          <w:r>
                            <w:rPr>
                              <w:rFonts w:ascii="Segoe Pro"/>
                              <w:b/>
                              <w:color w:val="525252"/>
                              <w:sz w:val="18"/>
                            </w:rPr>
                            <w:t>Total web direct virtual machine costs over 3 year(s)</w:t>
                          </w:r>
                        </w:p>
                      </w:tc>
                      <w:tc>
                        <w:tcPr>
                          <w:tcW w:w="0" w:type="auto"/>
                          <w:tcBorders>
                            <w:top w:val="single" w:sz="0" w:space="0" w:color="525252"/>
                          </w:tcBorders>
                        </w:tcPr>
                        <w:p w14:paraId="6DC56E9C" w14:textId="77777777" w:rsidR="00B83A8F" w:rsidRDefault="00B81A1F">
                          <w:pPr>
                            <w:spacing w:before="50" w:after="50"/>
                            <w:jc w:val="right"/>
                          </w:pPr>
                          <w:r>
                            <w:rPr>
                              <w:rFonts w:ascii="Segoe Pro"/>
                              <w:b/>
                              <w:color w:val="29A5DE"/>
                              <w:sz w:val="18"/>
                            </w:rPr>
                            <w:t>$2,407,248</w:t>
                          </w:r>
                        </w:p>
                      </w:tc>
                    </w:tr>
                    <w:tr w:rsidR="00B83A8F" w14:paraId="649132D7" w14:textId="77777777">
                      <w:trPr>
                        <w:gridAfter w:val="1"/>
                        <w:wAfter w:w="1862" w:type="dxa"/>
                      </w:trPr>
                      <w:tc>
                        <w:tcPr>
                          <w:tcW w:w="0" w:type="auto"/>
                        </w:tcPr>
                        <w:p w14:paraId="5F29E05D" w14:textId="77777777" w:rsidR="00B83A8F" w:rsidRDefault="00B81A1F">
                          <w:pPr>
                            <w:spacing w:before="50" w:after="50"/>
                          </w:pPr>
                          <w:r>
                            <w:rPr>
                              <w:rFonts w:ascii="Segoe Pro"/>
                              <w:color w:val="29A5DE"/>
                              <w:sz w:val="20"/>
                            </w:rPr>
                            <w:t>1 Year Reserved VM</w:t>
                          </w:r>
                        </w:p>
                      </w:tc>
                    </w:tr>
                    <w:tr w:rsidR="00B83A8F" w14:paraId="1A1294AB" w14:textId="77777777">
                      <w:tc>
                        <w:tcPr>
                          <w:tcW w:w="0" w:type="auto"/>
                          <w:tcBorders>
                            <w:right w:val="single" w:sz="0" w:space="0" w:color="525252"/>
                          </w:tcBorders>
                        </w:tcPr>
                        <w:p w14:paraId="315840E4" w14:textId="77777777" w:rsidR="00B83A8F" w:rsidRDefault="00B81A1F">
                          <w:pPr>
                            <w:spacing w:before="50" w:after="50"/>
                          </w:pPr>
                          <w:r>
                            <w:rPr>
                              <w:rFonts w:ascii="Segoe Pro"/>
                              <w:color w:val="525252"/>
                              <w:sz w:val="18"/>
                            </w:rPr>
                            <w:t>Number of hours per month</w:t>
                          </w:r>
                        </w:p>
                      </w:tc>
                      <w:tc>
                        <w:tcPr>
                          <w:tcW w:w="0" w:type="auto"/>
                        </w:tcPr>
                        <w:p w14:paraId="21BE3C0D" w14:textId="77777777" w:rsidR="00B83A8F" w:rsidRDefault="00B81A1F">
                          <w:pPr>
                            <w:spacing w:before="50" w:after="50"/>
                            <w:jc w:val="right"/>
                          </w:pPr>
                          <w:r>
                            <w:rPr>
                              <w:rFonts w:ascii="Segoe Pro"/>
                              <w:color w:val="525252"/>
                              <w:sz w:val="18"/>
                            </w:rPr>
                            <w:t>730</w:t>
                          </w:r>
                        </w:p>
                      </w:tc>
                    </w:tr>
                    <w:tr w:rsidR="00B83A8F" w14:paraId="32EA6BDF" w14:textId="77777777">
                      <w:tc>
                        <w:tcPr>
                          <w:tcW w:w="0" w:type="auto"/>
                          <w:tcBorders>
                            <w:right w:val="single" w:sz="0" w:space="0" w:color="525252"/>
                          </w:tcBorders>
                        </w:tcPr>
                        <w:p w14:paraId="55DE24B5" w14:textId="77777777" w:rsidR="00B83A8F" w:rsidRDefault="00B81A1F">
                          <w:pPr>
                            <w:spacing w:before="50" w:after="50"/>
                          </w:pPr>
                          <w:r>
                            <w:rPr>
                              <w:rFonts w:ascii="Segoe Pro"/>
                              <w:color w:val="525252"/>
                              <w:sz w:val="18"/>
                            </w:rPr>
                            <w:t>Average utilization</w:t>
                          </w:r>
                        </w:p>
                      </w:tc>
                      <w:tc>
                        <w:tcPr>
                          <w:tcW w:w="0" w:type="auto"/>
                        </w:tcPr>
                        <w:p w14:paraId="4633239F" w14:textId="77777777" w:rsidR="00B83A8F" w:rsidRDefault="00B81A1F">
                          <w:pPr>
                            <w:spacing w:before="50" w:after="50"/>
                            <w:jc w:val="right"/>
                          </w:pPr>
                          <w:r>
                            <w:rPr>
                              <w:rFonts w:ascii="Segoe Pro"/>
                              <w:color w:val="525252"/>
                              <w:sz w:val="18"/>
                            </w:rPr>
                            <w:t>100%</w:t>
                          </w:r>
                        </w:p>
                      </w:tc>
                    </w:tr>
                    <w:tr w:rsidR="00B83A8F" w14:paraId="35B75B2F" w14:textId="77777777">
                      <w:trPr>
                        <w:gridAfter w:val="1"/>
                        <w:wAfter w:w="1862" w:type="dxa"/>
                      </w:trPr>
                      <w:tc>
                        <w:tcPr>
                          <w:tcW w:w="0" w:type="auto"/>
                          <w:tcBorders>
                            <w:right w:val="single" w:sz="0" w:space="0" w:color="525252"/>
                          </w:tcBorders>
                        </w:tcPr>
                        <w:p w14:paraId="66390D12" w14:textId="77777777" w:rsidR="00B83A8F" w:rsidRDefault="00B81A1F">
                          <w:pPr>
                            <w:spacing w:before="50" w:after="50"/>
                          </w:pPr>
                          <w:r>
                            <w:rPr>
                              <w:rFonts w:ascii="Segoe Pro"/>
                              <w:color w:val="525252"/>
                              <w:sz w:val="18"/>
                            </w:rPr>
                            <w:t>Physical Servers Costs</w:t>
                          </w:r>
                        </w:p>
                      </w:tc>
                    </w:tr>
                    <w:tr w:rsidR="00B83A8F" w14:paraId="0BA78981" w14:textId="77777777">
                      <w:tc>
                        <w:tcPr>
                          <w:tcW w:w="0" w:type="auto"/>
                          <w:tcBorders>
                            <w:right w:val="single" w:sz="0" w:space="0" w:color="525252"/>
                          </w:tcBorders>
                        </w:tcPr>
                        <w:p w14:paraId="5631E646" w14:textId="77777777" w:rsidR="00B83A8F" w:rsidRDefault="00B81A1F">
                          <w:pPr>
                            <w:spacing w:before="50" w:after="50"/>
                          </w:pPr>
                          <w:r>
                            <w:rPr>
                              <w:rFonts w:ascii="Segoe Pro"/>
                              <w:color w:val="525252"/>
                              <w:sz w:val="18"/>
                            </w:rPr>
                            <w:t>DS5v2 Standard (16 vCPU, 56 GB RAM)Linux</w:t>
                          </w:r>
                        </w:p>
                      </w:tc>
                      <w:tc>
                        <w:tcPr>
                          <w:tcW w:w="0" w:type="auto"/>
                        </w:tcPr>
                        <w:p w14:paraId="535C0137" w14:textId="77777777" w:rsidR="00B83A8F" w:rsidRDefault="00B81A1F">
                          <w:pPr>
                            <w:spacing w:before="50" w:after="50"/>
                            <w:jc w:val="right"/>
                          </w:pPr>
                          <w:r>
                            <w:rPr>
                              <w:rFonts w:ascii="Segoe Pro"/>
                              <w:color w:val="525252"/>
                              <w:sz w:val="18"/>
                            </w:rPr>
                            <w:t>$0.595/ hr</w:t>
                          </w:r>
                        </w:p>
                      </w:tc>
                    </w:tr>
                    <w:tr w:rsidR="00B83A8F" w14:paraId="13130BAB" w14:textId="77777777">
                      <w:tc>
                        <w:tcPr>
                          <w:tcW w:w="0" w:type="auto"/>
                          <w:tcBorders>
                            <w:right w:val="single" w:sz="0" w:space="0" w:color="525252"/>
                          </w:tcBorders>
                        </w:tcPr>
                        <w:p w14:paraId="3552CA45" w14:textId="77777777" w:rsidR="00B83A8F" w:rsidRDefault="00B81A1F">
                          <w:pPr>
                            <w:spacing w:before="50" w:after="50"/>
                          </w:pPr>
                          <w:r>
                            <w:rPr>
                              <w:rFonts w:ascii="Segoe Pro"/>
                              <w:color w:val="525252"/>
                              <w:sz w:val="18"/>
                            </w:rPr>
                            <w:t>Number of virtual machine(s) needed</w:t>
                          </w:r>
                        </w:p>
                      </w:tc>
                      <w:tc>
                        <w:tcPr>
                          <w:tcW w:w="0" w:type="auto"/>
                        </w:tcPr>
                        <w:p w14:paraId="44267994" w14:textId="77777777" w:rsidR="00B83A8F" w:rsidRDefault="00B81A1F">
                          <w:pPr>
                            <w:spacing w:before="50" w:after="50"/>
                            <w:jc w:val="right"/>
                          </w:pPr>
                          <w:r>
                            <w:rPr>
                              <w:rFonts w:ascii="Segoe Pro"/>
                              <w:color w:val="525252"/>
                              <w:sz w:val="18"/>
                            </w:rPr>
                            <w:t>100</w:t>
                          </w:r>
                        </w:p>
                      </w:tc>
                    </w:tr>
                    <w:tr w:rsidR="00B83A8F" w14:paraId="19913B63" w14:textId="77777777">
                      <w:tc>
                        <w:tcPr>
                          <w:tcW w:w="0" w:type="auto"/>
                          <w:tcBorders>
                            <w:top w:val="single" w:sz="0" w:space="0" w:color="525252"/>
                            <w:right w:val="single" w:sz="0" w:space="0" w:color="525252"/>
                          </w:tcBorders>
                        </w:tcPr>
                        <w:p w14:paraId="5CB35DFC" w14:textId="77777777" w:rsidR="00B83A8F" w:rsidRDefault="00B81A1F">
                          <w:pPr>
                            <w:spacing w:before="50" w:after="50"/>
                          </w:pPr>
                          <w:r>
                            <w:rPr>
                              <w:rFonts w:ascii="Segoe Pro"/>
                              <w:b/>
                              <w:color w:val="525252"/>
                              <w:sz w:val="18"/>
                            </w:rPr>
                            <w:t>Total 1-Year Reserved Cost over3 year(s)</w:t>
                          </w:r>
                        </w:p>
                      </w:tc>
                      <w:tc>
                        <w:tcPr>
                          <w:tcW w:w="0" w:type="auto"/>
                          <w:tcBorders>
                            <w:top w:val="single" w:sz="0" w:space="0" w:color="525252"/>
                          </w:tcBorders>
                        </w:tcPr>
                        <w:p w14:paraId="68297598" w14:textId="77777777" w:rsidR="00B83A8F" w:rsidRDefault="00B81A1F">
                          <w:pPr>
                            <w:spacing w:before="50" w:after="50"/>
                            <w:jc w:val="right"/>
                          </w:pPr>
                          <w:r>
                            <w:rPr>
                              <w:rFonts w:ascii="Segoe Pro"/>
                              <w:b/>
                              <w:color w:val="29A5DE"/>
                              <w:sz w:val="18"/>
                            </w:rPr>
                            <w:t>$1,563,600</w:t>
                          </w:r>
                        </w:p>
                      </w:tc>
                    </w:tr>
                    <w:tr w:rsidR="00B83A8F" w14:paraId="5C162CB2" w14:textId="77777777">
                      <w:trPr>
                        <w:gridAfter w:val="1"/>
                        <w:wAfter w:w="1862" w:type="dxa"/>
                      </w:trPr>
                      <w:tc>
                        <w:tcPr>
                          <w:tcW w:w="0" w:type="auto"/>
                        </w:tcPr>
                        <w:p w14:paraId="739FFF68" w14:textId="77777777" w:rsidR="00B83A8F" w:rsidRDefault="00B81A1F">
                          <w:pPr>
                            <w:spacing w:before="50" w:after="50"/>
                          </w:pPr>
                          <w:r>
                            <w:rPr>
                              <w:rFonts w:ascii="Segoe Pro"/>
                              <w:color w:val="29A5DE"/>
                              <w:sz w:val="20"/>
                            </w:rPr>
                            <w:t>3 Years Reserved VM</w:t>
                          </w:r>
                        </w:p>
                      </w:tc>
                    </w:tr>
                    <w:tr w:rsidR="00B83A8F" w14:paraId="18384129" w14:textId="77777777">
                      <w:tc>
                        <w:tcPr>
                          <w:tcW w:w="0" w:type="auto"/>
                          <w:tcBorders>
                            <w:right w:val="single" w:sz="0" w:space="0" w:color="525252"/>
                          </w:tcBorders>
                        </w:tcPr>
                        <w:p w14:paraId="59BD8280" w14:textId="77777777" w:rsidR="00B83A8F" w:rsidRDefault="00B81A1F">
                          <w:pPr>
                            <w:spacing w:before="50" w:after="50"/>
                          </w:pPr>
                          <w:r>
                            <w:rPr>
                              <w:rFonts w:ascii="Segoe Pro"/>
                              <w:color w:val="525252"/>
                              <w:sz w:val="18"/>
                            </w:rPr>
                            <w:t>Number of hours per month</w:t>
                          </w:r>
                        </w:p>
                      </w:tc>
                      <w:tc>
                        <w:tcPr>
                          <w:tcW w:w="0" w:type="auto"/>
                        </w:tcPr>
                        <w:p w14:paraId="56446089" w14:textId="77777777" w:rsidR="00B83A8F" w:rsidRDefault="00B81A1F">
                          <w:pPr>
                            <w:spacing w:before="50" w:after="50"/>
                            <w:jc w:val="right"/>
                          </w:pPr>
                          <w:r>
                            <w:rPr>
                              <w:rFonts w:ascii="Segoe Pro"/>
                              <w:color w:val="525252"/>
                              <w:sz w:val="18"/>
                            </w:rPr>
                            <w:t>730</w:t>
                          </w:r>
                        </w:p>
                      </w:tc>
                    </w:tr>
                    <w:tr w:rsidR="00B83A8F" w14:paraId="1252826F" w14:textId="77777777">
                      <w:tc>
                        <w:tcPr>
                          <w:tcW w:w="0" w:type="auto"/>
                          <w:tcBorders>
                            <w:right w:val="single" w:sz="0" w:space="0" w:color="525252"/>
                          </w:tcBorders>
                        </w:tcPr>
                        <w:p w14:paraId="4128901F" w14:textId="77777777" w:rsidR="00B83A8F" w:rsidRDefault="00B81A1F">
                          <w:pPr>
                            <w:spacing w:before="50" w:after="50"/>
                          </w:pPr>
                          <w:r>
                            <w:rPr>
                              <w:rFonts w:ascii="Segoe Pro"/>
                              <w:color w:val="525252"/>
                              <w:sz w:val="18"/>
                            </w:rPr>
                            <w:t>Average utilization</w:t>
                          </w:r>
                        </w:p>
                      </w:tc>
                      <w:tc>
                        <w:tcPr>
                          <w:tcW w:w="0" w:type="auto"/>
                        </w:tcPr>
                        <w:p w14:paraId="4C2DC104" w14:textId="77777777" w:rsidR="00B83A8F" w:rsidRDefault="00B81A1F">
                          <w:pPr>
                            <w:spacing w:before="50" w:after="50"/>
                            <w:jc w:val="right"/>
                          </w:pPr>
                          <w:r>
                            <w:rPr>
                              <w:rFonts w:ascii="Segoe Pro"/>
                              <w:color w:val="525252"/>
                              <w:sz w:val="18"/>
                            </w:rPr>
                            <w:t>100%</w:t>
                          </w:r>
                        </w:p>
                      </w:tc>
                    </w:tr>
                    <w:tr w:rsidR="00B83A8F" w14:paraId="1B41B0FE" w14:textId="77777777">
                      <w:trPr>
                        <w:gridAfter w:val="1"/>
                        <w:wAfter w:w="1862" w:type="dxa"/>
                      </w:trPr>
                      <w:tc>
                        <w:tcPr>
                          <w:tcW w:w="0" w:type="auto"/>
                          <w:tcBorders>
                            <w:right w:val="single" w:sz="0" w:space="0" w:color="525252"/>
                          </w:tcBorders>
                        </w:tcPr>
                        <w:p w14:paraId="026296D9" w14:textId="77777777" w:rsidR="00B83A8F" w:rsidRDefault="00B81A1F">
                          <w:pPr>
                            <w:spacing w:before="50" w:after="50"/>
                          </w:pPr>
                          <w:r>
                            <w:rPr>
                              <w:rFonts w:ascii="Segoe Pro"/>
                              <w:color w:val="525252"/>
                              <w:sz w:val="18"/>
                            </w:rPr>
                            <w:t>Physical Servers Costs</w:t>
                          </w:r>
                        </w:p>
                      </w:tc>
                    </w:tr>
                    <w:tr w:rsidR="00B83A8F" w14:paraId="4548BD0B" w14:textId="77777777">
                      <w:tc>
                        <w:tcPr>
                          <w:tcW w:w="0" w:type="auto"/>
                          <w:tcBorders>
                            <w:right w:val="single" w:sz="0" w:space="0" w:color="525252"/>
                          </w:tcBorders>
                        </w:tcPr>
                        <w:p w14:paraId="422FAF8E" w14:textId="77777777" w:rsidR="00B83A8F" w:rsidRDefault="00B81A1F">
                          <w:pPr>
                            <w:spacing w:before="50" w:after="50"/>
                          </w:pPr>
                          <w:r>
                            <w:rPr>
                              <w:rFonts w:ascii="Segoe Pro"/>
                              <w:color w:val="525252"/>
                              <w:sz w:val="18"/>
                            </w:rPr>
                            <w:lastRenderedPageBreak/>
                            <w:t>DS5v2 Standard (16 vCPU, 56 GB RAM)Linux</w:t>
                          </w:r>
                        </w:p>
                      </w:tc>
                      <w:tc>
                        <w:tcPr>
                          <w:tcW w:w="0" w:type="auto"/>
                        </w:tcPr>
                        <w:p w14:paraId="3A6EBCAB" w14:textId="77777777" w:rsidR="00B83A8F" w:rsidRDefault="00B81A1F">
                          <w:pPr>
                            <w:spacing w:before="50" w:after="50"/>
                            <w:jc w:val="right"/>
                          </w:pPr>
                          <w:r>
                            <w:rPr>
                              <w:rFonts w:ascii="Segoe Pro"/>
                              <w:color w:val="525252"/>
                              <w:sz w:val="18"/>
                            </w:rPr>
                            <w:t>$0.386/ hr</w:t>
                          </w:r>
                        </w:p>
                      </w:tc>
                    </w:tr>
                    <w:tr w:rsidR="00B83A8F" w14:paraId="348A0147" w14:textId="77777777">
                      <w:tc>
                        <w:tcPr>
                          <w:tcW w:w="0" w:type="auto"/>
                          <w:tcBorders>
                            <w:right w:val="single" w:sz="0" w:space="0" w:color="525252"/>
                          </w:tcBorders>
                        </w:tcPr>
                        <w:p w14:paraId="12892F6F" w14:textId="77777777" w:rsidR="00B83A8F" w:rsidRDefault="00B81A1F">
                          <w:pPr>
                            <w:spacing w:before="50" w:after="50"/>
                          </w:pPr>
                          <w:r>
                            <w:rPr>
                              <w:rFonts w:ascii="Segoe Pro"/>
                              <w:color w:val="525252"/>
                              <w:sz w:val="18"/>
                            </w:rPr>
                            <w:t>Number of virtual machine(s) needed</w:t>
                          </w:r>
                        </w:p>
                      </w:tc>
                      <w:tc>
                        <w:tcPr>
                          <w:tcW w:w="0" w:type="auto"/>
                        </w:tcPr>
                        <w:p w14:paraId="33ED6009" w14:textId="77777777" w:rsidR="00B83A8F" w:rsidRDefault="00B81A1F">
                          <w:pPr>
                            <w:spacing w:before="50" w:after="50"/>
                            <w:jc w:val="right"/>
                          </w:pPr>
                          <w:r>
                            <w:rPr>
                              <w:rFonts w:ascii="Segoe Pro"/>
                              <w:color w:val="525252"/>
                              <w:sz w:val="18"/>
                            </w:rPr>
                            <w:t>100</w:t>
                          </w:r>
                        </w:p>
                      </w:tc>
                    </w:tr>
                    <w:tr w:rsidR="00B83A8F" w14:paraId="3AEEEAE4" w14:textId="77777777">
                      <w:tc>
                        <w:tcPr>
                          <w:tcW w:w="0" w:type="auto"/>
                          <w:tcBorders>
                            <w:top w:val="single" w:sz="0" w:space="0" w:color="525252"/>
                            <w:right w:val="single" w:sz="0" w:space="0" w:color="525252"/>
                          </w:tcBorders>
                        </w:tcPr>
                        <w:p w14:paraId="2D5FC9A0" w14:textId="77777777" w:rsidR="00B83A8F" w:rsidRDefault="00B81A1F">
                          <w:pPr>
                            <w:spacing w:before="50" w:after="50"/>
                          </w:pPr>
                          <w:r>
                            <w:rPr>
                              <w:rFonts w:ascii="Segoe Pro"/>
                              <w:b/>
                              <w:color w:val="525252"/>
                              <w:sz w:val="18"/>
                            </w:rPr>
                            <w:t>Total 3-Year Reserved Cost over 3 years</w:t>
                          </w:r>
                        </w:p>
                      </w:tc>
                      <w:tc>
                        <w:tcPr>
                          <w:tcW w:w="0" w:type="auto"/>
                          <w:tcBorders>
                            <w:top w:val="single" w:sz="0" w:space="0" w:color="525252"/>
                          </w:tcBorders>
                        </w:tcPr>
                        <w:p w14:paraId="4EC6C7E1" w14:textId="77777777" w:rsidR="00B83A8F" w:rsidRDefault="00B81A1F">
                          <w:pPr>
                            <w:spacing w:before="50" w:after="50"/>
                            <w:jc w:val="right"/>
                          </w:pPr>
                          <w:r>
                            <w:rPr>
                              <w:rFonts w:ascii="Segoe Pro"/>
                              <w:b/>
                              <w:color w:val="29A5DE"/>
                              <w:sz w:val="18"/>
                            </w:rPr>
                            <w:t>$1,013,700</w:t>
                          </w:r>
                        </w:p>
                      </w:tc>
                    </w:tr>
                  </w:tbl>
                  <w:p w14:paraId="7AB5F2BC" w14:textId="77777777" w:rsidR="00822710" w:rsidRDefault="00822710" w:rsidP="00C91C47">
                    <w:pPr>
                      <w:pStyle w:val="NoSpacing"/>
                      <w:rPr>
                        <w:rFonts w:ascii="Segoe Pro Display Semibold" w:hAnsi="Segoe Pro Display Semibold"/>
                        <w:sz w:val="20"/>
                        <w:szCs w:val="20"/>
                        <w:lang w:val="en" w:eastAsia="ja-JP"/>
                      </w:rPr>
                    </w:pPr>
                  </w:p>
                </w:tc>
              </w:sdtContent>
            </w:sdt>
          </w:tr>
          <w:tr w:rsidR="00971750" w14:paraId="16801456" w14:textId="77777777" w:rsidTr="003C3770">
            <w:sdt>
              <w:sdtPr>
                <w:rPr>
                  <w:rFonts w:ascii="Segoe Pro Display Semibold" w:hAnsi="Segoe Pro Display Semibold"/>
                  <w:sz w:val="20"/>
                  <w:szCs w:val="20"/>
                  <w:lang w:val="en" w:eastAsia="ja-JP"/>
                </w:rPr>
                <w:alias w:val="Total On Prem Compute Cost"/>
                <w:tag w:val="TotalOnPremComputeCost_Table"/>
                <w:id w:val="1885364030"/>
                <w:placeholder>
                  <w:docPart w:val="9ADC78436E7F4389BC75F9B02BED691B"/>
                </w:placeholder>
                <w:docPartList>
                  <w:docPartGallery w:val="Tables"/>
                </w:docPartList>
              </w:sdtPr>
              <w:sdtEndPr/>
              <w:sdtContent>
                <w:tc>
                  <w:tcPr>
                    <w:tcW w:w="6226" w:type="dxa"/>
                  </w:tcPr>
                  <w:p w14:paraId="4D170138" w14:textId="77777777" w:rsidR="00971750" w:rsidRDefault="00971750" w:rsidP="00C91C4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971750" w14:paraId="5DBE3033" w14:textId="77777777" w:rsidTr="001728B1">
                      <w:tc>
                        <w:tcPr>
                          <w:tcW w:w="4015" w:type="dxa"/>
                        </w:tcPr>
                        <w:p w14:paraId="06969F02" w14:textId="77777777" w:rsidR="00971750" w:rsidRDefault="00971750" w:rsidP="00C91C47">
                          <w:pPr>
                            <w:pStyle w:val="NoSpacing"/>
                            <w:rPr>
                              <w:rFonts w:ascii="Segoe Pro Display Semibold" w:hAnsi="Segoe Pro Display Semibold"/>
                              <w:sz w:val="20"/>
                              <w:szCs w:val="20"/>
                              <w:lang w:val="en" w:eastAsia="ja-JP"/>
                            </w:rPr>
                          </w:pPr>
                        </w:p>
                      </w:tc>
                      <w:tc>
                        <w:tcPr>
                          <w:tcW w:w="1995" w:type="dxa"/>
                        </w:tcPr>
                        <w:p w14:paraId="5B5EC526" w14:textId="77777777" w:rsidR="00971750" w:rsidRDefault="00971750" w:rsidP="00C91C47">
                          <w:pPr>
                            <w:pStyle w:val="NoSpacing"/>
                            <w:rPr>
                              <w:rFonts w:ascii="Segoe Pro Display Semibold" w:hAnsi="Segoe Pro Display Semibold"/>
                              <w:sz w:val="20"/>
                              <w:szCs w:val="20"/>
                              <w:lang w:val="en" w:eastAsia="ja-JP"/>
                            </w:rPr>
                          </w:pPr>
                        </w:p>
                      </w:tc>
                    </w:tr>
                    <w:tr w:rsidR="00B83A8F" w14:paraId="661177BE" w14:textId="77777777">
                      <w:tc>
                        <w:tcPr>
                          <w:tcW w:w="0" w:type="auto"/>
                          <w:tcBorders>
                            <w:top w:val="single" w:sz="0" w:space="0" w:color="525252"/>
                            <w:right w:val="single" w:sz="0" w:space="0" w:color="525252"/>
                          </w:tcBorders>
                        </w:tcPr>
                        <w:p w14:paraId="644BF5DB" w14:textId="77777777" w:rsidR="00B83A8F" w:rsidRDefault="00B81A1F">
                          <w:pPr>
                            <w:spacing w:before="50" w:after="50"/>
                          </w:pPr>
                          <w:r>
                            <w:rPr>
                              <w:rFonts w:ascii="Segoe Pro"/>
                              <w:b/>
                              <w:color w:val="525252"/>
                              <w:sz w:val="18"/>
                            </w:rPr>
                            <w:t xml:space="preserve">Total compute cost </w:t>
                          </w:r>
                          <w:r>
                            <w:rPr>
                              <w:rFonts w:ascii="Segoe Pro"/>
                              <w:b/>
                              <w:color w:val="525252"/>
                              <w:sz w:val="18"/>
                            </w:rPr>
                            <w:t>over 3 year(s)</w:t>
                          </w:r>
                        </w:p>
                      </w:tc>
                      <w:tc>
                        <w:tcPr>
                          <w:tcW w:w="0" w:type="auto"/>
                          <w:tcBorders>
                            <w:top w:val="single" w:sz="0" w:space="0" w:color="525252"/>
                          </w:tcBorders>
                        </w:tcPr>
                        <w:p w14:paraId="5123D0E3" w14:textId="77777777" w:rsidR="00B83A8F" w:rsidRDefault="00B81A1F">
                          <w:pPr>
                            <w:spacing w:before="50" w:after="50"/>
                            <w:jc w:val="right"/>
                          </w:pPr>
                          <w:r>
                            <w:rPr>
                              <w:rFonts w:ascii="Segoe Pro"/>
                              <w:b/>
                              <w:color w:val="29A5DE"/>
                              <w:sz w:val="18"/>
                            </w:rPr>
                            <w:t>$2,436,108</w:t>
                          </w:r>
                        </w:p>
                      </w:tc>
                    </w:tr>
                  </w:tbl>
                  <w:p w14:paraId="472BA7B6" w14:textId="77777777" w:rsidR="00971750" w:rsidRDefault="00971750" w:rsidP="00C91C47">
                    <w:pPr>
                      <w:pStyle w:val="NoSpacing"/>
                      <w:rPr>
                        <w:rFonts w:ascii="Segoe Pro Display Semibold" w:hAnsi="Segoe Pro Display Semibold"/>
                        <w:sz w:val="20"/>
                        <w:szCs w:val="20"/>
                        <w:lang w:val="en" w:eastAsia="ja-JP"/>
                      </w:rPr>
                    </w:pPr>
                  </w:p>
                </w:tc>
              </w:sdtContent>
            </w:sdt>
            <w:tc>
              <w:tcPr>
                <w:tcW w:w="712" w:type="dxa"/>
              </w:tcPr>
              <w:p w14:paraId="70CDDC56" w14:textId="77777777" w:rsidR="00971750" w:rsidRDefault="00971750" w:rsidP="00C91C47">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Compute Cost"/>
                <w:tag w:val="TotalAzureComputeCost_Table"/>
                <w:id w:val="1373969866"/>
                <w:placeholder>
                  <w:docPart w:val="BD2C00BF6B2C40F488950344841583A4"/>
                </w:placeholder>
                <w:docPartList>
                  <w:docPartGallery w:val="Tables"/>
                </w:docPartList>
              </w:sdtPr>
              <w:sdtEndPr/>
              <w:sdtContent>
                <w:tc>
                  <w:tcPr>
                    <w:tcW w:w="6022" w:type="dxa"/>
                  </w:tcPr>
                  <w:p w14:paraId="248ACCAD" w14:textId="77777777" w:rsidR="00971750" w:rsidRDefault="00971750" w:rsidP="00C91C4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971750" w14:paraId="346F9542" w14:textId="77777777" w:rsidTr="001728B1">
                      <w:tc>
                        <w:tcPr>
                          <w:tcW w:w="3910" w:type="dxa"/>
                        </w:tcPr>
                        <w:p w14:paraId="7BDABF04" w14:textId="77777777" w:rsidR="00971750" w:rsidRDefault="00971750" w:rsidP="00C91C47">
                          <w:pPr>
                            <w:pStyle w:val="NoSpacing"/>
                            <w:rPr>
                              <w:rFonts w:ascii="Segoe Pro Display Semibold" w:hAnsi="Segoe Pro Display Semibold"/>
                              <w:sz w:val="20"/>
                              <w:szCs w:val="20"/>
                              <w:lang w:val="en" w:eastAsia="ja-JP"/>
                            </w:rPr>
                          </w:pPr>
                        </w:p>
                      </w:tc>
                      <w:tc>
                        <w:tcPr>
                          <w:tcW w:w="1868" w:type="dxa"/>
                        </w:tcPr>
                        <w:p w14:paraId="11DF092C" w14:textId="77777777" w:rsidR="00971750" w:rsidRDefault="00971750" w:rsidP="00C91C47">
                          <w:pPr>
                            <w:pStyle w:val="NoSpacing"/>
                            <w:rPr>
                              <w:rFonts w:ascii="Segoe Pro Display Semibold" w:hAnsi="Segoe Pro Display Semibold"/>
                              <w:sz w:val="20"/>
                              <w:szCs w:val="20"/>
                              <w:lang w:val="en" w:eastAsia="ja-JP"/>
                            </w:rPr>
                          </w:pPr>
                        </w:p>
                      </w:tc>
                    </w:tr>
                    <w:tr w:rsidR="00B83A8F" w14:paraId="718D4AE1" w14:textId="77777777">
                      <w:tc>
                        <w:tcPr>
                          <w:tcW w:w="0" w:type="auto"/>
                          <w:tcBorders>
                            <w:top w:val="single" w:sz="0" w:space="0" w:color="525252"/>
                            <w:right w:val="single" w:sz="0" w:space="0" w:color="525252"/>
                          </w:tcBorders>
                        </w:tcPr>
                        <w:p w14:paraId="37BDC843" w14:textId="77777777" w:rsidR="00B83A8F" w:rsidRDefault="00B81A1F">
                          <w:pPr>
                            <w:spacing w:before="50" w:after="50"/>
                          </w:pPr>
                          <w:r>
                            <w:rPr>
                              <w:rFonts w:ascii="Segoe Pro"/>
                              <w:b/>
                              <w:color w:val="525252"/>
                              <w:sz w:val="18"/>
                            </w:rPr>
                            <w:t>Total Azure compute cost over 3 year(s)</w:t>
                          </w:r>
                        </w:p>
                      </w:tc>
                      <w:tc>
                        <w:tcPr>
                          <w:tcW w:w="0" w:type="auto"/>
                          <w:tcBorders>
                            <w:top w:val="single" w:sz="0" w:space="0" w:color="525252"/>
                          </w:tcBorders>
                        </w:tcPr>
                        <w:p w14:paraId="06B89087" w14:textId="77777777" w:rsidR="00B83A8F" w:rsidRDefault="00B81A1F">
                          <w:pPr>
                            <w:spacing w:before="50" w:after="50"/>
                            <w:jc w:val="right"/>
                          </w:pPr>
                          <w:r>
                            <w:rPr>
                              <w:rFonts w:ascii="Segoe Pro"/>
                              <w:b/>
                              <w:color w:val="29A5DE"/>
                              <w:sz w:val="18"/>
                            </w:rPr>
                            <w:t>$1,013,700</w:t>
                          </w:r>
                        </w:p>
                      </w:tc>
                    </w:tr>
                  </w:tbl>
                  <w:p w14:paraId="547E90A6" w14:textId="77777777" w:rsidR="00971750" w:rsidRDefault="00971750" w:rsidP="00C91C47">
                    <w:pPr>
                      <w:pStyle w:val="NoSpacing"/>
                      <w:rPr>
                        <w:rFonts w:ascii="Segoe Pro Display Semibold" w:hAnsi="Segoe Pro Display Semibold"/>
                        <w:sz w:val="20"/>
                        <w:szCs w:val="20"/>
                        <w:lang w:val="en" w:eastAsia="ja-JP"/>
                      </w:rPr>
                    </w:pPr>
                  </w:p>
                </w:tc>
              </w:sdtContent>
            </w:sdt>
          </w:tr>
        </w:tbl>
        <w:p w14:paraId="4A98ED86" w14:textId="77777777" w:rsidR="00712513" w:rsidRPr="00F65193" w:rsidRDefault="00B81A1F" w:rsidP="00C91C47">
          <w:pPr>
            <w:pStyle w:val="NoSpacing"/>
            <w:rPr>
              <w:rFonts w:ascii="Segoe Pro Display Semibold" w:hAnsi="Segoe Pro Display Semibold"/>
              <w:sz w:val="20"/>
              <w:szCs w:val="20"/>
              <w:lang w:val="en" w:eastAsia="ja-JP"/>
            </w:rPr>
          </w:pPr>
        </w:p>
      </w:sdtContent>
    </w:sdt>
    <w:p w14:paraId="67DD160D" w14:textId="77777777" w:rsidR="002E66AE" w:rsidRDefault="002E66AE" w:rsidP="002E66AE"/>
    <w:p w14:paraId="27A3F1E7" w14:textId="77777777" w:rsidR="002E66AE" w:rsidRDefault="007776AD" w:rsidP="00222B5A">
      <w:pPr>
        <w:pStyle w:val="Heading2"/>
        <w:jc w:val="both"/>
      </w:pPr>
      <w:r>
        <w:t>Data</w:t>
      </w:r>
      <w:r w:rsidR="002E66AE">
        <w:t>center cost</w:t>
      </w:r>
    </w:p>
    <w:sdt>
      <w:sdtPr>
        <w:rPr>
          <w:rFonts w:ascii="Segoe Pro Display Semibold" w:hAnsi="Segoe Pro Display Semibold"/>
          <w:sz w:val="20"/>
          <w:szCs w:val="20"/>
          <w:lang w:val="en" w:eastAsia="ja-JP"/>
        </w:rPr>
        <w:alias w:val="DataCenter"/>
        <w:tag w:val="DataCenterCost_Table"/>
        <w:id w:val="832568394"/>
        <w:placeholder>
          <w:docPart w:val="991403847A5143D7AC10E3AF42F51780"/>
        </w:placeholder>
        <w:docPartList>
          <w:docPartGallery w:val="Tables"/>
        </w:docPartList>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C17204" w14:paraId="7F6BC68A" w14:textId="77777777" w:rsidTr="003C3770">
            <w:sdt>
              <w:sdtPr>
                <w:rPr>
                  <w:rFonts w:ascii="Segoe Pro Display Semibold" w:hAnsi="Segoe Pro Display Semibold"/>
                  <w:sz w:val="20"/>
                  <w:szCs w:val="20"/>
                  <w:lang w:val="en" w:eastAsia="ja-JP"/>
                </w:rPr>
                <w:alias w:val="OnPrem"/>
                <w:tag w:val="DataCenter_OnPrem_Table"/>
                <w:id w:val="515510732"/>
                <w:placeholder>
                  <w:docPart w:val="9CBE6CE4F7D94BB89F816A417A711C32"/>
                </w:placeholder>
                <w:docPartList>
                  <w:docPartGallery w:val="Tables"/>
                </w:docPartList>
              </w:sdtPr>
              <w:sdtEndPr/>
              <w:sdtContent>
                <w:tc>
                  <w:tcPr>
                    <w:tcW w:w="6226" w:type="dxa"/>
                  </w:tcPr>
                  <w:p w14:paraId="5783E416" w14:textId="77777777" w:rsidR="00C17204" w:rsidRDefault="00C17204" w:rsidP="00F56C33">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4"/>
                      <w:gridCol w:w="1706"/>
                    </w:tblGrid>
                    <w:tr w:rsidR="00C17204" w14:paraId="15664B10" w14:textId="77777777" w:rsidTr="001728B1">
                      <w:tc>
                        <w:tcPr>
                          <w:tcW w:w="4030" w:type="dxa"/>
                        </w:tcPr>
                        <w:p w14:paraId="79D21088" w14:textId="77777777" w:rsidR="00C17204" w:rsidRDefault="00C17204" w:rsidP="00F56C33">
                          <w:pPr>
                            <w:pStyle w:val="NoSpacing"/>
                            <w:rPr>
                              <w:rFonts w:ascii="Segoe Pro Display Semibold" w:hAnsi="Segoe Pro Display Semibold"/>
                              <w:sz w:val="20"/>
                              <w:szCs w:val="20"/>
                              <w:lang w:val="en" w:eastAsia="ja-JP"/>
                            </w:rPr>
                          </w:pPr>
                        </w:p>
                      </w:tc>
                      <w:tc>
                        <w:tcPr>
                          <w:tcW w:w="1980" w:type="dxa"/>
                        </w:tcPr>
                        <w:p w14:paraId="0AD12ADE" w14:textId="77777777" w:rsidR="00C17204" w:rsidRDefault="00C17204" w:rsidP="00F56C33">
                          <w:pPr>
                            <w:pStyle w:val="NoSpacing"/>
                            <w:rPr>
                              <w:rFonts w:ascii="Segoe Pro Display Semibold" w:hAnsi="Segoe Pro Display Semibold"/>
                              <w:sz w:val="20"/>
                              <w:szCs w:val="20"/>
                              <w:lang w:val="en" w:eastAsia="ja-JP"/>
                            </w:rPr>
                          </w:pPr>
                        </w:p>
                      </w:tc>
                    </w:tr>
                    <w:tr w:rsidR="00B83A8F" w14:paraId="740B4B49" w14:textId="77777777">
                      <w:trPr>
                        <w:gridAfter w:val="1"/>
                        <w:wAfter w:w="1980" w:type="dxa"/>
                      </w:trPr>
                      <w:tc>
                        <w:tcPr>
                          <w:tcW w:w="0" w:type="auto"/>
                        </w:tcPr>
                        <w:p w14:paraId="105A5213" w14:textId="77777777" w:rsidR="00B83A8F" w:rsidRDefault="00B81A1F">
                          <w:pPr>
                            <w:spacing w:before="50" w:after="50"/>
                          </w:pPr>
                          <w:r>
                            <w:rPr>
                              <w:rFonts w:ascii="Segoe Pro"/>
                              <w:color w:val="29A5DE"/>
                              <w:sz w:val="20"/>
                            </w:rPr>
                            <w:t>Data center Compute cost</w:t>
                          </w:r>
                        </w:p>
                      </w:tc>
                    </w:tr>
                    <w:tr w:rsidR="00B83A8F" w14:paraId="4BBC154D" w14:textId="77777777">
                      <w:tc>
                        <w:tcPr>
                          <w:tcW w:w="0" w:type="auto"/>
                          <w:tcBorders>
                            <w:right w:val="single" w:sz="0" w:space="0" w:color="525252"/>
                          </w:tcBorders>
                        </w:tcPr>
                        <w:p w14:paraId="70542C0C" w14:textId="77777777" w:rsidR="00B83A8F" w:rsidRDefault="00B81A1F">
                          <w:pPr>
                            <w:spacing w:before="50" w:after="50"/>
                          </w:pPr>
                          <w:r>
                            <w:rPr>
                              <w:rFonts w:ascii="Segoe Pro"/>
                              <w:color w:val="525252"/>
                              <w:sz w:val="18"/>
                            </w:rPr>
                            <w:t>Number of rack units per rack</w:t>
                          </w:r>
                        </w:p>
                      </w:tc>
                      <w:tc>
                        <w:tcPr>
                          <w:tcW w:w="0" w:type="auto"/>
                        </w:tcPr>
                        <w:p w14:paraId="682AC45D" w14:textId="77777777" w:rsidR="00B83A8F" w:rsidRDefault="00B81A1F">
                          <w:pPr>
                            <w:spacing w:before="50" w:after="50"/>
                            <w:jc w:val="right"/>
                          </w:pPr>
                          <w:r>
                            <w:rPr>
                              <w:rFonts w:ascii="Segoe Pro"/>
                              <w:color w:val="525252"/>
                              <w:sz w:val="18"/>
                            </w:rPr>
                            <w:t>42</w:t>
                          </w:r>
                        </w:p>
                      </w:tc>
                    </w:tr>
                    <w:tr w:rsidR="00B83A8F" w14:paraId="0FF884F4" w14:textId="77777777">
                      <w:trPr>
                        <w:gridAfter w:val="1"/>
                        <w:wAfter w:w="1980" w:type="dxa"/>
                      </w:trPr>
                      <w:tc>
                        <w:tcPr>
                          <w:tcW w:w="0" w:type="auto"/>
                          <w:tcBorders>
                            <w:right w:val="single" w:sz="0" w:space="0" w:color="525252"/>
                          </w:tcBorders>
                        </w:tcPr>
                        <w:p w14:paraId="098A0BEF" w14:textId="77777777" w:rsidR="00B83A8F" w:rsidRDefault="00B81A1F">
                          <w:pPr>
                            <w:spacing w:before="50" w:after="50"/>
                          </w:pPr>
                          <w:r>
                            <w:rPr>
                              <w:rFonts w:ascii="Segoe Pro"/>
                              <w:color w:val="525252"/>
                              <w:sz w:val="18"/>
                            </w:rPr>
                            <w:t>Physical Servers Costs</w:t>
                          </w:r>
                        </w:p>
                      </w:tc>
                    </w:tr>
                    <w:tr w:rsidR="00B83A8F" w14:paraId="69A1D890" w14:textId="77777777">
                      <w:tc>
                        <w:tcPr>
                          <w:tcW w:w="0" w:type="auto"/>
                          <w:tcBorders>
                            <w:right w:val="single" w:sz="0" w:space="0" w:color="525252"/>
                          </w:tcBorders>
                        </w:tcPr>
                        <w:p w14:paraId="4C112FCD" w14:textId="77777777" w:rsidR="00B83A8F" w:rsidRDefault="00B81A1F">
                          <w:pPr>
                            <w:spacing w:before="50" w:after="50"/>
                          </w:pPr>
                          <w:r>
                            <w:rPr>
                              <w:rFonts w:ascii="Segoe Pro"/>
                              <w:color w:val="525252"/>
                              <w:sz w:val="18"/>
                            </w:rPr>
                            <w:t>Total number of rack units required</w:t>
                          </w:r>
                        </w:p>
                      </w:tc>
                      <w:tc>
                        <w:tcPr>
                          <w:tcW w:w="0" w:type="auto"/>
                        </w:tcPr>
                        <w:p w14:paraId="4A6396ED" w14:textId="77777777" w:rsidR="00B83A8F" w:rsidRDefault="00B81A1F">
                          <w:pPr>
                            <w:spacing w:before="50" w:after="50"/>
                            <w:jc w:val="right"/>
                          </w:pPr>
                          <w:r>
                            <w:rPr>
                              <w:rFonts w:ascii="Segoe Pro"/>
                              <w:color w:val="525252"/>
                              <w:sz w:val="18"/>
                            </w:rPr>
                            <w:t>400</w:t>
                          </w:r>
                        </w:p>
                      </w:tc>
                    </w:tr>
                    <w:tr w:rsidR="00B83A8F" w14:paraId="4C8FEE2A" w14:textId="77777777">
                      <w:tc>
                        <w:tcPr>
                          <w:tcW w:w="0" w:type="auto"/>
                          <w:tcBorders>
                            <w:right w:val="single" w:sz="0" w:space="0" w:color="525252"/>
                          </w:tcBorders>
                        </w:tcPr>
                        <w:p w14:paraId="00FDFDAF" w14:textId="77777777" w:rsidR="00B83A8F" w:rsidRDefault="00B81A1F">
                          <w:pPr>
                            <w:spacing w:before="50" w:after="50"/>
                          </w:pPr>
                          <w:r>
                            <w:rPr>
                              <w:rFonts w:ascii="Segoe Pro"/>
                              <w:color w:val="525252"/>
                              <w:sz w:val="18"/>
                            </w:rPr>
                            <w:t xml:space="preserve">Total number of </w:t>
                          </w:r>
                          <w:r>
                            <w:rPr>
                              <w:rFonts w:ascii="Segoe Pro"/>
                              <w:color w:val="525252"/>
                              <w:sz w:val="18"/>
                            </w:rPr>
                            <w:t>rack units required for all server(s)</w:t>
                          </w:r>
                        </w:p>
                      </w:tc>
                      <w:tc>
                        <w:tcPr>
                          <w:tcW w:w="0" w:type="auto"/>
                        </w:tcPr>
                        <w:p w14:paraId="2AF9CF3C" w14:textId="77777777" w:rsidR="00B83A8F" w:rsidRDefault="00B81A1F">
                          <w:pPr>
                            <w:spacing w:before="50" w:after="50"/>
                            <w:jc w:val="right"/>
                          </w:pPr>
                          <w:r>
                            <w:rPr>
                              <w:rFonts w:ascii="Segoe Pro"/>
                              <w:color w:val="525252"/>
                              <w:sz w:val="18"/>
                            </w:rPr>
                            <w:t>400</w:t>
                          </w:r>
                        </w:p>
                      </w:tc>
                    </w:tr>
                    <w:tr w:rsidR="00B83A8F" w14:paraId="7F95CA03" w14:textId="77777777">
                      <w:tc>
                        <w:tcPr>
                          <w:tcW w:w="0" w:type="auto"/>
                          <w:tcBorders>
                            <w:right w:val="single" w:sz="0" w:space="0" w:color="525252"/>
                          </w:tcBorders>
                        </w:tcPr>
                        <w:p w14:paraId="48B09D88" w14:textId="77777777" w:rsidR="00B83A8F" w:rsidRDefault="00B81A1F">
                          <w:pPr>
                            <w:spacing w:before="50" w:after="50"/>
                          </w:pPr>
                          <w:r>
                            <w:rPr>
                              <w:rFonts w:ascii="Segoe Pro"/>
                              <w:color w:val="525252"/>
                              <w:sz w:val="18"/>
                            </w:rPr>
                            <w:t>Number of racks required</w:t>
                          </w:r>
                        </w:p>
                      </w:tc>
                      <w:tc>
                        <w:tcPr>
                          <w:tcW w:w="0" w:type="auto"/>
                        </w:tcPr>
                        <w:p w14:paraId="3A984B84" w14:textId="77777777" w:rsidR="00B83A8F" w:rsidRDefault="00B81A1F">
                          <w:pPr>
                            <w:spacing w:before="50" w:after="50"/>
                            <w:jc w:val="right"/>
                          </w:pPr>
                          <w:r>
                            <w:rPr>
                              <w:rFonts w:ascii="Segoe Pro"/>
                              <w:color w:val="525252"/>
                              <w:sz w:val="18"/>
                            </w:rPr>
                            <w:t>10</w:t>
                          </w:r>
                        </w:p>
                      </w:tc>
                    </w:tr>
                    <w:tr w:rsidR="00B83A8F" w14:paraId="4C70B9AA" w14:textId="77777777">
                      <w:tc>
                        <w:tcPr>
                          <w:tcW w:w="0" w:type="auto"/>
                          <w:tcBorders>
                            <w:right w:val="single" w:sz="0" w:space="0" w:color="525252"/>
                          </w:tcBorders>
                        </w:tcPr>
                        <w:p w14:paraId="3073C4BC" w14:textId="77777777" w:rsidR="00B83A8F" w:rsidRDefault="00B81A1F">
                          <w:pPr>
                            <w:spacing w:before="50" w:after="50"/>
                          </w:pPr>
                          <w:r>
                            <w:rPr>
                              <w:rFonts w:ascii="Segoe Pro"/>
                              <w:color w:val="525252"/>
                              <w:sz w:val="18"/>
                            </w:rPr>
                            <w:t>Data Center construction cost per rack amortized over 20 years</w:t>
                          </w:r>
                        </w:p>
                      </w:tc>
                      <w:tc>
                        <w:tcPr>
                          <w:tcW w:w="0" w:type="auto"/>
                        </w:tcPr>
                        <w:p w14:paraId="644F2CA6" w14:textId="77777777" w:rsidR="00B83A8F" w:rsidRDefault="00B81A1F">
                          <w:pPr>
                            <w:spacing w:before="50" w:after="50"/>
                            <w:jc w:val="right"/>
                          </w:pPr>
                          <w:r>
                            <w:rPr>
                              <w:rFonts w:ascii="Segoe Pro"/>
                              <w:color w:val="525252"/>
                              <w:sz w:val="18"/>
                            </w:rPr>
                            <w:t>$14,262</w:t>
                          </w:r>
                        </w:p>
                      </w:tc>
                    </w:tr>
                    <w:tr w:rsidR="00B83A8F" w14:paraId="5A2F6BDA" w14:textId="77777777">
                      <w:tc>
                        <w:tcPr>
                          <w:tcW w:w="0" w:type="auto"/>
                          <w:tcBorders>
                            <w:top w:val="single" w:sz="0" w:space="0" w:color="525252"/>
                            <w:right w:val="single" w:sz="0" w:space="0" w:color="525252"/>
                          </w:tcBorders>
                        </w:tcPr>
                        <w:p w14:paraId="1B8F950A" w14:textId="77777777" w:rsidR="00B83A8F" w:rsidRDefault="00B81A1F">
                          <w:pPr>
                            <w:spacing w:before="50" w:after="50"/>
                          </w:pPr>
                          <w:r>
                            <w:rPr>
                              <w:rFonts w:ascii="Segoe Pro"/>
                              <w:b/>
                              <w:color w:val="525252"/>
                              <w:sz w:val="18"/>
                            </w:rPr>
                            <w:t>Total Data center compute costs over 3 year(s)</w:t>
                          </w:r>
                        </w:p>
                      </w:tc>
                      <w:tc>
                        <w:tcPr>
                          <w:tcW w:w="0" w:type="auto"/>
                          <w:tcBorders>
                            <w:top w:val="single" w:sz="0" w:space="0" w:color="525252"/>
                          </w:tcBorders>
                        </w:tcPr>
                        <w:p w14:paraId="6E5551C9" w14:textId="77777777" w:rsidR="00B83A8F" w:rsidRDefault="00B81A1F">
                          <w:pPr>
                            <w:spacing w:before="50" w:after="50"/>
                            <w:jc w:val="right"/>
                          </w:pPr>
                          <w:r>
                            <w:rPr>
                              <w:rFonts w:ascii="Segoe Pro"/>
                              <w:b/>
                              <w:color w:val="29A5DE"/>
                              <w:sz w:val="18"/>
                            </w:rPr>
                            <w:t>$427,860</w:t>
                          </w:r>
                        </w:p>
                      </w:tc>
                    </w:tr>
                    <w:tr w:rsidR="00B83A8F" w14:paraId="6466E9BB" w14:textId="77777777">
                      <w:trPr>
                        <w:gridAfter w:val="1"/>
                        <w:wAfter w:w="1980" w:type="dxa"/>
                      </w:trPr>
                      <w:tc>
                        <w:tcPr>
                          <w:tcW w:w="0" w:type="auto"/>
                        </w:tcPr>
                        <w:p w14:paraId="68497052" w14:textId="77777777" w:rsidR="00B83A8F" w:rsidRDefault="00B81A1F">
                          <w:pPr>
                            <w:spacing w:before="300" w:after="50"/>
                          </w:pPr>
                          <w:r>
                            <w:rPr>
                              <w:rFonts w:ascii="Segoe Pro"/>
                              <w:color w:val="29A5DE"/>
                              <w:sz w:val="20"/>
                            </w:rPr>
                            <w:t>Data center storage cost</w:t>
                          </w:r>
                        </w:p>
                      </w:tc>
                    </w:tr>
                    <w:tr w:rsidR="00B83A8F" w14:paraId="6828918F" w14:textId="77777777">
                      <w:tc>
                        <w:tcPr>
                          <w:tcW w:w="0" w:type="auto"/>
                          <w:tcBorders>
                            <w:right w:val="single" w:sz="0" w:space="0" w:color="525252"/>
                          </w:tcBorders>
                        </w:tcPr>
                        <w:p w14:paraId="5B219302" w14:textId="77777777" w:rsidR="00B83A8F" w:rsidRDefault="00B81A1F">
                          <w:pPr>
                            <w:spacing w:before="50" w:after="50"/>
                          </w:pPr>
                          <w:r>
                            <w:rPr>
                              <w:rFonts w:ascii="Segoe Pro"/>
                              <w:color w:val="525252"/>
                              <w:sz w:val="18"/>
                            </w:rPr>
                            <w:t xml:space="preserve">Rack mounting/installation </w:t>
                          </w:r>
                          <w:r>
                            <w:rPr>
                              <w:rFonts w:ascii="Segoe Pro"/>
                              <w:color w:val="525252"/>
                              <w:sz w:val="18"/>
                            </w:rPr>
                            <w:t>cost</w:t>
                          </w:r>
                        </w:p>
                      </w:tc>
                      <w:tc>
                        <w:tcPr>
                          <w:tcW w:w="0" w:type="auto"/>
                        </w:tcPr>
                        <w:p w14:paraId="32119908" w14:textId="77777777" w:rsidR="00B83A8F" w:rsidRDefault="00B81A1F">
                          <w:pPr>
                            <w:spacing w:before="50" w:after="50"/>
                            <w:jc w:val="right"/>
                          </w:pPr>
                          <w:r>
                            <w:rPr>
                              <w:rFonts w:ascii="Segoe Pro"/>
                              <w:color w:val="525252"/>
                              <w:sz w:val="18"/>
                            </w:rPr>
                            <w:t>$14,262</w:t>
                          </w:r>
                        </w:p>
                      </w:tc>
                    </w:tr>
                    <w:tr w:rsidR="00B83A8F" w14:paraId="195EF09C" w14:textId="77777777">
                      <w:tc>
                        <w:tcPr>
                          <w:tcW w:w="0" w:type="auto"/>
                          <w:tcBorders>
                            <w:top w:val="single" w:sz="0" w:space="0" w:color="525252"/>
                            <w:right w:val="single" w:sz="0" w:space="0" w:color="525252"/>
                          </w:tcBorders>
                        </w:tcPr>
                        <w:p w14:paraId="776509FD" w14:textId="77777777" w:rsidR="00B83A8F" w:rsidRDefault="00B81A1F">
                          <w:pPr>
                            <w:spacing w:before="50" w:after="50"/>
                          </w:pPr>
                          <w:r>
                            <w:rPr>
                              <w:rFonts w:ascii="Segoe Pro"/>
                              <w:b/>
                              <w:color w:val="525252"/>
                              <w:sz w:val="18"/>
                            </w:rPr>
                            <w:t>Total Data center storage costs over 3 year(s)</w:t>
                          </w:r>
                        </w:p>
                      </w:tc>
                      <w:tc>
                        <w:tcPr>
                          <w:tcW w:w="0" w:type="auto"/>
                          <w:tcBorders>
                            <w:top w:val="single" w:sz="0" w:space="0" w:color="525252"/>
                          </w:tcBorders>
                        </w:tcPr>
                        <w:p w14:paraId="7A3D3674" w14:textId="77777777" w:rsidR="00B83A8F" w:rsidRDefault="00B81A1F">
                          <w:pPr>
                            <w:spacing w:before="50" w:after="50"/>
                            <w:jc w:val="right"/>
                          </w:pPr>
                          <w:r>
                            <w:rPr>
                              <w:rFonts w:ascii="Segoe Pro"/>
                              <w:b/>
                              <w:color w:val="29A5DE"/>
                              <w:sz w:val="18"/>
                            </w:rPr>
                            <w:t>$42,786</w:t>
                          </w:r>
                        </w:p>
                      </w:tc>
                    </w:tr>
                  </w:tbl>
                  <w:p w14:paraId="6A415CDF" w14:textId="77777777" w:rsidR="00C17204" w:rsidRDefault="00C17204" w:rsidP="00F56C33">
                    <w:pPr>
                      <w:pStyle w:val="NoSpacing"/>
                      <w:rPr>
                        <w:rFonts w:ascii="Segoe Pro Display Semibold" w:hAnsi="Segoe Pro Display Semibold"/>
                        <w:sz w:val="20"/>
                        <w:szCs w:val="20"/>
                        <w:lang w:val="en" w:eastAsia="ja-JP"/>
                      </w:rPr>
                    </w:pPr>
                  </w:p>
                </w:tc>
              </w:sdtContent>
            </w:sdt>
            <w:tc>
              <w:tcPr>
                <w:tcW w:w="712" w:type="dxa"/>
              </w:tcPr>
              <w:p w14:paraId="6894CCCC" w14:textId="77777777" w:rsidR="00C17204" w:rsidRDefault="00C17204"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DataCenter_Azure_Table"/>
                <w:id w:val="340594478"/>
                <w:placeholder>
                  <w:docPart w:val="B4A5BB70AB754043BC18CF14E6A13394"/>
                </w:placeholder>
                <w:docPartList>
                  <w:docPartGallery w:val="Tables"/>
                </w:docPartList>
              </w:sdtPr>
              <w:sdtEndPr/>
              <w:sdtContent>
                <w:tc>
                  <w:tcPr>
                    <w:tcW w:w="6022" w:type="dxa"/>
                  </w:tcPr>
                  <w:p w14:paraId="2F819CA1" w14:textId="77777777" w:rsidR="00C17204" w:rsidRDefault="00C17204"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1862"/>
                    </w:tblGrid>
                    <w:tr w:rsidR="00C17204" w14:paraId="757A334F" w14:textId="77777777" w:rsidTr="001728B1">
                      <w:tc>
                        <w:tcPr>
                          <w:tcW w:w="3925" w:type="dxa"/>
                        </w:tcPr>
                        <w:p w14:paraId="1A62A342" w14:textId="77777777" w:rsidR="00C17204" w:rsidRDefault="00C17204" w:rsidP="00F56C33">
                          <w:pPr>
                            <w:pStyle w:val="NoSpacing"/>
                            <w:rPr>
                              <w:rFonts w:ascii="Segoe Pro Display Semibold" w:hAnsi="Segoe Pro Display Semibold"/>
                              <w:sz w:val="20"/>
                              <w:szCs w:val="20"/>
                              <w:lang w:val="en" w:eastAsia="ja-JP"/>
                            </w:rPr>
                          </w:pPr>
                        </w:p>
                      </w:tc>
                      <w:tc>
                        <w:tcPr>
                          <w:tcW w:w="1862" w:type="dxa"/>
                        </w:tcPr>
                        <w:p w14:paraId="551DDB7D" w14:textId="77777777" w:rsidR="00C17204" w:rsidRDefault="00C17204" w:rsidP="00F56C33">
                          <w:pPr>
                            <w:pStyle w:val="NoSpacing"/>
                            <w:rPr>
                              <w:rFonts w:ascii="Segoe Pro Display Semibold" w:hAnsi="Segoe Pro Display Semibold"/>
                              <w:sz w:val="20"/>
                              <w:szCs w:val="20"/>
                              <w:lang w:val="en" w:eastAsia="ja-JP"/>
                            </w:rPr>
                          </w:pPr>
                        </w:p>
                      </w:tc>
                    </w:tr>
                    <w:tr w:rsidR="00B83A8F" w14:paraId="058FC98E" w14:textId="77777777">
                      <w:tc>
                        <w:tcPr>
                          <w:tcW w:w="0" w:type="auto"/>
                          <w:tcBorders>
                            <w:right w:val="single" w:sz="0" w:space="0" w:color="525252"/>
                          </w:tcBorders>
                        </w:tcPr>
                        <w:p w14:paraId="6C0F42ED" w14:textId="77777777" w:rsidR="00B83A8F" w:rsidRDefault="00B81A1F">
                          <w:pPr>
                            <w:spacing w:before="50" w:after="50"/>
                          </w:pPr>
                          <w:r>
                            <w:rPr>
                              <w:rFonts w:ascii="Segoe Pro"/>
                              <w:color w:val="525252"/>
                              <w:sz w:val="18"/>
                            </w:rPr>
                            <w:t>Total Azure Data center costs over 3 year(s)</w:t>
                          </w:r>
                        </w:p>
                      </w:tc>
                      <w:tc>
                        <w:tcPr>
                          <w:tcW w:w="0" w:type="auto"/>
                        </w:tcPr>
                        <w:p w14:paraId="20876739" w14:textId="77777777" w:rsidR="00B83A8F" w:rsidRDefault="00B81A1F">
                          <w:pPr>
                            <w:spacing w:before="50" w:after="50"/>
                            <w:jc w:val="right"/>
                          </w:pPr>
                          <w:r>
                            <w:rPr>
                              <w:rFonts w:ascii="Segoe Pro"/>
                              <w:color w:val="525252"/>
                              <w:sz w:val="18"/>
                            </w:rPr>
                            <w:t>$0</w:t>
                          </w:r>
                        </w:p>
                      </w:tc>
                    </w:tr>
                  </w:tbl>
                  <w:p w14:paraId="783409E0" w14:textId="77777777" w:rsidR="00C17204" w:rsidRDefault="00C17204" w:rsidP="00F56C33">
                    <w:pPr>
                      <w:pStyle w:val="NoSpacing"/>
                      <w:rPr>
                        <w:rFonts w:ascii="Segoe Pro Display Semibold" w:hAnsi="Segoe Pro Display Semibold"/>
                        <w:sz w:val="20"/>
                        <w:szCs w:val="20"/>
                        <w:lang w:val="en" w:eastAsia="ja-JP"/>
                      </w:rPr>
                    </w:pPr>
                  </w:p>
                </w:tc>
              </w:sdtContent>
            </w:sdt>
          </w:tr>
          <w:tr w:rsidR="00C17204" w14:paraId="71733C19" w14:textId="77777777" w:rsidTr="003C3770">
            <w:sdt>
              <w:sdtPr>
                <w:rPr>
                  <w:rFonts w:ascii="Segoe Pro Display Semibold" w:hAnsi="Segoe Pro Display Semibold"/>
                  <w:sz w:val="20"/>
                  <w:szCs w:val="20"/>
                  <w:lang w:val="en" w:eastAsia="ja-JP"/>
                </w:rPr>
                <w:alias w:val="Total On Prem DataCenter Cost"/>
                <w:tag w:val="TotalOnPremDataCenterCost_Table"/>
                <w:id w:val="-1735932547"/>
                <w:placeholder>
                  <w:docPart w:val="E4AB284D24614197B02E83554B04247D"/>
                </w:placeholder>
                <w:docPartList>
                  <w:docPartGallery w:val="Tables"/>
                </w:docPartList>
              </w:sdtPr>
              <w:sdtEndPr/>
              <w:sdtContent>
                <w:tc>
                  <w:tcPr>
                    <w:tcW w:w="6226" w:type="dxa"/>
                  </w:tcPr>
                  <w:p w14:paraId="64AC9930" w14:textId="77777777" w:rsidR="00C17204" w:rsidRDefault="00C17204"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C17204" w14:paraId="6E52BAA7" w14:textId="77777777" w:rsidTr="001728B1">
                      <w:tc>
                        <w:tcPr>
                          <w:tcW w:w="4015" w:type="dxa"/>
                        </w:tcPr>
                        <w:p w14:paraId="4C7DA66C" w14:textId="77777777" w:rsidR="00C17204" w:rsidRDefault="00C17204" w:rsidP="00F56C33">
                          <w:pPr>
                            <w:pStyle w:val="NoSpacing"/>
                            <w:rPr>
                              <w:rFonts w:ascii="Segoe Pro Display Semibold" w:hAnsi="Segoe Pro Display Semibold"/>
                              <w:sz w:val="20"/>
                              <w:szCs w:val="20"/>
                              <w:lang w:val="en" w:eastAsia="ja-JP"/>
                            </w:rPr>
                          </w:pPr>
                        </w:p>
                      </w:tc>
                      <w:tc>
                        <w:tcPr>
                          <w:tcW w:w="1995" w:type="dxa"/>
                        </w:tcPr>
                        <w:p w14:paraId="0B664ADD" w14:textId="77777777" w:rsidR="00C17204" w:rsidRDefault="00C17204" w:rsidP="00F56C33">
                          <w:pPr>
                            <w:pStyle w:val="NoSpacing"/>
                            <w:rPr>
                              <w:rFonts w:ascii="Segoe Pro Display Semibold" w:hAnsi="Segoe Pro Display Semibold"/>
                              <w:sz w:val="20"/>
                              <w:szCs w:val="20"/>
                              <w:lang w:val="en" w:eastAsia="ja-JP"/>
                            </w:rPr>
                          </w:pPr>
                        </w:p>
                      </w:tc>
                    </w:tr>
                    <w:tr w:rsidR="00B83A8F" w14:paraId="1766A8E2" w14:textId="77777777">
                      <w:tc>
                        <w:tcPr>
                          <w:tcW w:w="0" w:type="auto"/>
                          <w:tcBorders>
                            <w:top w:val="single" w:sz="0" w:space="0" w:color="525252"/>
                            <w:right w:val="single" w:sz="0" w:space="0" w:color="525252"/>
                          </w:tcBorders>
                        </w:tcPr>
                        <w:p w14:paraId="76CF859C" w14:textId="77777777" w:rsidR="00B83A8F" w:rsidRDefault="00B81A1F">
                          <w:pPr>
                            <w:spacing w:before="50" w:after="50"/>
                          </w:pPr>
                          <w:r>
                            <w:rPr>
                              <w:rFonts w:ascii="Segoe Pro"/>
                              <w:b/>
                              <w:color w:val="525252"/>
                              <w:sz w:val="18"/>
                            </w:rPr>
                            <w:lastRenderedPageBreak/>
                            <w:t>Total Data Center cost over 3 year(s)</w:t>
                          </w:r>
                        </w:p>
                      </w:tc>
                      <w:tc>
                        <w:tcPr>
                          <w:tcW w:w="0" w:type="auto"/>
                          <w:tcBorders>
                            <w:top w:val="single" w:sz="0" w:space="0" w:color="525252"/>
                          </w:tcBorders>
                        </w:tcPr>
                        <w:p w14:paraId="1245B613" w14:textId="77777777" w:rsidR="00B83A8F" w:rsidRDefault="00B81A1F">
                          <w:pPr>
                            <w:spacing w:before="50" w:after="50"/>
                            <w:jc w:val="right"/>
                          </w:pPr>
                          <w:r>
                            <w:rPr>
                              <w:rFonts w:ascii="Segoe Pro"/>
                              <w:b/>
                              <w:color w:val="29A5DE"/>
                              <w:sz w:val="18"/>
                            </w:rPr>
                            <w:t>$470,646</w:t>
                          </w:r>
                        </w:p>
                      </w:tc>
                    </w:tr>
                  </w:tbl>
                  <w:p w14:paraId="58699F7F" w14:textId="77777777" w:rsidR="00C17204" w:rsidRDefault="00C17204" w:rsidP="00F56C33">
                    <w:pPr>
                      <w:pStyle w:val="NoSpacing"/>
                      <w:rPr>
                        <w:rFonts w:ascii="Segoe Pro Display Semibold" w:hAnsi="Segoe Pro Display Semibold"/>
                        <w:sz w:val="20"/>
                        <w:szCs w:val="20"/>
                        <w:lang w:val="en" w:eastAsia="ja-JP"/>
                      </w:rPr>
                    </w:pPr>
                  </w:p>
                </w:tc>
              </w:sdtContent>
            </w:sdt>
            <w:tc>
              <w:tcPr>
                <w:tcW w:w="712" w:type="dxa"/>
              </w:tcPr>
              <w:p w14:paraId="6718AA38" w14:textId="77777777" w:rsidR="00C17204" w:rsidRDefault="00C17204"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DataCenter Cost"/>
                <w:tag w:val="TotalAzureDataCenterCost_Table"/>
                <w:id w:val="-1593538742"/>
                <w:placeholder>
                  <w:docPart w:val="D9B9ED2078C741D29C5FA97082EC339A"/>
                </w:placeholder>
                <w:docPartList>
                  <w:docPartGallery w:val="Tables"/>
                </w:docPartList>
              </w:sdtPr>
              <w:sdtEndPr/>
              <w:sdtContent>
                <w:tc>
                  <w:tcPr>
                    <w:tcW w:w="6022" w:type="dxa"/>
                  </w:tcPr>
                  <w:p w14:paraId="38471371" w14:textId="77777777" w:rsidR="00C17204" w:rsidRDefault="00C17204"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C17204" w14:paraId="120E78A2" w14:textId="77777777" w:rsidTr="001728B1">
                      <w:tc>
                        <w:tcPr>
                          <w:tcW w:w="3910" w:type="dxa"/>
                        </w:tcPr>
                        <w:p w14:paraId="19C19B83" w14:textId="77777777" w:rsidR="00C17204" w:rsidRDefault="00C17204" w:rsidP="00F56C33">
                          <w:pPr>
                            <w:pStyle w:val="NoSpacing"/>
                            <w:rPr>
                              <w:rFonts w:ascii="Segoe Pro Display Semibold" w:hAnsi="Segoe Pro Display Semibold"/>
                              <w:sz w:val="20"/>
                              <w:szCs w:val="20"/>
                              <w:lang w:val="en" w:eastAsia="ja-JP"/>
                            </w:rPr>
                          </w:pPr>
                        </w:p>
                      </w:tc>
                      <w:tc>
                        <w:tcPr>
                          <w:tcW w:w="1868" w:type="dxa"/>
                        </w:tcPr>
                        <w:p w14:paraId="3377B2AD" w14:textId="77777777" w:rsidR="00C17204" w:rsidRDefault="00C17204" w:rsidP="00F56C33">
                          <w:pPr>
                            <w:pStyle w:val="NoSpacing"/>
                            <w:rPr>
                              <w:rFonts w:ascii="Segoe Pro Display Semibold" w:hAnsi="Segoe Pro Display Semibold"/>
                              <w:sz w:val="20"/>
                              <w:szCs w:val="20"/>
                              <w:lang w:val="en" w:eastAsia="ja-JP"/>
                            </w:rPr>
                          </w:pPr>
                        </w:p>
                      </w:tc>
                    </w:tr>
                    <w:tr w:rsidR="00B83A8F" w14:paraId="77282487" w14:textId="77777777">
                      <w:tc>
                        <w:tcPr>
                          <w:tcW w:w="0" w:type="auto"/>
                          <w:tcBorders>
                            <w:top w:val="single" w:sz="0" w:space="0" w:color="525252"/>
                            <w:right w:val="single" w:sz="0" w:space="0" w:color="525252"/>
                          </w:tcBorders>
                        </w:tcPr>
                        <w:p w14:paraId="503693E6" w14:textId="77777777" w:rsidR="00B83A8F" w:rsidRDefault="00B81A1F">
                          <w:pPr>
                            <w:spacing w:before="50" w:after="50"/>
                          </w:pPr>
                          <w:r>
                            <w:rPr>
                              <w:rFonts w:ascii="Segoe Pro"/>
                              <w:b/>
                              <w:color w:val="525252"/>
                              <w:sz w:val="18"/>
                            </w:rPr>
                            <w:lastRenderedPageBreak/>
                            <w:t>Total Azure Data center costs over 3 year(s)</w:t>
                          </w:r>
                        </w:p>
                      </w:tc>
                      <w:tc>
                        <w:tcPr>
                          <w:tcW w:w="0" w:type="auto"/>
                          <w:tcBorders>
                            <w:top w:val="single" w:sz="0" w:space="0" w:color="525252"/>
                          </w:tcBorders>
                        </w:tcPr>
                        <w:p w14:paraId="58D4CF78" w14:textId="77777777" w:rsidR="00B83A8F" w:rsidRDefault="00B81A1F">
                          <w:pPr>
                            <w:spacing w:before="50" w:after="50"/>
                            <w:jc w:val="right"/>
                          </w:pPr>
                          <w:r>
                            <w:rPr>
                              <w:rFonts w:ascii="Segoe Pro"/>
                              <w:b/>
                              <w:color w:val="525252"/>
                              <w:sz w:val="18"/>
                            </w:rPr>
                            <w:t>$0</w:t>
                          </w:r>
                        </w:p>
                      </w:tc>
                    </w:tr>
                  </w:tbl>
                  <w:p w14:paraId="5A0E4B7F" w14:textId="77777777" w:rsidR="00C17204" w:rsidRDefault="00C17204" w:rsidP="00F56C33">
                    <w:pPr>
                      <w:pStyle w:val="NoSpacing"/>
                      <w:rPr>
                        <w:rFonts w:ascii="Segoe Pro Display Semibold" w:hAnsi="Segoe Pro Display Semibold"/>
                        <w:sz w:val="20"/>
                        <w:szCs w:val="20"/>
                        <w:lang w:val="en" w:eastAsia="ja-JP"/>
                      </w:rPr>
                    </w:pPr>
                  </w:p>
                </w:tc>
              </w:sdtContent>
            </w:sdt>
          </w:tr>
        </w:tbl>
        <w:p w14:paraId="6CD579AC" w14:textId="77777777" w:rsidR="00C17204" w:rsidRPr="00F65193" w:rsidRDefault="00B81A1F" w:rsidP="00C17204">
          <w:pPr>
            <w:pStyle w:val="NoSpacing"/>
            <w:rPr>
              <w:rFonts w:ascii="Segoe Pro Display Semibold" w:hAnsi="Segoe Pro Display Semibold"/>
              <w:sz w:val="20"/>
              <w:szCs w:val="20"/>
              <w:lang w:val="en" w:eastAsia="ja-JP"/>
            </w:rPr>
          </w:pPr>
        </w:p>
      </w:sdtContent>
    </w:sdt>
    <w:p w14:paraId="54A9BF95" w14:textId="77777777" w:rsidR="002E66AE" w:rsidRDefault="002E66AE" w:rsidP="002E66AE"/>
    <w:p w14:paraId="0F2799F6" w14:textId="77777777" w:rsidR="00C623A7" w:rsidRDefault="00C623A7" w:rsidP="00802674">
      <w:pPr>
        <w:pStyle w:val="Heading2"/>
        <w:tabs>
          <w:tab w:val="left" w:pos="4889"/>
        </w:tabs>
      </w:pPr>
      <w:r>
        <w:t>Networking cost</w:t>
      </w:r>
    </w:p>
    <w:sdt>
      <w:sdtPr>
        <w:rPr>
          <w:rFonts w:ascii="Segoe Pro Display Semibold" w:hAnsi="Segoe Pro Display Semibold"/>
          <w:sz w:val="20"/>
          <w:szCs w:val="20"/>
          <w:lang w:val="en" w:eastAsia="ja-JP"/>
        </w:rPr>
        <w:alias w:val="Networking"/>
        <w:tag w:val="NetworkingCost_Table"/>
        <w:id w:val="1018050141"/>
        <w:placeholder>
          <w:docPart w:val="982C05D0FDE74F8F941F8FE57B079A2C"/>
        </w:placeholder>
        <w:docPartList>
          <w:docPartGallery w:val="Tables"/>
        </w:docPartList>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216F4A" w14:paraId="5B661EF9" w14:textId="77777777" w:rsidTr="003C3770">
            <w:sdt>
              <w:sdtPr>
                <w:rPr>
                  <w:rFonts w:ascii="Segoe Pro Display Semibold" w:hAnsi="Segoe Pro Display Semibold"/>
                  <w:sz w:val="20"/>
                  <w:szCs w:val="20"/>
                  <w:lang w:val="en" w:eastAsia="ja-JP"/>
                </w:rPr>
                <w:alias w:val="OnPrem"/>
                <w:tag w:val="Networking_OnPrem_Table"/>
                <w:id w:val="-321044535"/>
                <w:placeholder>
                  <w:docPart w:val="990B1E704FDC436D867A9868BBA5142A"/>
                </w:placeholder>
                <w:docPartList>
                  <w:docPartGallery w:val="Tables"/>
                </w:docPartList>
              </w:sdtPr>
              <w:sdtEndPr/>
              <w:sdtContent>
                <w:tc>
                  <w:tcPr>
                    <w:tcW w:w="6226" w:type="dxa"/>
                  </w:tcPr>
                  <w:p w14:paraId="7D4A3C3E" w14:textId="77777777" w:rsidR="00216F4A" w:rsidRDefault="00216F4A" w:rsidP="00F56C33">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1484"/>
                    </w:tblGrid>
                    <w:tr w:rsidR="00216F4A" w14:paraId="615D4551" w14:textId="77777777" w:rsidTr="001728B1">
                      <w:tc>
                        <w:tcPr>
                          <w:tcW w:w="4030" w:type="dxa"/>
                        </w:tcPr>
                        <w:p w14:paraId="23F61A79" w14:textId="77777777" w:rsidR="00216F4A" w:rsidRDefault="00216F4A" w:rsidP="00F56C33">
                          <w:pPr>
                            <w:pStyle w:val="NoSpacing"/>
                            <w:rPr>
                              <w:rFonts w:ascii="Segoe Pro Display Semibold" w:hAnsi="Segoe Pro Display Semibold"/>
                              <w:sz w:val="20"/>
                              <w:szCs w:val="20"/>
                              <w:lang w:val="en" w:eastAsia="ja-JP"/>
                            </w:rPr>
                          </w:pPr>
                        </w:p>
                      </w:tc>
                      <w:tc>
                        <w:tcPr>
                          <w:tcW w:w="1980" w:type="dxa"/>
                        </w:tcPr>
                        <w:p w14:paraId="336268DA" w14:textId="77777777" w:rsidR="00216F4A" w:rsidRDefault="00216F4A" w:rsidP="00F56C33">
                          <w:pPr>
                            <w:pStyle w:val="NoSpacing"/>
                            <w:rPr>
                              <w:rFonts w:ascii="Segoe Pro Display Semibold" w:hAnsi="Segoe Pro Display Semibold"/>
                              <w:sz w:val="20"/>
                              <w:szCs w:val="20"/>
                              <w:lang w:val="en" w:eastAsia="ja-JP"/>
                            </w:rPr>
                          </w:pPr>
                        </w:p>
                      </w:tc>
                    </w:tr>
                    <w:tr w:rsidR="00B83A8F" w14:paraId="72581333" w14:textId="77777777">
                      <w:trPr>
                        <w:gridAfter w:val="1"/>
                        <w:wAfter w:w="1980" w:type="dxa"/>
                      </w:trPr>
                      <w:tc>
                        <w:tcPr>
                          <w:tcW w:w="0" w:type="auto"/>
                        </w:tcPr>
                        <w:p w14:paraId="52391143" w14:textId="77777777" w:rsidR="00B83A8F" w:rsidRDefault="00B81A1F">
                          <w:pPr>
                            <w:spacing w:before="50" w:after="50"/>
                          </w:pPr>
                          <w:r>
                            <w:rPr>
                              <w:rFonts w:ascii="Segoe Pro"/>
                              <w:color w:val="29A5DE"/>
                              <w:sz w:val="20"/>
                            </w:rPr>
                            <w:t>Networking cost</w:t>
                          </w:r>
                        </w:p>
                      </w:tc>
                    </w:tr>
                    <w:tr w:rsidR="00B83A8F" w14:paraId="094AD6D9" w14:textId="77777777">
                      <w:tc>
                        <w:tcPr>
                          <w:tcW w:w="0" w:type="auto"/>
                          <w:tcBorders>
                            <w:right w:val="single" w:sz="0" w:space="0" w:color="525252"/>
                          </w:tcBorders>
                        </w:tcPr>
                        <w:p w14:paraId="37E57FE4" w14:textId="77777777" w:rsidR="00B83A8F" w:rsidRDefault="00B81A1F">
                          <w:pPr>
                            <w:spacing w:before="50" w:after="50"/>
                          </w:pPr>
                          <w:r>
                            <w:rPr>
                              <w:rFonts w:ascii="Segoe Pro"/>
                              <w:color w:val="525252"/>
                              <w:sz w:val="18"/>
                            </w:rPr>
                            <w:t>Total hardware + software costs over 3 year(s)</w:t>
                          </w:r>
                        </w:p>
                      </w:tc>
                      <w:tc>
                        <w:tcPr>
                          <w:tcW w:w="0" w:type="auto"/>
                        </w:tcPr>
                        <w:p w14:paraId="7A682B1C" w14:textId="77777777" w:rsidR="00B83A8F" w:rsidRDefault="00B81A1F">
                          <w:pPr>
                            <w:spacing w:before="50" w:after="50"/>
                            <w:jc w:val="right"/>
                          </w:pPr>
                          <w:r>
                            <w:rPr>
                              <w:rFonts w:ascii="Segoe Pro"/>
                              <w:color w:val="525252"/>
                              <w:sz w:val="18"/>
                            </w:rPr>
                            <w:t>$2,256,800</w:t>
                          </w:r>
                        </w:p>
                      </w:tc>
                    </w:tr>
                    <w:tr w:rsidR="00B83A8F" w14:paraId="7B193146" w14:textId="77777777">
                      <w:tc>
                        <w:tcPr>
                          <w:tcW w:w="0" w:type="auto"/>
                          <w:tcBorders>
                            <w:right w:val="single" w:sz="0" w:space="0" w:color="525252"/>
                          </w:tcBorders>
                        </w:tcPr>
                        <w:p w14:paraId="1720F81C" w14:textId="77777777" w:rsidR="00B83A8F" w:rsidRDefault="00B81A1F">
                          <w:pPr>
                            <w:spacing w:before="50" w:after="50"/>
                          </w:pPr>
                          <w:r>
                            <w:rPr>
                              <w:rFonts w:ascii="Segoe Pro"/>
                              <w:color w:val="525252"/>
                              <w:sz w:val="18"/>
                            </w:rPr>
                            <w:t>Network hardware and software costs assumed to be 25% of hardware and software costs over 3 year(s)</w:t>
                          </w:r>
                        </w:p>
                      </w:tc>
                      <w:tc>
                        <w:tcPr>
                          <w:tcW w:w="0" w:type="auto"/>
                        </w:tcPr>
                        <w:p w14:paraId="66DB0344" w14:textId="77777777" w:rsidR="00B83A8F" w:rsidRDefault="00B81A1F">
                          <w:pPr>
                            <w:spacing w:before="50" w:after="50"/>
                            <w:jc w:val="right"/>
                          </w:pPr>
                          <w:r>
                            <w:rPr>
                              <w:rFonts w:ascii="Segoe Pro"/>
                              <w:color w:val="525252"/>
                              <w:sz w:val="18"/>
                            </w:rPr>
                            <w:t>$564,200</w:t>
                          </w:r>
                        </w:p>
                      </w:tc>
                    </w:tr>
                    <w:tr w:rsidR="00B83A8F" w14:paraId="3E0A45E5" w14:textId="77777777">
                      <w:tc>
                        <w:tcPr>
                          <w:tcW w:w="0" w:type="auto"/>
                          <w:tcBorders>
                            <w:right w:val="single" w:sz="0" w:space="0" w:color="525252"/>
                          </w:tcBorders>
                        </w:tcPr>
                        <w:p w14:paraId="10844803" w14:textId="77777777" w:rsidR="00B83A8F" w:rsidRDefault="00B81A1F">
                          <w:pPr>
                            <w:spacing w:before="50" w:after="50"/>
                          </w:pPr>
                          <w:r>
                            <w:rPr>
                              <w:rFonts w:ascii="Segoe Pro"/>
                              <w:color w:val="525252"/>
                              <w:sz w:val="18"/>
                            </w:rPr>
                            <w:t xml:space="preserve">Network maintenance cost assumed to be 20% of </w:t>
                          </w:r>
                          <w:r>
                            <w:rPr>
                              <w:rFonts w:ascii="Segoe Pro"/>
                              <w:color w:val="525252"/>
                              <w:sz w:val="18"/>
                            </w:rPr>
                            <w:t>network hardware and software costs over 3 year(s)</w:t>
                          </w:r>
                        </w:p>
                      </w:tc>
                      <w:tc>
                        <w:tcPr>
                          <w:tcW w:w="0" w:type="auto"/>
                        </w:tcPr>
                        <w:p w14:paraId="3DCB5F0D" w14:textId="77777777" w:rsidR="00B83A8F" w:rsidRDefault="00B81A1F">
                          <w:pPr>
                            <w:spacing w:before="50" w:after="50"/>
                            <w:jc w:val="right"/>
                          </w:pPr>
                          <w:r>
                            <w:rPr>
                              <w:rFonts w:ascii="Segoe Pro"/>
                              <w:color w:val="525252"/>
                              <w:sz w:val="18"/>
                            </w:rPr>
                            <w:t>$112,840</w:t>
                          </w:r>
                        </w:p>
                      </w:tc>
                    </w:tr>
                    <w:tr w:rsidR="00B83A8F" w14:paraId="44C4DF41" w14:textId="77777777">
                      <w:tc>
                        <w:tcPr>
                          <w:tcW w:w="0" w:type="auto"/>
                          <w:tcBorders>
                            <w:right w:val="single" w:sz="0" w:space="0" w:color="525252"/>
                          </w:tcBorders>
                        </w:tcPr>
                        <w:p w14:paraId="2B2849AB" w14:textId="77777777" w:rsidR="00B83A8F" w:rsidRDefault="00B81A1F">
                          <w:pPr>
                            <w:spacing w:before="50" w:after="50"/>
                          </w:pPr>
                          <w:r>
                            <w:rPr>
                              <w:rFonts w:ascii="Segoe Pro"/>
                              <w:color w:val="525252"/>
                              <w:sz w:val="18"/>
                            </w:rPr>
                            <w:t>Service provider cost/GB per month</w:t>
                          </w:r>
                        </w:p>
                      </w:tc>
                      <w:tc>
                        <w:tcPr>
                          <w:tcW w:w="0" w:type="auto"/>
                        </w:tcPr>
                        <w:p w14:paraId="439EF90A" w14:textId="77777777" w:rsidR="00B83A8F" w:rsidRDefault="00B81A1F">
                          <w:pPr>
                            <w:spacing w:before="50" w:after="50"/>
                            <w:jc w:val="right"/>
                          </w:pPr>
                          <w:r>
                            <w:rPr>
                              <w:rFonts w:ascii="Segoe Pro"/>
                              <w:color w:val="525252"/>
                              <w:sz w:val="18"/>
                            </w:rPr>
                            <w:t>$0.20</w:t>
                          </w:r>
                        </w:p>
                      </w:tc>
                    </w:tr>
                    <w:tr w:rsidR="00B83A8F" w14:paraId="2BD4F962" w14:textId="77777777">
                      <w:tc>
                        <w:tcPr>
                          <w:tcW w:w="0" w:type="auto"/>
                          <w:tcBorders>
                            <w:right w:val="single" w:sz="0" w:space="0" w:color="525252"/>
                          </w:tcBorders>
                        </w:tcPr>
                        <w:p w14:paraId="4FB5ACA9" w14:textId="77777777" w:rsidR="00B83A8F" w:rsidRDefault="00B81A1F">
                          <w:pPr>
                            <w:spacing w:before="50" w:after="50"/>
                          </w:pPr>
                          <w:r>
                            <w:rPr>
                              <w:rFonts w:ascii="Segoe Pro"/>
                              <w:color w:val="525252"/>
                              <w:sz w:val="18"/>
                            </w:rPr>
                            <w:t>Amount of bandwidth needed (GB) per month</w:t>
                          </w:r>
                        </w:p>
                      </w:tc>
                      <w:tc>
                        <w:tcPr>
                          <w:tcW w:w="0" w:type="auto"/>
                        </w:tcPr>
                        <w:p w14:paraId="07ADA664" w14:textId="77777777" w:rsidR="00B83A8F" w:rsidRDefault="00B81A1F">
                          <w:pPr>
                            <w:spacing w:before="50" w:after="50"/>
                            <w:jc w:val="right"/>
                          </w:pPr>
                          <w:r>
                            <w:rPr>
                              <w:rFonts w:ascii="Segoe Pro"/>
                              <w:color w:val="525252"/>
                              <w:sz w:val="18"/>
                            </w:rPr>
                            <w:t>5</w:t>
                          </w:r>
                        </w:p>
                      </w:tc>
                    </w:tr>
                    <w:tr w:rsidR="00B83A8F" w14:paraId="2DD2A4A9" w14:textId="77777777">
                      <w:tc>
                        <w:tcPr>
                          <w:tcW w:w="0" w:type="auto"/>
                          <w:tcBorders>
                            <w:top w:val="single" w:sz="0" w:space="0" w:color="525252"/>
                            <w:right w:val="single" w:sz="0" w:space="0" w:color="525252"/>
                          </w:tcBorders>
                        </w:tcPr>
                        <w:p w14:paraId="24700124" w14:textId="77777777" w:rsidR="00B83A8F" w:rsidRDefault="00B81A1F">
                          <w:pPr>
                            <w:spacing w:before="50" w:after="50"/>
                          </w:pPr>
                          <w:r>
                            <w:rPr>
                              <w:rFonts w:ascii="Segoe Pro"/>
                              <w:b/>
                              <w:color w:val="525252"/>
                              <w:sz w:val="18"/>
                            </w:rPr>
                            <w:t>Total service provider cost per month</w:t>
                          </w:r>
                        </w:p>
                      </w:tc>
                      <w:tc>
                        <w:tcPr>
                          <w:tcW w:w="0" w:type="auto"/>
                          <w:tcBorders>
                            <w:top w:val="single" w:sz="0" w:space="0" w:color="525252"/>
                          </w:tcBorders>
                        </w:tcPr>
                        <w:p w14:paraId="77E88210" w14:textId="77777777" w:rsidR="00B83A8F" w:rsidRDefault="00B81A1F">
                          <w:pPr>
                            <w:spacing w:before="50" w:after="50"/>
                            <w:jc w:val="right"/>
                          </w:pPr>
                          <w:r>
                            <w:rPr>
                              <w:rFonts w:ascii="Segoe Pro"/>
                              <w:b/>
                              <w:color w:val="29A5DE"/>
                              <w:sz w:val="18"/>
                            </w:rPr>
                            <w:t>$1</w:t>
                          </w:r>
                        </w:p>
                      </w:tc>
                    </w:tr>
                    <w:tr w:rsidR="00B83A8F" w14:paraId="165B5225" w14:textId="77777777">
                      <w:tc>
                        <w:tcPr>
                          <w:tcW w:w="0" w:type="auto"/>
                          <w:tcBorders>
                            <w:top w:val="single" w:sz="0" w:space="0" w:color="525252"/>
                            <w:right w:val="single" w:sz="0" w:space="0" w:color="525252"/>
                          </w:tcBorders>
                        </w:tcPr>
                        <w:p w14:paraId="0503C330" w14:textId="77777777" w:rsidR="00B83A8F" w:rsidRDefault="00B81A1F">
                          <w:pPr>
                            <w:spacing w:before="50" w:after="50"/>
                          </w:pPr>
                          <w:r>
                            <w:rPr>
                              <w:rFonts w:ascii="Segoe Pro"/>
                              <w:b/>
                              <w:color w:val="525252"/>
                              <w:sz w:val="18"/>
                            </w:rPr>
                            <w:t>Total network hardware and software cost over 3 year(s)</w:t>
                          </w:r>
                        </w:p>
                      </w:tc>
                      <w:tc>
                        <w:tcPr>
                          <w:tcW w:w="0" w:type="auto"/>
                          <w:tcBorders>
                            <w:top w:val="single" w:sz="0" w:space="0" w:color="525252"/>
                          </w:tcBorders>
                        </w:tcPr>
                        <w:p w14:paraId="7C63A91A" w14:textId="77777777" w:rsidR="00B83A8F" w:rsidRDefault="00B81A1F">
                          <w:pPr>
                            <w:spacing w:before="50" w:after="50"/>
                            <w:jc w:val="right"/>
                          </w:pPr>
                          <w:r>
                            <w:rPr>
                              <w:rFonts w:ascii="Segoe Pro"/>
                              <w:b/>
                              <w:color w:val="29A5DE"/>
                              <w:sz w:val="18"/>
                            </w:rPr>
                            <w:t>$677,076</w:t>
                          </w:r>
                        </w:p>
                      </w:tc>
                    </w:tr>
                  </w:tbl>
                  <w:p w14:paraId="486B071E" w14:textId="77777777" w:rsidR="00216F4A" w:rsidRDefault="00216F4A" w:rsidP="00F56C33">
                    <w:pPr>
                      <w:pStyle w:val="NoSpacing"/>
                      <w:rPr>
                        <w:rFonts w:ascii="Segoe Pro Display Semibold" w:hAnsi="Segoe Pro Display Semibold"/>
                        <w:sz w:val="20"/>
                        <w:szCs w:val="20"/>
                        <w:lang w:val="en" w:eastAsia="ja-JP"/>
                      </w:rPr>
                    </w:pPr>
                  </w:p>
                </w:tc>
              </w:sdtContent>
            </w:sdt>
            <w:tc>
              <w:tcPr>
                <w:tcW w:w="712" w:type="dxa"/>
              </w:tcPr>
              <w:p w14:paraId="4CFCF425" w14:textId="77777777" w:rsidR="00216F4A" w:rsidRDefault="00216F4A"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Networking_Azure_Table"/>
                <w:id w:val="1683159718"/>
                <w:placeholder>
                  <w:docPart w:val="07B46063F19446D192E36763CF5CB3CC"/>
                </w:placeholder>
                <w:docPartList>
                  <w:docPartGallery w:val="Tables"/>
                </w:docPartList>
              </w:sdtPr>
              <w:sdtEndPr/>
              <w:sdtContent>
                <w:tc>
                  <w:tcPr>
                    <w:tcW w:w="6022" w:type="dxa"/>
                  </w:tcPr>
                  <w:p w14:paraId="1F2F1F03" w14:textId="77777777" w:rsidR="00216F4A" w:rsidRDefault="00216F4A"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1"/>
                      <w:gridCol w:w="1615"/>
                    </w:tblGrid>
                    <w:tr w:rsidR="00216F4A" w14:paraId="742384E1" w14:textId="77777777" w:rsidTr="001728B1">
                      <w:tc>
                        <w:tcPr>
                          <w:tcW w:w="3925" w:type="dxa"/>
                        </w:tcPr>
                        <w:p w14:paraId="6DC57B52" w14:textId="77777777" w:rsidR="00216F4A" w:rsidRDefault="00216F4A" w:rsidP="00F56C33">
                          <w:pPr>
                            <w:pStyle w:val="NoSpacing"/>
                            <w:rPr>
                              <w:rFonts w:ascii="Segoe Pro Display Semibold" w:hAnsi="Segoe Pro Display Semibold"/>
                              <w:sz w:val="20"/>
                              <w:szCs w:val="20"/>
                              <w:lang w:val="en" w:eastAsia="ja-JP"/>
                            </w:rPr>
                          </w:pPr>
                        </w:p>
                      </w:tc>
                      <w:tc>
                        <w:tcPr>
                          <w:tcW w:w="1862" w:type="dxa"/>
                        </w:tcPr>
                        <w:p w14:paraId="4C18F2B2" w14:textId="77777777" w:rsidR="00216F4A" w:rsidRDefault="00216F4A" w:rsidP="00F56C33">
                          <w:pPr>
                            <w:pStyle w:val="NoSpacing"/>
                            <w:rPr>
                              <w:rFonts w:ascii="Segoe Pro Display Semibold" w:hAnsi="Segoe Pro Display Semibold"/>
                              <w:sz w:val="20"/>
                              <w:szCs w:val="20"/>
                              <w:lang w:val="en" w:eastAsia="ja-JP"/>
                            </w:rPr>
                          </w:pPr>
                        </w:p>
                      </w:tc>
                    </w:tr>
                    <w:tr w:rsidR="00B83A8F" w14:paraId="4FC6A192" w14:textId="77777777">
                      <w:trPr>
                        <w:gridAfter w:val="1"/>
                        <w:wAfter w:w="1862" w:type="dxa"/>
                      </w:trPr>
                      <w:tc>
                        <w:tcPr>
                          <w:tcW w:w="0" w:type="auto"/>
                        </w:tcPr>
                        <w:p w14:paraId="11ADB35D" w14:textId="77777777" w:rsidR="00B83A8F" w:rsidRDefault="00B81A1F">
                          <w:pPr>
                            <w:spacing w:before="50" w:after="50"/>
                          </w:pPr>
                          <w:r>
                            <w:rPr>
                              <w:rFonts w:ascii="Segoe Pro"/>
                              <w:color w:val="29A5DE"/>
                              <w:sz w:val="20"/>
                            </w:rPr>
                            <w:t>Azure Networking cost</w:t>
                          </w:r>
                        </w:p>
                      </w:tc>
                    </w:tr>
                    <w:tr w:rsidR="00B83A8F" w14:paraId="14B78F64" w14:textId="77777777">
                      <w:tc>
                        <w:tcPr>
                          <w:tcW w:w="0" w:type="auto"/>
                          <w:tcBorders>
                            <w:top w:val="single" w:sz="0" w:space="0" w:color="525252"/>
                            <w:right w:val="single" w:sz="0" w:space="0" w:color="525252"/>
                          </w:tcBorders>
                        </w:tcPr>
                        <w:p w14:paraId="12312D04" w14:textId="77777777" w:rsidR="00B83A8F" w:rsidRDefault="00B81A1F">
                          <w:pPr>
                            <w:spacing w:before="50" w:after="50"/>
                          </w:pPr>
                          <w:r>
                            <w:rPr>
                              <w:rFonts w:ascii="Segoe Pro"/>
                              <w:color w:val="525252"/>
                              <w:sz w:val="18"/>
                            </w:rPr>
                            <w:t>Total outgoing bandwidth needed/month</w:t>
                          </w:r>
                        </w:p>
                      </w:tc>
                      <w:tc>
                        <w:tcPr>
                          <w:tcW w:w="0" w:type="auto"/>
                          <w:tcBorders>
                            <w:top w:val="single" w:sz="0" w:space="0" w:color="525252"/>
                          </w:tcBorders>
                        </w:tcPr>
                        <w:p w14:paraId="0398B72B" w14:textId="77777777" w:rsidR="00B83A8F" w:rsidRDefault="00B81A1F">
                          <w:pPr>
                            <w:spacing w:before="50" w:after="50"/>
                            <w:jc w:val="right"/>
                          </w:pPr>
                          <w:r>
                            <w:rPr>
                              <w:rFonts w:ascii="Segoe Pro"/>
                              <w:color w:val="525252"/>
                              <w:sz w:val="18"/>
                            </w:rPr>
                            <w:t>5</w:t>
                          </w:r>
                        </w:p>
                      </w:tc>
                    </w:tr>
                    <w:tr w:rsidR="00B83A8F" w14:paraId="73F806DE" w14:textId="77777777">
                      <w:tc>
                        <w:tcPr>
                          <w:tcW w:w="0" w:type="auto"/>
                          <w:tcBorders>
                            <w:top w:val="single" w:sz="0" w:space="0" w:color="525252"/>
                            <w:right w:val="single" w:sz="0" w:space="0" w:color="525252"/>
                          </w:tcBorders>
                        </w:tcPr>
                        <w:p w14:paraId="6104AD98" w14:textId="77777777" w:rsidR="00B83A8F" w:rsidRDefault="00B81A1F">
                          <w:pPr>
                            <w:spacing w:before="50" w:after="50"/>
                          </w:pPr>
                          <w:r>
                            <w:rPr>
                              <w:rFonts w:ascii="Segoe Pro"/>
                              <w:color w:val="525252"/>
                              <w:sz w:val="18"/>
                            </w:rPr>
                            <w:t>Total outgoing bandwidth cost/month</w:t>
                          </w:r>
                        </w:p>
                      </w:tc>
                      <w:tc>
                        <w:tcPr>
                          <w:tcW w:w="0" w:type="auto"/>
                          <w:tcBorders>
                            <w:top w:val="single" w:sz="0" w:space="0" w:color="525252"/>
                          </w:tcBorders>
                        </w:tcPr>
                        <w:p w14:paraId="0B8477E3" w14:textId="77777777" w:rsidR="00B83A8F" w:rsidRDefault="00B81A1F">
                          <w:pPr>
                            <w:spacing w:before="50" w:after="50"/>
                            <w:jc w:val="right"/>
                          </w:pPr>
                          <w:r>
                            <w:rPr>
                              <w:rFonts w:ascii="Segoe Pro"/>
                              <w:color w:val="525252"/>
                              <w:sz w:val="18"/>
                            </w:rPr>
                            <w:t>$0</w:t>
                          </w:r>
                        </w:p>
                      </w:tc>
                    </w:tr>
                    <w:tr w:rsidR="00B83A8F" w14:paraId="45BF983E" w14:textId="77777777">
                      <w:tc>
                        <w:tcPr>
                          <w:tcW w:w="0" w:type="auto"/>
                          <w:tcBorders>
                            <w:top w:val="single" w:sz="0" w:space="0" w:color="525252"/>
                            <w:right w:val="single" w:sz="0" w:space="0" w:color="525252"/>
                          </w:tcBorders>
                        </w:tcPr>
                        <w:p w14:paraId="0D2C76D3" w14:textId="77777777" w:rsidR="00B83A8F" w:rsidRDefault="00B81A1F">
                          <w:pPr>
                            <w:spacing w:before="50" w:after="50"/>
                          </w:pPr>
                          <w:r>
                            <w:rPr>
                              <w:rFonts w:ascii="Segoe Pro"/>
                              <w:b/>
                              <w:color w:val="525252"/>
                              <w:sz w:val="18"/>
                            </w:rPr>
                            <w:t>Total networking cost for 5 GB / Month over 3 year(s)</w:t>
                          </w:r>
                        </w:p>
                      </w:tc>
                      <w:tc>
                        <w:tcPr>
                          <w:tcW w:w="0" w:type="auto"/>
                          <w:tcBorders>
                            <w:top w:val="single" w:sz="0" w:space="0" w:color="525252"/>
                          </w:tcBorders>
                        </w:tcPr>
                        <w:p w14:paraId="7DD74002" w14:textId="77777777" w:rsidR="00B83A8F" w:rsidRDefault="00B81A1F">
                          <w:pPr>
                            <w:spacing w:before="50" w:after="50"/>
                            <w:jc w:val="right"/>
                          </w:pPr>
                          <w:r>
                            <w:rPr>
                              <w:rFonts w:ascii="Segoe Pro"/>
                              <w:b/>
                              <w:color w:val="29A5DE"/>
                              <w:sz w:val="18"/>
                            </w:rPr>
                            <w:t>$0</w:t>
                          </w:r>
                        </w:p>
                      </w:tc>
                    </w:tr>
                  </w:tbl>
                  <w:p w14:paraId="624064C1" w14:textId="77777777" w:rsidR="00216F4A" w:rsidRDefault="00216F4A" w:rsidP="00F56C33">
                    <w:pPr>
                      <w:pStyle w:val="NoSpacing"/>
                      <w:rPr>
                        <w:rFonts w:ascii="Segoe Pro Display Semibold" w:hAnsi="Segoe Pro Display Semibold"/>
                        <w:sz w:val="20"/>
                        <w:szCs w:val="20"/>
                        <w:lang w:val="en" w:eastAsia="ja-JP"/>
                      </w:rPr>
                    </w:pPr>
                  </w:p>
                </w:tc>
              </w:sdtContent>
            </w:sdt>
          </w:tr>
          <w:tr w:rsidR="00216F4A" w14:paraId="2B596E85" w14:textId="77777777" w:rsidTr="003C3770">
            <w:sdt>
              <w:sdtPr>
                <w:rPr>
                  <w:rFonts w:ascii="Segoe Pro Display Semibold" w:hAnsi="Segoe Pro Display Semibold"/>
                  <w:sz w:val="20"/>
                  <w:szCs w:val="20"/>
                  <w:lang w:val="en" w:eastAsia="ja-JP"/>
                </w:rPr>
                <w:alias w:val="Total On Prem Networking Cost"/>
                <w:tag w:val="TotalOnPremNetworkingCost_Table"/>
                <w:id w:val="791414311"/>
                <w:placeholder>
                  <w:docPart w:val="745C19830BB04EBE83EAEACDA909DF30"/>
                </w:placeholder>
                <w:docPartList>
                  <w:docPartGallery w:val="Tables"/>
                </w:docPartList>
              </w:sdtPr>
              <w:sdtEndPr/>
              <w:sdtContent>
                <w:tc>
                  <w:tcPr>
                    <w:tcW w:w="6226" w:type="dxa"/>
                  </w:tcPr>
                  <w:p w14:paraId="77BF0EA5" w14:textId="77777777" w:rsidR="00216F4A" w:rsidRDefault="00216F4A"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1749"/>
                    </w:tblGrid>
                    <w:tr w:rsidR="00216F4A" w14:paraId="27B908B3" w14:textId="77777777" w:rsidTr="00F56C33">
                      <w:tc>
                        <w:tcPr>
                          <w:tcW w:w="4015" w:type="dxa"/>
                        </w:tcPr>
                        <w:p w14:paraId="77A1C820" w14:textId="77777777" w:rsidR="00216F4A" w:rsidRDefault="00216F4A" w:rsidP="00F56C33">
                          <w:pPr>
                            <w:pStyle w:val="NoSpacing"/>
                            <w:rPr>
                              <w:rFonts w:ascii="Segoe Pro Display Semibold" w:hAnsi="Segoe Pro Display Semibold"/>
                              <w:sz w:val="20"/>
                              <w:szCs w:val="20"/>
                              <w:lang w:val="en" w:eastAsia="ja-JP"/>
                            </w:rPr>
                          </w:pPr>
                        </w:p>
                      </w:tc>
                      <w:tc>
                        <w:tcPr>
                          <w:tcW w:w="1995" w:type="dxa"/>
                        </w:tcPr>
                        <w:p w14:paraId="14875AF4" w14:textId="77777777" w:rsidR="00216F4A" w:rsidRDefault="00216F4A" w:rsidP="00F56C33">
                          <w:pPr>
                            <w:pStyle w:val="NoSpacing"/>
                            <w:rPr>
                              <w:rFonts w:ascii="Segoe Pro Display Semibold" w:hAnsi="Segoe Pro Display Semibold"/>
                              <w:sz w:val="20"/>
                              <w:szCs w:val="20"/>
                              <w:lang w:val="en" w:eastAsia="ja-JP"/>
                            </w:rPr>
                          </w:pPr>
                        </w:p>
                      </w:tc>
                    </w:tr>
                    <w:tr w:rsidR="00B83A8F" w14:paraId="11B92C7A" w14:textId="77777777">
                      <w:tc>
                        <w:tcPr>
                          <w:tcW w:w="0" w:type="auto"/>
                          <w:tcBorders>
                            <w:top w:val="single" w:sz="0" w:space="0" w:color="525252"/>
                            <w:right w:val="single" w:sz="0" w:space="0" w:color="525252"/>
                          </w:tcBorders>
                        </w:tcPr>
                        <w:p w14:paraId="008F8E80" w14:textId="77777777" w:rsidR="00B83A8F" w:rsidRDefault="00B81A1F">
                          <w:pPr>
                            <w:spacing w:before="50" w:after="50"/>
                          </w:pPr>
                          <w:r>
                            <w:rPr>
                              <w:rFonts w:ascii="Segoe Pro"/>
                              <w:b/>
                              <w:color w:val="525252"/>
                              <w:sz w:val="18"/>
                            </w:rPr>
                            <w:t>Total estimated on-premises networking cost over 3 year(s)</w:t>
                          </w:r>
                        </w:p>
                      </w:tc>
                      <w:tc>
                        <w:tcPr>
                          <w:tcW w:w="0" w:type="auto"/>
                          <w:tcBorders>
                            <w:top w:val="single" w:sz="0" w:space="0" w:color="525252"/>
                          </w:tcBorders>
                        </w:tcPr>
                        <w:p w14:paraId="1E5A8551" w14:textId="77777777" w:rsidR="00B83A8F" w:rsidRDefault="00B81A1F">
                          <w:pPr>
                            <w:spacing w:before="50" w:after="50"/>
                            <w:jc w:val="right"/>
                          </w:pPr>
                          <w:r>
                            <w:rPr>
                              <w:rFonts w:ascii="Segoe Pro"/>
                              <w:b/>
                              <w:color w:val="29A5DE"/>
                              <w:sz w:val="18"/>
                            </w:rPr>
                            <w:t>$677,076</w:t>
                          </w:r>
                        </w:p>
                      </w:tc>
                    </w:tr>
                  </w:tbl>
                  <w:p w14:paraId="07EBFE35" w14:textId="77777777" w:rsidR="00216F4A" w:rsidRDefault="00216F4A" w:rsidP="00F56C33">
                    <w:pPr>
                      <w:pStyle w:val="NoSpacing"/>
                      <w:rPr>
                        <w:rFonts w:ascii="Segoe Pro Display Semibold" w:hAnsi="Segoe Pro Display Semibold"/>
                        <w:sz w:val="20"/>
                        <w:szCs w:val="20"/>
                        <w:lang w:val="en" w:eastAsia="ja-JP"/>
                      </w:rPr>
                    </w:pPr>
                  </w:p>
                </w:tc>
              </w:sdtContent>
            </w:sdt>
            <w:tc>
              <w:tcPr>
                <w:tcW w:w="712" w:type="dxa"/>
              </w:tcPr>
              <w:p w14:paraId="0383E3BA" w14:textId="77777777" w:rsidR="00216F4A" w:rsidRDefault="00216F4A"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Networking Cost"/>
                <w:tag w:val="TotalAzureNetworkingCost_Table"/>
                <w:id w:val="1608008678"/>
                <w:placeholder>
                  <w:docPart w:val="C30C42FB45914C46978009DFEF04E91B"/>
                </w:placeholder>
                <w:docPartList>
                  <w:docPartGallery w:val="Tables"/>
                </w:docPartList>
              </w:sdtPr>
              <w:sdtEndPr/>
              <w:sdtContent>
                <w:tc>
                  <w:tcPr>
                    <w:tcW w:w="6022" w:type="dxa"/>
                  </w:tcPr>
                  <w:p w14:paraId="75C415B2" w14:textId="77777777" w:rsidR="00216F4A" w:rsidRDefault="00216F4A"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216F4A" w14:paraId="639AF560" w14:textId="77777777" w:rsidTr="00F56C33">
                      <w:tc>
                        <w:tcPr>
                          <w:tcW w:w="3910" w:type="dxa"/>
                        </w:tcPr>
                        <w:p w14:paraId="7E813BEB" w14:textId="77777777" w:rsidR="00216F4A" w:rsidRDefault="00216F4A" w:rsidP="00F56C33">
                          <w:pPr>
                            <w:pStyle w:val="NoSpacing"/>
                            <w:rPr>
                              <w:rFonts w:ascii="Segoe Pro Display Semibold" w:hAnsi="Segoe Pro Display Semibold"/>
                              <w:sz w:val="20"/>
                              <w:szCs w:val="20"/>
                              <w:lang w:val="en" w:eastAsia="ja-JP"/>
                            </w:rPr>
                          </w:pPr>
                        </w:p>
                      </w:tc>
                      <w:tc>
                        <w:tcPr>
                          <w:tcW w:w="1868" w:type="dxa"/>
                        </w:tcPr>
                        <w:p w14:paraId="3EE49E55" w14:textId="77777777" w:rsidR="00216F4A" w:rsidRDefault="00216F4A" w:rsidP="00F56C33">
                          <w:pPr>
                            <w:pStyle w:val="NoSpacing"/>
                            <w:rPr>
                              <w:rFonts w:ascii="Segoe Pro Display Semibold" w:hAnsi="Segoe Pro Display Semibold"/>
                              <w:sz w:val="20"/>
                              <w:szCs w:val="20"/>
                              <w:lang w:val="en" w:eastAsia="ja-JP"/>
                            </w:rPr>
                          </w:pPr>
                        </w:p>
                      </w:tc>
                    </w:tr>
                    <w:tr w:rsidR="00B83A8F" w14:paraId="06153754" w14:textId="77777777">
                      <w:tc>
                        <w:tcPr>
                          <w:tcW w:w="0" w:type="auto"/>
                          <w:tcBorders>
                            <w:top w:val="single" w:sz="0" w:space="0" w:color="525252"/>
                            <w:right w:val="single" w:sz="0" w:space="0" w:color="525252"/>
                          </w:tcBorders>
                        </w:tcPr>
                        <w:p w14:paraId="4AC43D30" w14:textId="77777777" w:rsidR="00B83A8F" w:rsidRDefault="00B81A1F">
                          <w:pPr>
                            <w:spacing w:before="50" w:after="50"/>
                          </w:pPr>
                          <w:r>
                            <w:rPr>
                              <w:rFonts w:ascii="Segoe Pro"/>
                              <w:b/>
                              <w:color w:val="525252"/>
                              <w:sz w:val="18"/>
                            </w:rPr>
                            <w:t>Total estimated Azure networking cost</w:t>
                          </w:r>
                        </w:p>
                      </w:tc>
                      <w:tc>
                        <w:tcPr>
                          <w:tcW w:w="0" w:type="auto"/>
                          <w:tcBorders>
                            <w:top w:val="single" w:sz="0" w:space="0" w:color="525252"/>
                          </w:tcBorders>
                        </w:tcPr>
                        <w:p w14:paraId="656C480E" w14:textId="77777777" w:rsidR="00B83A8F" w:rsidRDefault="00B81A1F">
                          <w:pPr>
                            <w:spacing w:before="50" w:after="50"/>
                            <w:jc w:val="right"/>
                          </w:pPr>
                          <w:r>
                            <w:rPr>
                              <w:rFonts w:ascii="Segoe Pro"/>
                              <w:b/>
                              <w:color w:val="29A5DE"/>
                              <w:sz w:val="18"/>
                            </w:rPr>
                            <w:t>$0</w:t>
                          </w:r>
                        </w:p>
                      </w:tc>
                    </w:tr>
                  </w:tbl>
                  <w:p w14:paraId="76F836C1" w14:textId="77777777" w:rsidR="00216F4A" w:rsidRDefault="00216F4A" w:rsidP="00F56C33">
                    <w:pPr>
                      <w:pStyle w:val="NoSpacing"/>
                      <w:rPr>
                        <w:rFonts w:ascii="Segoe Pro Display Semibold" w:hAnsi="Segoe Pro Display Semibold"/>
                        <w:sz w:val="20"/>
                        <w:szCs w:val="20"/>
                        <w:lang w:val="en" w:eastAsia="ja-JP"/>
                      </w:rPr>
                    </w:pPr>
                  </w:p>
                </w:tc>
              </w:sdtContent>
            </w:sdt>
          </w:tr>
        </w:tbl>
        <w:p w14:paraId="20F1A714" w14:textId="77777777" w:rsidR="00216F4A" w:rsidRPr="00F65193" w:rsidRDefault="00B81A1F" w:rsidP="00216F4A">
          <w:pPr>
            <w:pStyle w:val="NoSpacing"/>
            <w:rPr>
              <w:rFonts w:ascii="Segoe Pro Display Semibold" w:hAnsi="Segoe Pro Display Semibold"/>
              <w:sz w:val="20"/>
              <w:szCs w:val="20"/>
              <w:lang w:val="en" w:eastAsia="ja-JP"/>
            </w:rPr>
          </w:pPr>
        </w:p>
      </w:sdtContent>
    </w:sdt>
    <w:p w14:paraId="71A37E08" w14:textId="77777777" w:rsidR="00D360F6" w:rsidRDefault="00D360F6" w:rsidP="00D360F6"/>
    <w:p w14:paraId="2826FBF5" w14:textId="77777777" w:rsidR="002E66AE" w:rsidRDefault="00C623A7" w:rsidP="007F1BA5">
      <w:pPr>
        <w:pStyle w:val="Heading2"/>
      </w:pPr>
      <w:r>
        <w:t>Storage cost</w:t>
      </w:r>
    </w:p>
    <w:sdt>
      <w:sdtPr>
        <w:rPr>
          <w:rFonts w:ascii="Segoe Pro Display Semibold" w:hAnsi="Segoe Pro Display Semibold"/>
          <w:sz w:val="20"/>
          <w:szCs w:val="20"/>
          <w:lang w:val="en" w:eastAsia="ja-JP"/>
        </w:rPr>
        <w:alias w:val="Storage"/>
        <w:tag w:val="StorageCost_Table"/>
        <w:id w:val="-1852630098"/>
        <w:placeholder>
          <w:docPart w:val="852F8096371D48DFBFC0C569D5E0C981"/>
        </w:placeholder>
        <w:docPartList>
          <w:docPartGallery w:val="Tables"/>
        </w:docPartList>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446703" w14:paraId="3F65753F" w14:textId="77777777" w:rsidTr="003C3770">
            <w:sdt>
              <w:sdtPr>
                <w:rPr>
                  <w:rFonts w:ascii="Segoe Pro Display Semibold" w:hAnsi="Segoe Pro Display Semibold"/>
                  <w:sz w:val="20"/>
                  <w:szCs w:val="20"/>
                  <w:lang w:val="en" w:eastAsia="ja-JP"/>
                </w:rPr>
                <w:alias w:val="OnPrem"/>
                <w:tag w:val="Storage_OnPrem_Table"/>
                <w:id w:val="891611779"/>
                <w:placeholder>
                  <w:docPart w:val="E2C94BB58C7E42B084601837A1A3C27E"/>
                </w:placeholder>
                <w:docPartList>
                  <w:docPartGallery w:val="Tables"/>
                </w:docPartList>
              </w:sdtPr>
              <w:sdtEndPr/>
              <w:sdtContent>
                <w:tc>
                  <w:tcPr>
                    <w:tcW w:w="6226" w:type="dxa"/>
                  </w:tcPr>
                  <w:p w14:paraId="7A9CB400" w14:textId="77777777" w:rsidR="00446703" w:rsidRDefault="00446703" w:rsidP="00F56C33">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9"/>
                      <w:gridCol w:w="1551"/>
                    </w:tblGrid>
                    <w:tr w:rsidR="00446703" w14:paraId="670C3AC8" w14:textId="77777777" w:rsidTr="001728B1">
                      <w:tc>
                        <w:tcPr>
                          <w:tcW w:w="4030" w:type="dxa"/>
                        </w:tcPr>
                        <w:p w14:paraId="68B26792" w14:textId="77777777" w:rsidR="00446703" w:rsidRDefault="00446703" w:rsidP="00F56C33">
                          <w:pPr>
                            <w:pStyle w:val="NoSpacing"/>
                            <w:rPr>
                              <w:rFonts w:ascii="Segoe Pro Display Semibold" w:hAnsi="Segoe Pro Display Semibold"/>
                              <w:sz w:val="20"/>
                              <w:szCs w:val="20"/>
                              <w:lang w:val="en" w:eastAsia="ja-JP"/>
                            </w:rPr>
                          </w:pPr>
                        </w:p>
                      </w:tc>
                      <w:tc>
                        <w:tcPr>
                          <w:tcW w:w="1980" w:type="dxa"/>
                        </w:tcPr>
                        <w:p w14:paraId="1F3C4ABF" w14:textId="77777777" w:rsidR="00446703" w:rsidRDefault="00446703" w:rsidP="00F56C33">
                          <w:pPr>
                            <w:pStyle w:val="NoSpacing"/>
                            <w:rPr>
                              <w:rFonts w:ascii="Segoe Pro Display Semibold" w:hAnsi="Segoe Pro Display Semibold"/>
                              <w:sz w:val="20"/>
                              <w:szCs w:val="20"/>
                              <w:lang w:val="en" w:eastAsia="ja-JP"/>
                            </w:rPr>
                          </w:pPr>
                        </w:p>
                      </w:tc>
                    </w:tr>
                    <w:tr w:rsidR="00B83A8F" w14:paraId="0B0EE4C2" w14:textId="77777777">
                      <w:trPr>
                        <w:gridAfter w:val="1"/>
                        <w:wAfter w:w="1980" w:type="dxa"/>
                      </w:trPr>
                      <w:tc>
                        <w:tcPr>
                          <w:tcW w:w="0" w:type="auto"/>
                        </w:tcPr>
                        <w:p w14:paraId="5B37E9BD" w14:textId="77777777" w:rsidR="00B83A8F" w:rsidRDefault="00B81A1F">
                          <w:pPr>
                            <w:spacing w:before="50" w:after="50"/>
                          </w:pPr>
                          <w:r>
                            <w:rPr>
                              <w:rFonts w:ascii="Segoe Pro"/>
                              <w:color w:val="29A5DE"/>
                              <w:sz w:val="20"/>
                            </w:rPr>
                            <w:lastRenderedPageBreak/>
                            <w:t>Storage cost</w:t>
                          </w:r>
                        </w:p>
                      </w:tc>
                    </w:tr>
                    <w:tr w:rsidR="00B83A8F" w14:paraId="7852D845" w14:textId="77777777">
                      <w:trPr>
                        <w:gridAfter w:val="1"/>
                        <w:wAfter w:w="1980" w:type="dxa"/>
                      </w:trPr>
                      <w:tc>
                        <w:tcPr>
                          <w:tcW w:w="0" w:type="auto"/>
                          <w:tcBorders>
                            <w:right w:val="single" w:sz="0" w:space="0" w:color="525252"/>
                          </w:tcBorders>
                        </w:tcPr>
                        <w:p w14:paraId="556AABEF" w14:textId="77777777" w:rsidR="00B83A8F" w:rsidRDefault="00B81A1F">
                          <w:pPr>
                            <w:spacing w:before="50" w:after="50"/>
                          </w:pPr>
                          <w:r>
                            <w:rPr>
                              <w:rFonts w:ascii="Segoe Pro"/>
                              <w:color w:val="29A5DE"/>
                              <w:sz w:val="20"/>
                            </w:rPr>
                            <w:t>Hardware infrastructure</w:t>
                          </w:r>
                        </w:p>
                      </w:tc>
                    </w:tr>
                    <w:tr w:rsidR="00B83A8F" w14:paraId="35300E1B" w14:textId="77777777">
                      <w:trPr>
                        <w:gridAfter w:val="1"/>
                        <w:wAfter w:w="1980" w:type="dxa"/>
                      </w:trPr>
                      <w:tc>
                        <w:tcPr>
                          <w:tcW w:w="0" w:type="auto"/>
                          <w:tcBorders>
                            <w:right w:val="single" w:sz="0" w:space="0" w:color="525252"/>
                          </w:tcBorders>
                        </w:tcPr>
                        <w:p w14:paraId="1D3FD737" w14:textId="77777777" w:rsidR="00B83A8F" w:rsidRDefault="00B81A1F">
                          <w:pPr>
                            <w:spacing w:before="50" w:after="50"/>
                          </w:pPr>
                          <w:r>
                            <w:rPr>
                              <w:rFonts w:ascii="Segoe Pro"/>
                              <w:b/>
                              <w:color w:val="525252"/>
                              <w:sz w:val="20"/>
                            </w:rPr>
                            <w:t>Local Disk/SAN-HDD</w:t>
                          </w:r>
                        </w:p>
                      </w:tc>
                    </w:tr>
                    <w:tr w:rsidR="00B83A8F" w14:paraId="72D6C658" w14:textId="77777777">
                      <w:tc>
                        <w:tcPr>
                          <w:tcW w:w="0" w:type="auto"/>
                          <w:tcBorders>
                            <w:right w:val="single" w:sz="0" w:space="0" w:color="525252"/>
                          </w:tcBorders>
                        </w:tcPr>
                        <w:p w14:paraId="0F99F355" w14:textId="77777777" w:rsidR="00B83A8F" w:rsidRDefault="00B81A1F">
                          <w:pPr>
                            <w:spacing w:before="50" w:after="50"/>
                          </w:pPr>
                          <w:r>
                            <w:rPr>
                              <w:rFonts w:ascii="Segoe Pro"/>
                              <w:color w:val="525252"/>
                              <w:sz w:val="18"/>
                            </w:rPr>
                            <w:t>Cost per GB</w:t>
                          </w:r>
                        </w:p>
                      </w:tc>
                      <w:tc>
                        <w:tcPr>
                          <w:tcW w:w="0" w:type="auto"/>
                        </w:tcPr>
                        <w:p w14:paraId="2018CF55" w14:textId="77777777" w:rsidR="00B83A8F" w:rsidRDefault="00B81A1F">
                          <w:pPr>
                            <w:spacing w:before="50" w:after="50"/>
                            <w:jc w:val="right"/>
                          </w:pPr>
                          <w:r>
                            <w:rPr>
                              <w:rFonts w:ascii="Segoe Pro"/>
                              <w:color w:val="525252"/>
                              <w:sz w:val="18"/>
                            </w:rPr>
                            <w:t>$2</w:t>
                          </w:r>
                        </w:p>
                      </w:tc>
                    </w:tr>
                    <w:tr w:rsidR="00B83A8F" w14:paraId="3037B2F1" w14:textId="77777777">
                      <w:tc>
                        <w:tcPr>
                          <w:tcW w:w="0" w:type="auto"/>
                          <w:tcBorders>
                            <w:right w:val="single" w:sz="0" w:space="0" w:color="525252"/>
                          </w:tcBorders>
                        </w:tcPr>
                        <w:p w14:paraId="34840F56" w14:textId="77777777" w:rsidR="00B83A8F" w:rsidRDefault="00B81A1F">
                          <w:pPr>
                            <w:spacing w:before="50" w:after="50"/>
                          </w:pPr>
                          <w:r>
                            <w:rPr>
                              <w:rFonts w:ascii="Segoe Pro"/>
                              <w:color w:val="525252"/>
                              <w:sz w:val="18"/>
                            </w:rPr>
                            <w:t>Amount of HDD (RAID 10) storage needed (TB)</w:t>
                          </w:r>
                        </w:p>
                      </w:tc>
                      <w:tc>
                        <w:tcPr>
                          <w:tcW w:w="0" w:type="auto"/>
                        </w:tcPr>
                        <w:p w14:paraId="494D2956" w14:textId="77777777" w:rsidR="00B83A8F" w:rsidRDefault="00B81A1F">
                          <w:pPr>
                            <w:spacing w:before="50" w:after="50"/>
                            <w:jc w:val="right"/>
                          </w:pPr>
                          <w:r>
                            <w:rPr>
                              <w:rFonts w:ascii="Segoe Pro"/>
                              <w:color w:val="525252"/>
                              <w:sz w:val="18"/>
                            </w:rPr>
                            <w:t>1,024.00</w:t>
                          </w:r>
                        </w:p>
                      </w:tc>
                    </w:tr>
                    <w:tr w:rsidR="00B83A8F" w14:paraId="37454BA2" w14:textId="77777777">
                      <w:tc>
                        <w:tcPr>
                          <w:tcW w:w="0" w:type="auto"/>
                          <w:tcBorders>
                            <w:top w:val="single" w:sz="0" w:space="0" w:color="525252"/>
                            <w:right w:val="single" w:sz="0" w:space="0" w:color="525252"/>
                          </w:tcBorders>
                        </w:tcPr>
                        <w:p w14:paraId="63D89433" w14:textId="77777777" w:rsidR="00B83A8F" w:rsidRDefault="00B81A1F">
                          <w:pPr>
                            <w:spacing w:before="50" w:after="50"/>
                          </w:pPr>
                          <w:r>
                            <w:rPr>
                              <w:rFonts w:ascii="Segoe Pro"/>
                              <w:b/>
                              <w:color w:val="525252"/>
                              <w:sz w:val="18"/>
                            </w:rPr>
                            <w:t>Total storage procurement cost over 3 year(s)</w:t>
                          </w:r>
                        </w:p>
                      </w:tc>
                      <w:tc>
                        <w:tcPr>
                          <w:tcW w:w="0" w:type="auto"/>
                          <w:tcBorders>
                            <w:top w:val="single" w:sz="0" w:space="0" w:color="525252"/>
                          </w:tcBorders>
                        </w:tcPr>
                        <w:p w14:paraId="06BA61C4" w14:textId="77777777" w:rsidR="00B83A8F" w:rsidRDefault="00B81A1F">
                          <w:pPr>
                            <w:spacing w:before="50" w:after="50"/>
                            <w:jc w:val="right"/>
                          </w:pPr>
                          <w:r>
                            <w:rPr>
                              <w:rFonts w:ascii="Segoe Pro"/>
                              <w:b/>
                              <w:color w:val="29A5DE"/>
                              <w:sz w:val="18"/>
                            </w:rPr>
                            <w:t>2,048</w:t>
                          </w:r>
                        </w:p>
                      </w:tc>
                    </w:tr>
                    <w:tr w:rsidR="00B83A8F" w14:paraId="7D0B3C64" w14:textId="77777777">
                      <w:trPr>
                        <w:gridAfter w:val="1"/>
                        <w:wAfter w:w="1980" w:type="dxa"/>
                      </w:trPr>
                      <w:tc>
                        <w:tcPr>
                          <w:tcW w:w="0" w:type="auto"/>
                          <w:tcBorders>
                            <w:right w:val="single" w:sz="0" w:space="0" w:color="525252"/>
                          </w:tcBorders>
                        </w:tcPr>
                        <w:p w14:paraId="78735EDD" w14:textId="77777777" w:rsidR="00B83A8F" w:rsidRDefault="00B81A1F">
                          <w:pPr>
                            <w:spacing w:before="300" w:after="50"/>
                          </w:pPr>
                          <w:r>
                            <w:rPr>
                              <w:rFonts w:ascii="Segoe Pro"/>
                              <w:color w:val="29A5DE"/>
                              <w:sz w:val="20"/>
                            </w:rPr>
                            <w:t>Storage</w:t>
                          </w:r>
                          <w:r>
                            <w:rPr>
                              <w:rFonts w:ascii="Segoe Pro"/>
                              <w:color w:val="29A5DE"/>
                              <w:sz w:val="20"/>
                            </w:rPr>
                            <w:t xml:space="preserve"> maintenance</w:t>
                          </w:r>
                        </w:p>
                      </w:tc>
                    </w:tr>
                    <w:tr w:rsidR="00B83A8F" w14:paraId="6E05ADE7" w14:textId="77777777">
                      <w:tc>
                        <w:tcPr>
                          <w:tcW w:w="0" w:type="auto"/>
                          <w:tcBorders>
                            <w:top w:val="single" w:sz="0" w:space="0" w:color="525252"/>
                            <w:right w:val="single" w:sz="0" w:space="0" w:color="525252"/>
                          </w:tcBorders>
                        </w:tcPr>
                        <w:p w14:paraId="3318CF20" w14:textId="77777777" w:rsidR="00B83A8F" w:rsidRDefault="00B81A1F">
                          <w:pPr>
                            <w:spacing w:before="50" w:after="50"/>
                          </w:pPr>
                          <w:r>
                            <w:rPr>
                              <w:rFonts w:ascii="Segoe Pro"/>
                              <w:b/>
                              <w:color w:val="525252"/>
                              <w:sz w:val="18"/>
                            </w:rPr>
                            <w:t>Storage maintenance cost (% of storage procurement cost) over 3 year(s)</w:t>
                          </w:r>
                        </w:p>
                      </w:tc>
                      <w:tc>
                        <w:tcPr>
                          <w:tcW w:w="0" w:type="auto"/>
                          <w:tcBorders>
                            <w:top w:val="single" w:sz="0" w:space="0" w:color="525252"/>
                          </w:tcBorders>
                        </w:tcPr>
                        <w:p w14:paraId="59CECFC5" w14:textId="77777777" w:rsidR="00B83A8F" w:rsidRDefault="00B81A1F">
                          <w:pPr>
                            <w:spacing w:before="50" w:after="50"/>
                            <w:jc w:val="right"/>
                          </w:pPr>
                          <w:r>
                            <w:rPr>
                              <w:rFonts w:ascii="Segoe Pro"/>
                              <w:b/>
                              <w:color w:val="29A5DE"/>
                              <w:sz w:val="18"/>
                            </w:rPr>
                            <w:t>$614</w:t>
                          </w:r>
                        </w:p>
                      </w:tc>
                    </w:tr>
                    <w:tr w:rsidR="00B83A8F" w14:paraId="1CCC31FF" w14:textId="77777777">
                      <w:tc>
                        <w:tcPr>
                          <w:tcW w:w="0" w:type="auto"/>
                          <w:tcBorders>
                            <w:top w:val="single" w:sz="0" w:space="0" w:color="525252"/>
                            <w:right w:val="single" w:sz="0" w:space="0" w:color="525252"/>
                          </w:tcBorders>
                        </w:tcPr>
                        <w:p w14:paraId="6AED61FD" w14:textId="77777777" w:rsidR="00B83A8F" w:rsidRDefault="00B81A1F">
                          <w:pPr>
                            <w:spacing w:before="50" w:after="50"/>
                          </w:pPr>
                          <w:r>
                            <w:rPr>
                              <w:rFonts w:ascii="Segoe Pro"/>
                              <w:b/>
                              <w:color w:val="525252"/>
                              <w:sz w:val="18"/>
                            </w:rPr>
                            <w:t>Total storage maintenance over3 year(s)</w:t>
                          </w:r>
                        </w:p>
                      </w:tc>
                      <w:tc>
                        <w:tcPr>
                          <w:tcW w:w="0" w:type="auto"/>
                          <w:tcBorders>
                            <w:top w:val="single" w:sz="0" w:space="0" w:color="525252"/>
                          </w:tcBorders>
                        </w:tcPr>
                        <w:p w14:paraId="2FD5167B" w14:textId="77777777" w:rsidR="00B83A8F" w:rsidRDefault="00B81A1F">
                          <w:pPr>
                            <w:spacing w:before="50" w:after="50"/>
                            <w:jc w:val="right"/>
                          </w:pPr>
                          <w:r>
                            <w:rPr>
                              <w:rFonts w:ascii="Segoe Pro"/>
                              <w:b/>
                              <w:color w:val="29A5DE"/>
                              <w:sz w:val="18"/>
                            </w:rPr>
                            <w:t>$614</w:t>
                          </w:r>
                        </w:p>
                      </w:tc>
                    </w:tr>
                  </w:tbl>
                  <w:p w14:paraId="60A6B7C9" w14:textId="77777777" w:rsidR="00446703" w:rsidRDefault="00446703" w:rsidP="00F56C33">
                    <w:pPr>
                      <w:pStyle w:val="NoSpacing"/>
                      <w:rPr>
                        <w:rFonts w:ascii="Segoe Pro Display Semibold" w:hAnsi="Segoe Pro Display Semibold"/>
                        <w:sz w:val="20"/>
                        <w:szCs w:val="20"/>
                        <w:lang w:val="en" w:eastAsia="ja-JP"/>
                      </w:rPr>
                    </w:pPr>
                  </w:p>
                </w:tc>
              </w:sdtContent>
            </w:sdt>
            <w:tc>
              <w:tcPr>
                <w:tcW w:w="712" w:type="dxa"/>
              </w:tcPr>
              <w:p w14:paraId="76E5840A" w14:textId="77777777" w:rsidR="00446703" w:rsidRDefault="00446703"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Storage_Azure_Table"/>
                <w:id w:val="-8533957"/>
                <w:placeholder>
                  <w:docPart w:val="A80DB85A64244971A60E0B002825BB48"/>
                </w:placeholder>
                <w:docPartList>
                  <w:docPartGallery w:val="Tables"/>
                </w:docPartList>
              </w:sdtPr>
              <w:sdtEndPr/>
              <w:sdtContent>
                <w:tc>
                  <w:tcPr>
                    <w:tcW w:w="6022" w:type="dxa"/>
                  </w:tcPr>
                  <w:p w14:paraId="5E0774A8" w14:textId="77777777" w:rsidR="00446703" w:rsidRDefault="00446703"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2"/>
                      <w:gridCol w:w="1654"/>
                    </w:tblGrid>
                    <w:tr w:rsidR="00446703" w14:paraId="0107F4CC" w14:textId="77777777" w:rsidTr="001728B1">
                      <w:tc>
                        <w:tcPr>
                          <w:tcW w:w="3925" w:type="dxa"/>
                        </w:tcPr>
                        <w:p w14:paraId="5F134924" w14:textId="77777777" w:rsidR="00446703" w:rsidRDefault="00446703" w:rsidP="00F56C33">
                          <w:pPr>
                            <w:pStyle w:val="NoSpacing"/>
                            <w:rPr>
                              <w:rFonts w:ascii="Segoe Pro Display Semibold" w:hAnsi="Segoe Pro Display Semibold"/>
                              <w:sz w:val="20"/>
                              <w:szCs w:val="20"/>
                              <w:lang w:val="en" w:eastAsia="ja-JP"/>
                            </w:rPr>
                          </w:pPr>
                        </w:p>
                      </w:tc>
                      <w:tc>
                        <w:tcPr>
                          <w:tcW w:w="1862" w:type="dxa"/>
                        </w:tcPr>
                        <w:p w14:paraId="01E9CA71" w14:textId="77777777" w:rsidR="00446703" w:rsidRDefault="00446703" w:rsidP="00F56C33">
                          <w:pPr>
                            <w:pStyle w:val="NoSpacing"/>
                            <w:rPr>
                              <w:rFonts w:ascii="Segoe Pro Display Semibold" w:hAnsi="Segoe Pro Display Semibold"/>
                              <w:sz w:val="20"/>
                              <w:szCs w:val="20"/>
                              <w:lang w:val="en" w:eastAsia="ja-JP"/>
                            </w:rPr>
                          </w:pPr>
                        </w:p>
                      </w:tc>
                    </w:tr>
                    <w:tr w:rsidR="00B83A8F" w14:paraId="1E6DFFD5" w14:textId="77777777">
                      <w:trPr>
                        <w:gridAfter w:val="1"/>
                        <w:wAfter w:w="1862" w:type="dxa"/>
                      </w:trPr>
                      <w:tc>
                        <w:tcPr>
                          <w:tcW w:w="0" w:type="auto"/>
                        </w:tcPr>
                        <w:p w14:paraId="2946DBE1" w14:textId="77777777" w:rsidR="00B83A8F" w:rsidRDefault="00B81A1F">
                          <w:pPr>
                            <w:spacing w:before="50" w:after="50"/>
                          </w:pPr>
                          <w:r>
                            <w:rPr>
                              <w:rFonts w:ascii="Segoe Pro"/>
                              <w:color w:val="29A5DE"/>
                              <w:sz w:val="20"/>
                            </w:rPr>
                            <w:lastRenderedPageBreak/>
                            <w:t>Azure storage cost</w:t>
                          </w:r>
                        </w:p>
                      </w:tc>
                    </w:tr>
                    <w:tr w:rsidR="00B83A8F" w14:paraId="73F4761D" w14:textId="77777777">
                      <w:trPr>
                        <w:gridAfter w:val="1"/>
                        <w:wAfter w:w="1862" w:type="dxa"/>
                      </w:trPr>
                      <w:tc>
                        <w:tcPr>
                          <w:tcW w:w="0" w:type="auto"/>
                          <w:tcBorders>
                            <w:right w:val="single" w:sz="0" w:space="0" w:color="525252"/>
                          </w:tcBorders>
                        </w:tcPr>
                        <w:p w14:paraId="7CFC3E71" w14:textId="77777777" w:rsidR="00B83A8F" w:rsidRDefault="00B81A1F">
                          <w:pPr>
                            <w:spacing w:before="50" w:after="50"/>
                          </w:pPr>
                          <w:r>
                            <w:rPr>
                              <w:rFonts w:ascii="Segoe Pro"/>
                              <w:color w:val="29A5DE"/>
                              <w:sz w:val="20"/>
                            </w:rPr>
                            <w:t>Storage maintenance</w:t>
                          </w:r>
                        </w:p>
                      </w:tc>
                    </w:tr>
                    <w:tr w:rsidR="00B83A8F" w14:paraId="1002AB89" w14:textId="77777777">
                      <w:trPr>
                        <w:gridAfter w:val="1"/>
                        <w:wAfter w:w="1862" w:type="dxa"/>
                      </w:trPr>
                      <w:tc>
                        <w:tcPr>
                          <w:tcW w:w="0" w:type="auto"/>
                          <w:tcBorders>
                            <w:right w:val="single" w:sz="0" w:space="0" w:color="525252"/>
                          </w:tcBorders>
                        </w:tcPr>
                        <w:p w14:paraId="04641EEA" w14:textId="77777777" w:rsidR="00B83A8F" w:rsidRDefault="00B81A1F">
                          <w:pPr>
                            <w:spacing w:before="50" w:after="50"/>
                          </w:pPr>
                          <w:r>
                            <w:rPr>
                              <w:rFonts w:ascii="Segoe Pro"/>
                              <w:b/>
                              <w:color w:val="525252"/>
                              <w:sz w:val="20"/>
                            </w:rPr>
                            <w:t>Page Blob storage - LRS</w:t>
                          </w:r>
                        </w:p>
                      </w:tc>
                    </w:tr>
                    <w:tr w:rsidR="00B83A8F" w14:paraId="3DCBD2DC" w14:textId="77777777">
                      <w:tc>
                        <w:tcPr>
                          <w:tcW w:w="0" w:type="auto"/>
                          <w:tcBorders>
                            <w:right w:val="single" w:sz="0" w:space="0" w:color="525252"/>
                          </w:tcBorders>
                        </w:tcPr>
                        <w:p w14:paraId="517B66E8" w14:textId="77777777" w:rsidR="00B83A8F" w:rsidRDefault="00B81A1F">
                          <w:pPr>
                            <w:spacing w:before="50" w:after="50"/>
                          </w:pPr>
                          <w:r>
                            <w:rPr>
                              <w:rFonts w:ascii="Segoe Pro"/>
                              <w:color w:val="525252"/>
                              <w:sz w:val="18"/>
                            </w:rPr>
                            <w:t xml:space="preserve">Usable storage volume (RAID 10 </w:t>
                          </w:r>
                          <w:r>
                            <w:rPr>
                              <w:rFonts w:ascii="Segoe Pro"/>
                              <w:color w:val="525252"/>
                              <w:sz w:val="18"/>
                            </w:rPr>
                            <w:t>configuration) in GB</w:t>
                          </w:r>
                        </w:p>
                      </w:tc>
                      <w:tc>
                        <w:tcPr>
                          <w:tcW w:w="0" w:type="auto"/>
                        </w:tcPr>
                        <w:p w14:paraId="0627BEB5" w14:textId="77777777" w:rsidR="00B83A8F" w:rsidRDefault="00B81A1F">
                          <w:pPr>
                            <w:spacing w:before="50" w:after="50"/>
                            <w:jc w:val="right"/>
                          </w:pPr>
                          <w:r>
                            <w:rPr>
                              <w:rFonts w:ascii="Segoe Pro"/>
                              <w:color w:val="525252"/>
                              <w:sz w:val="18"/>
                            </w:rPr>
                            <w:t>512.00</w:t>
                          </w:r>
                        </w:p>
                      </w:tc>
                    </w:tr>
                    <w:tr w:rsidR="00B83A8F" w14:paraId="0428F085" w14:textId="77777777">
                      <w:tc>
                        <w:tcPr>
                          <w:tcW w:w="0" w:type="auto"/>
                          <w:tcBorders>
                            <w:right w:val="single" w:sz="0" w:space="0" w:color="525252"/>
                          </w:tcBorders>
                        </w:tcPr>
                        <w:p w14:paraId="4F652919" w14:textId="77777777" w:rsidR="00B83A8F" w:rsidRDefault="00B81A1F">
                          <w:pPr>
                            <w:spacing w:before="50" w:after="50"/>
                          </w:pPr>
                          <w:r>
                            <w:rPr>
                              <w:rFonts w:ascii="Segoe Pro"/>
                              <w:color w:val="525252"/>
                              <w:sz w:val="18"/>
                            </w:rPr>
                            <w:t>Storage cost per GB</w:t>
                          </w:r>
                        </w:p>
                      </w:tc>
                      <w:tc>
                        <w:tcPr>
                          <w:tcW w:w="0" w:type="auto"/>
                        </w:tcPr>
                        <w:p w14:paraId="76E6827D" w14:textId="77777777" w:rsidR="00B83A8F" w:rsidRDefault="00B81A1F">
                          <w:pPr>
                            <w:spacing w:before="50" w:after="50"/>
                            <w:jc w:val="right"/>
                          </w:pPr>
                          <w:r>
                            <w:rPr>
                              <w:rFonts w:ascii="Segoe Pro"/>
                              <w:color w:val="525252"/>
                              <w:sz w:val="18"/>
                            </w:rPr>
                            <w:t>$0.05</w:t>
                          </w:r>
                        </w:p>
                      </w:tc>
                    </w:tr>
                    <w:tr w:rsidR="00B83A8F" w14:paraId="4544CBC5" w14:textId="77777777">
                      <w:tc>
                        <w:tcPr>
                          <w:tcW w:w="0" w:type="auto"/>
                          <w:tcBorders>
                            <w:top w:val="single" w:sz="0" w:space="0" w:color="525252"/>
                            <w:right w:val="single" w:sz="0" w:space="0" w:color="525252"/>
                          </w:tcBorders>
                        </w:tcPr>
                        <w:p w14:paraId="319FE294" w14:textId="77777777" w:rsidR="00B83A8F" w:rsidRDefault="00B81A1F">
                          <w:pPr>
                            <w:spacing w:before="50" w:after="50"/>
                          </w:pPr>
                          <w:r>
                            <w:rPr>
                              <w:rFonts w:ascii="Segoe Pro"/>
                              <w:b/>
                              <w:color w:val="525252"/>
                              <w:sz w:val="18"/>
                            </w:rPr>
                            <w:t>Annual storage cost per usable volume</w:t>
                          </w:r>
                        </w:p>
                      </w:tc>
                      <w:tc>
                        <w:tcPr>
                          <w:tcW w:w="0" w:type="auto"/>
                          <w:tcBorders>
                            <w:top w:val="single" w:sz="0" w:space="0" w:color="525252"/>
                          </w:tcBorders>
                        </w:tcPr>
                        <w:p w14:paraId="5DC40D73" w14:textId="77777777" w:rsidR="00B83A8F" w:rsidRDefault="00B81A1F">
                          <w:pPr>
                            <w:spacing w:before="50" w:after="50"/>
                            <w:jc w:val="right"/>
                          </w:pPr>
                          <w:r>
                            <w:rPr>
                              <w:rFonts w:ascii="Segoe Pro"/>
                              <w:b/>
                              <w:color w:val="29A5DE"/>
                              <w:sz w:val="18"/>
                            </w:rPr>
                            <w:t>$307</w:t>
                          </w:r>
                        </w:p>
                      </w:tc>
                    </w:tr>
                    <w:tr w:rsidR="00B83A8F" w14:paraId="28D6CD0F" w14:textId="77777777">
                      <w:tc>
                        <w:tcPr>
                          <w:tcW w:w="0" w:type="auto"/>
                          <w:tcBorders>
                            <w:right w:val="single" w:sz="0" w:space="0" w:color="525252"/>
                          </w:tcBorders>
                        </w:tcPr>
                        <w:p w14:paraId="7B4A19FB" w14:textId="77777777" w:rsidR="00B83A8F" w:rsidRDefault="00B81A1F">
                          <w:pPr>
                            <w:spacing w:before="50" w:after="50"/>
                          </w:pPr>
                          <w:r>
                            <w:rPr>
                              <w:rFonts w:ascii="Segoe Pro"/>
                              <w:color w:val="525252"/>
                              <w:sz w:val="18"/>
                            </w:rPr>
                            <w:t>Number of storage transactions required per usable volume</w:t>
                          </w:r>
                        </w:p>
                      </w:tc>
                      <w:tc>
                        <w:tcPr>
                          <w:tcW w:w="0" w:type="auto"/>
                        </w:tcPr>
                        <w:p w14:paraId="64D3B515" w14:textId="77777777" w:rsidR="00B83A8F" w:rsidRDefault="00B81A1F">
                          <w:pPr>
                            <w:spacing w:before="50" w:after="50"/>
                            <w:jc w:val="right"/>
                          </w:pPr>
                          <w:r>
                            <w:rPr>
                              <w:rFonts w:ascii="Segoe Pro"/>
                              <w:color w:val="525252"/>
                              <w:sz w:val="18"/>
                            </w:rPr>
                            <w:t>5,000</w:t>
                          </w:r>
                        </w:p>
                      </w:tc>
                    </w:tr>
                    <w:tr w:rsidR="00B83A8F" w14:paraId="55B96002" w14:textId="77777777">
                      <w:tc>
                        <w:tcPr>
                          <w:tcW w:w="0" w:type="auto"/>
                          <w:tcBorders>
                            <w:right w:val="single" w:sz="0" w:space="0" w:color="525252"/>
                          </w:tcBorders>
                        </w:tcPr>
                        <w:p w14:paraId="5385778A" w14:textId="77777777" w:rsidR="00B83A8F" w:rsidRDefault="00B81A1F">
                          <w:pPr>
                            <w:spacing w:before="50" w:after="50"/>
                          </w:pPr>
                          <w:r>
                            <w:rPr>
                              <w:rFonts w:ascii="Segoe Pro"/>
                              <w:color w:val="525252"/>
                              <w:sz w:val="18"/>
                            </w:rPr>
                            <w:t>Azure page blob transaction pricing per 10000 transactions</w:t>
                          </w:r>
                        </w:p>
                      </w:tc>
                      <w:tc>
                        <w:tcPr>
                          <w:tcW w:w="0" w:type="auto"/>
                        </w:tcPr>
                        <w:p w14:paraId="4247C0B9" w14:textId="77777777" w:rsidR="00B83A8F" w:rsidRDefault="00B81A1F">
                          <w:pPr>
                            <w:spacing w:before="50" w:after="50"/>
                            <w:jc w:val="right"/>
                          </w:pPr>
                          <w:r>
                            <w:rPr>
                              <w:rFonts w:ascii="Segoe Pro"/>
                              <w:color w:val="525252"/>
                              <w:sz w:val="18"/>
                            </w:rPr>
                            <w:t>$0.00036</w:t>
                          </w:r>
                        </w:p>
                      </w:tc>
                    </w:tr>
                    <w:tr w:rsidR="00B83A8F" w14:paraId="09236DEB" w14:textId="77777777">
                      <w:tc>
                        <w:tcPr>
                          <w:tcW w:w="0" w:type="auto"/>
                          <w:tcBorders>
                            <w:right w:val="single" w:sz="0" w:space="0" w:color="525252"/>
                          </w:tcBorders>
                        </w:tcPr>
                        <w:p w14:paraId="43A50EA8" w14:textId="77777777" w:rsidR="00B83A8F" w:rsidRDefault="00B83A8F">
                          <w:pPr>
                            <w:spacing w:before="50" w:after="50"/>
                          </w:pPr>
                        </w:p>
                      </w:tc>
                      <w:tc>
                        <w:tcPr>
                          <w:tcW w:w="0" w:type="auto"/>
                        </w:tcPr>
                        <w:p w14:paraId="2E302C62" w14:textId="77777777" w:rsidR="00B83A8F" w:rsidRDefault="00B81A1F">
                          <w:pPr>
                            <w:spacing w:before="50" w:after="50"/>
                            <w:jc w:val="right"/>
                          </w:pPr>
                          <w:r>
                            <w:rPr>
                              <w:rFonts w:ascii="Segoe Pro"/>
                              <w:color w:val="525252"/>
                              <w:sz w:val="18"/>
                            </w:rPr>
                            <w:t>SKU# N9H-00439</w:t>
                          </w:r>
                        </w:p>
                      </w:tc>
                    </w:tr>
                    <w:tr w:rsidR="00B83A8F" w14:paraId="00A7BF25" w14:textId="77777777">
                      <w:tc>
                        <w:tcPr>
                          <w:tcW w:w="0" w:type="auto"/>
                          <w:tcBorders>
                            <w:top w:val="single" w:sz="0" w:space="0" w:color="525252"/>
                            <w:right w:val="single" w:sz="0" w:space="0" w:color="525252"/>
                          </w:tcBorders>
                        </w:tcPr>
                        <w:p w14:paraId="2F3C7A55" w14:textId="77777777" w:rsidR="00B83A8F" w:rsidRDefault="00B81A1F">
                          <w:pPr>
                            <w:spacing w:before="50" w:after="50"/>
                          </w:pPr>
                          <w:r>
                            <w:rPr>
                              <w:rFonts w:ascii="Segoe Pro"/>
                              <w:b/>
                              <w:color w:val="525252"/>
                              <w:sz w:val="18"/>
                            </w:rPr>
                            <w:t>Total</w:t>
                          </w:r>
                          <w:r>
                            <w:rPr>
                              <w:rFonts w:ascii="Segoe Pro"/>
                              <w:b/>
                              <w:color w:val="525252"/>
                              <w:sz w:val="18"/>
                            </w:rPr>
                            <w:t xml:space="preserve"> annual transactions cost</w:t>
                          </w:r>
                        </w:p>
                      </w:tc>
                      <w:tc>
                        <w:tcPr>
                          <w:tcW w:w="0" w:type="auto"/>
                          <w:tcBorders>
                            <w:top w:val="single" w:sz="0" w:space="0" w:color="525252"/>
                          </w:tcBorders>
                        </w:tcPr>
                        <w:p w14:paraId="3E2DDDEE" w14:textId="77777777" w:rsidR="00B83A8F" w:rsidRDefault="00B81A1F">
                          <w:pPr>
                            <w:spacing w:before="50" w:after="50"/>
                            <w:jc w:val="right"/>
                          </w:pPr>
                          <w:r>
                            <w:rPr>
                              <w:rFonts w:ascii="Segoe Pro"/>
                              <w:b/>
                              <w:color w:val="29A5DE"/>
                              <w:sz w:val="18"/>
                            </w:rPr>
                            <w:t>$0</w:t>
                          </w:r>
                        </w:p>
                      </w:tc>
                    </w:tr>
                    <w:tr w:rsidR="00B83A8F" w14:paraId="54F83B3F" w14:textId="77777777">
                      <w:tc>
                        <w:tcPr>
                          <w:tcW w:w="0" w:type="auto"/>
                          <w:tcBorders>
                            <w:top w:val="single" w:sz="0" w:space="0" w:color="525252"/>
                            <w:right w:val="single" w:sz="0" w:space="0" w:color="525252"/>
                          </w:tcBorders>
                        </w:tcPr>
                        <w:p w14:paraId="3E5C8D16" w14:textId="77777777" w:rsidR="00B83A8F" w:rsidRDefault="00B81A1F">
                          <w:pPr>
                            <w:spacing w:before="50" w:after="50"/>
                          </w:pPr>
                          <w:r>
                            <w:rPr>
                              <w:rFonts w:ascii="Segoe Pro"/>
                              <w:b/>
                              <w:color w:val="525252"/>
                              <w:sz w:val="18"/>
                            </w:rPr>
                            <w:t>Total LRS storage maintenance cost over 3 year(s)</w:t>
                          </w:r>
                        </w:p>
                      </w:tc>
                      <w:tc>
                        <w:tcPr>
                          <w:tcW w:w="0" w:type="auto"/>
                          <w:tcBorders>
                            <w:top w:val="single" w:sz="0" w:space="0" w:color="525252"/>
                          </w:tcBorders>
                        </w:tcPr>
                        <w:p w14:paraId="7F9D69FE" w14:textId="77777777" w:rsidR="00B83A8F" w:rsidRDefault="00B81A1F">
                          <w:pPr>
                            <w:spacing w:before="50" w:after="50"/>
                            <w:jc w:val="right"/>
                          </w:pPr>
                          <w:r>
                            <w:rPr>
                              <w:rFonts w:ascii="Segoe Pro"/>
                              <w:b/>
                              <w:color w:val="29A5DE"/>
                              <w:sz w:val="18"/>
                            </w:rPr>
                            <w:t>$921</w:t>
                          </w:r>
                        </w:p>
                      </w:tc>
                    </w:tr>
                  </w:tbl>
                  <w:p w14:paraId="5205B109" w14:textId="77777777" w:rsidR="00446703" w:rsidRDefault="00446703" w:rsidP="00F56C33">
                    <w:pPr>
                      <w:pStyle w:val="NoSpacing"/>
                      <w:rPr>
                        <w:rFonts w:ascii="Segoe Pro Display Semibold" w:hAnsi="Segoe Pro Display Semibold"/>
                        <w:sz w:val="20"/>
                        <w:szCs w:val="20"/>
                        <w:lang w:val="en" w:eastAsia="ja-JP"/>
                      </w:rPr>
                    </w:pPr>
                  </w:p>
                </w:tc>
              </w:sdtContent>
            </w:sdt>
          </w:tr>
          <w:tr w:rsidR="00446703" w14:paraId="21F99E60" w14:textId="77777777" w:rsidTr="003C3770">
            <w:sdt>
              <w:sdtPr>
                <w:rPr>
                  <w:rFonts w:ascii="Segoe Pro Display Semibold" w:hAnsi="Segoe Pro Display Semibold"/>
                  <w:sz w:val="20"/>
                  <w:szCs w:val="20"/>
                  <w:lang w:val="en" w:eastAsia="ja-JP"/>
                </w:rPr>
                <w:alias w:val="Total On Prem Storage Cost"/>
                <w:tag w:val="TotalOnPremStorageCost_Table"/>
                <w:id w:val="-658461695"/>
                <w:placeholder>
                  <w:docPart w:val="05D8C397763D4D2BB230E1F7AD56AADD"/>
                </w:placeholder>
                <w:docPartList>
                  <w:docPartGallery w:val="Tables"/>
                </w:docPartList>
              </w:sdtPr>
              <w:sdtEndPr/>
              <w:sdtContent>
                <w:tc>
                  <w:tcPr>
                    <w:tcW w:w="6226" w:type="dxa"/>
                  </w:tcPr>
                  <w:p w14:paraId="324FB699" w14:textId="77777777" w:rsidR="00446703" w:rsidRDefault="00446703"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446703" w14:paraId="29232D0E" w14:textId="77777777" w:rsidTr="001728B1">
                      <w:tc>
                        <w:tcPr>
                          <w:tcW w:w="4015" w:type="dxa"/>
                        </w:tcPr>
                        <w:p w14:paraId="371CD4B7" w14:textId="77777777" w:rsidR="00446703" w:rsidRDefault="00446703" w:rsidP="00F56C33">
                          <w:pPr>
                            <w:pStyle w:val="NoSpacing"/>
                            <w:rPr>
                              <w:rFonts w:ascii="Segoe Pro Display Semibold" w:hAnsi="Segoe Pro Display Semibold"/>
                              <w:sz w:val="20"/>
                              <w:szCs w:val="20"/>
                              <w:lang w:val="en" w:eastAsia="ja-JP"/>
                            </w:rPr>
                          </w:pPr>
                        </w:p>
                      </w:tc>
                      <w:tc>
                        <w:tcPr>
                          <w:tcW w:w="1995" w:type="dxa"/>
                        </w:tcPr>
                        <w:p w14:paraId="68192EBE" w14:textId="77777777" w:rsidR="00446703" w:rsidRDefault="00446703" w:rsidP="00F56C33">
                          <w:pPr>
                            <w:pStyle w:val="NoSpacing"/>
                            <w:rPr>
                              <w:rFonts w:ascii="Segoe Pro Display Semibold" w:hAnsi="Segoe Pro Display Semibold"/>
                              <w:sz w:val="20"/>
                              <w:szCs w:val="20"/>
                              <w:lang w:val="en" w:eastAsia="ja-JP"/>
                            </w:rPr>
                          </w:pPr>
                        </w:p>
                      </w:tc>
                    </w:tr>
                    <w:tr w:rsidR="00B83A8F" w14:paraId="65EB61DA" w14:textId="77777777">
                      <w:tc>
                        <w:tcPr>
                          <w:tcW w:w="0" w:type="auto"/>
                          <w:tcBorders>
                            <w:top w:val="single" w:sz="0" w:space="0" w:color="525252"/>
                            <w:right w:val="single" w:sz="0" w:space="0" w:color="525252"/>
                          </w:tcBorders>
                        </w:tcPr>
                        <w:p w14:paraId="4584397E" w14:textId="77777777" w:rsidR="00B83A8F" w:rsidRDefault="00B81A1F">
                          <w:pPr>
                            <w:spacing w:before="50" w:after="50"/>
                          </w:pPr>
                          <w:r>
                            <w:rPr>
                              <w:rFonts w:ascii="Segoe Pro"/>
                              <w:b/>
                              <w:color w:val="525252"/>
                              <w:sz w:val="18"/>
                            </w:rPr>
                            <w:t>Total estimated on-premises storage cost</w:t>
                          </w:r>
                        </w:p>
                      </w:tc>
                      <w:tc>
                        <w:tcPr>
                          <w:tcW w:w="0" w:type="auto"/>
                          <w:tcBorders>
                            <w:top w:val="single" w:sz="0" w:space="0" w:color="525252"/>
                          </w:tcBorders>
                        </w:tcPr>
                        <w:p w14:paraId="7C9E7495" w14:textId="77777777" w:rsidR="00B83A8F" w:rsidRDefault="00B81A1F">
                          <w:pPr>
                            <w:spacing w:before="50" w:after="50"/>
                            <w:jc w:val="right"/>
                          </w:pPr>
                          <w:r>
                            <w:rPr>
                              <w:rFonts w:ascii="Segoe Pro"/>
                              <w:b/>
                              <w:color w:val="29A5DE"/>
                              <w:sz w:val="18"/>
                            </w:rPr>
                            <w:t>$2,662</w:t>
                          </w:r>
                        </w:p>
                      </w:tc>
                    </w:tr>
                  </w:tbl>
                  <w:p w14:paraId="1215CD6D" w14:textId="77777777" w:rsidR="00446703" w:rsidRDefault="00446703" w:rsidP="00F56C33">
                    <w:pPr>
                      <w:pStyle w:val="NoSpacing"/>
                      <w:rPr>
                        <w:rFonts w:ascii="Segoe Pro Display Semibold" w:hAnsi="Segoe Pro Display Semibold"/>
                        <w:sz w:val="20"/>
                        <w:szCs w:val="20"/>
                        <w:lang w:val="en" w:eastAsia="ja-JP"/>
                      </w:rPr>
                    </w:pPr>
                  </w:p>
                </w:tc>
              </w:sdtContent>
            </w:sdt>
            <w:tc>
              <w:tcPr>
                <w:tcW w:w="712" w:type="dxa"/>
              </w:tcPr>
              <w:p w14:paraId="69769148" w14:textId="77777777" w:rsidR="00446703" w:rsidRDefault="00446703"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Storage Cost"/>
                <w:tag w:val="TotalAzureStorageCost_Table"/>
                <w:id w:val="-115295048"/>
                <w:placeholder>
                  <w:docPart w:val="4D6CD3A2FA16469E9D29B4F4D9C66FD2"/>
                </w:placeholder>
                <w:docPartList>
                  <w:docPartGallery w:val="Tables"/>
                </w:docPartList>
              </w:sdtPr>
              <w:sdtEndPr/>
              <w:sdtContent>
                <w:tc>
                  <w:tcPr>
                    <w:tcW w:w="6022" w:type="dxa"/>
                  </w:tcPr>
                  <w:p w14:paraId="04B06A53" w14:textId="77777777" w:rsidR="00446703" w:rsidRDefault="00446703"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446703" w14:paraId="3DD4ED31" w14:textId="77777777" w:rsidTr="001728B1">
                      <w:tc>
                        <w:tcPr>
                          <w:tcW w:w="3910" w:type="dxa"/>
                        </w:tcPr>
                        <w:p w14:paraId="7EEBAC98" w14:textId="77777777" w:rsidR="00446703" w:rsidRDefault="00446703" w:rsidP="00F56C33">
                          <w:pPr>
                            <w:pStyle w:val="NoSpacing"/>
                            <w:rPr>
                              <w:rFonts w:ascii="Segoe Pro Display Semibold" w:hAnsi="Segoe Pro Display Semibold"/>
                              <w:sz w:val="20"/>
                              <w:szCs w:val="20"/>
                              <w:lang w:val="en" w:eastAsia="ja-JP"/>
                            </w:rPr>
                          </w:pPr>
                        </w:p>
                      </w:tc>
                      <w:tc>
                        <w:tcPr>
                          <w:tcW w:w="1868" w:type="dxa"/>
                        </w:tcPr>
                        <w:p w14:paraId="32493722" w14:textId="77777777" w:rsidR="00446703" w:rsidRDefault="00446703" w:rsidP="00F56C33">
                          <w:pPr>
                            <w:pStyle w:val="NoSpacing"/>
                            <w:rPr>
                              <w:rFonts w:ascii="Segoe Pro Display Semibold" w:hAnsi="Segoe Pro Display Semibold"/>
                              <w:sz w:val="20"/>
                              <w:szCs w:val="20"/>
                              <w:lang w:val="en" w:eastAsia="ja-JP"/>
                            </w:rPr>
                          </w:pPr>
                        </w:p>
                      </w:tc>
                    </w:tr>
                    <w:tr w:rsidR="00B83A8F" w14:paraId="3007258F" w14:textId="77777777">
                      <w:tc>
                        <w:tcPr>
                          <w:tcW w:w="0" w:type="auto"/>
                          <w:tcBorders>
                            <w:top w:val="single" w:sz="0" w:space="0" w:color="525252"/>
                            <w:right w:val="single" w:sz="0" w:space="0" w:color="525252"/>
                          </w:tcBorders>
                        </w:tcPr>
                        <w:p w14:paraId="2C9C4279" w14:textId="77777777" w:rsidR="00B83A8F" w:rsidRDefault="00B81A1F">
                          <w:pPr>
                            <w:spacing w:before="50" w:after="50"/>
                          </w:pPr>
                          <w:r>
                            <w:rPr>
                              <w:rFonts w:ascii="Segoe Pro"/>
                              <w:b/>
                              <w:color w:val="525252"/>
                              <w:sz w:val="18"/>
                            </w:rPr>
                            <w:t>Total estimated Azure storage cost</w:t>
                          </w:r>
                        </w:p>
                      </w:tc>
                      <w:tc>
                        <w:tcPr>
                          <w:tcW w:w="0" w:type="auto"/>
                          <w:tcBorders>
                            <w:top w:val="single" w:sz="0" w:space="0" w:color="525252"/>
                          </w:tcBorders>
                        </w:tcPr>
                        <w:p w14:paraId="01AEF55A" w14:textId="77777777" w:rsidR="00B83A8F" w:rsidRDefault="00B81A1F">
                          <w:pPr>
                            <w:spacing w:before="50" w:after="50"/>
                            <w:jc w:val="right"/>
                          </w:pPr>
                          <w:r>
                            <w:rPr>
                              <w:rFonts w:ascii="Segoe Pro"/>
                              <w:b/>
                              <w:color w:val="29A5DE"/>
                              <w:sz w:val="18"/>
                            </w:rPr>
                            <w:t>$921</w:t>
                          </w:r>
                        </w:p>
                      </w:tc>
                    </w:tr>
                  </w:tbl>
                  <w:p w14:paraId="1D38AAB5" w14:textId="77777777" w:rsidR="00446703" w:rsidRDefault="00446703" w:rsidP="00F56C33">
                    <w:pPr>
                      <w:pStyle w:val="NoSpacing"/>
                      <w:rPr>
                        <w:rFonts w:ascii="Segoe Pro Display Semibold" w:hAnsi="Segoe Pro Display Semibold"/>
                        <w:sz w:val="20"/>
                        <w:szCs w:val="20"/>
                        <w:lang w:val="en" w:eastAsia="ja-JP"/>
                      </w:rPr>
                    </w:pPr>
                  </w:p>
                </w:tc>
              </w:sdtContent>
            </w:sdt>
          </w:tr>
        </w:tbl>
        <w:p w14:paraId="003D7A55" w14:textId="77777777" w:rsidR="00446703" w:rsidRPr="00F65193" w:rsidRDefault="00B81A1F" w:rsidP="00446703">
          <w:pPr>
            <w:pStyle w:val="NoSpacing"/>
            <w:rPr>
              <w:rFonts w:ascii="Segoe Pro Display Semibold" w:hAnsi="Segoe Pro Display Semibold"/>
              <w:sz w:val="20"/>
              <w:szCs w:val="20"/>
              <w:lang w:val="en" w:eastAsia="ja-JP"/>
            </w:rPr>
          </w:pPr>
        </w:p>
      </w:sdtContent>
    </w:sdt>
    <w:p w14:paraId="518ABDDC" w14:textId="77777777" w:rsidR="00C623A7" w:rsidRDefault="00C623A7" w:rsidP="0071506D">
      <w:pPr>
        <w:spacing w:after="0" w:line="240" w:lineRule="auto"/>
        <w:rPr>
          <w:rFonts w:ascii="Segoe Pro" w:hAnsi="Segoe Pro"/>
          <w:color w:val="525252" w:themeColor="accent3" w:themeShade="80"/>
          <w:sz w:val="24"/>
        </w:rPr>
      </w:pPr>
    </w:p>
    <w:p w14:paraId="52A2767E" w14:textId="77777777" w:rsidR="00027348" w:rsidRDefault="00545BD7" w:rsidP="007F1BA5">
      <w:pPr>
        <w:pStyle w:val="Heading2"/>
      </w:pPr>
      <w:bookmarkStart w:id="0" w:name="_GoBack"/>
      <w:bookmarkEnd w:id="0"/>
      <w:r>
        <w:t>IT labor cost</w:t>
      </w:r>
    </w:p>
    <w:sdt>
      <w:sdtPr>
        <w:rPr>
          <w:rFonts w:ascii="Segoe Pro Display Semibold" w:hAnsi="Segoe Pro Display Semibold"/>
          <w:sz w:val="20"/>
          <w:szCs w:val="20"/>
          <w:lang w:val="en" w:eastAsia="ja-JP"/>
        </w:rPr>
        <w:alias w:val="IT Labor"/>
        <w:tag w:val="ITLaborCost_Table"/>
        <w:id w:val="1894763917"/>
        <w:placeholder>
          <w:docPart w:val="04F432D85CB94B128A7FE923E9BA2123"/>
        </w:placeholder>
        <w:docPartList>
          <w:docPartGallery w:val="Tables"/>
        </w:docPartList>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6"/>
            <w:gridCol w:w="712"/>
            <w:gridCol w:w="6022"/>
          </w:tblGrid>
          <w:tr w:rsidR="00027348" w14:paraId="4C6495AC" w14:textId="77777777" w:rsidTr="003C3770">
            <w:sdt>
              <w:sdtPr>
                <w:rPr>
                  <w:rFonts w:ascii="Segoe Pro Display Semibold" w:hAnsi="Segoe Pro Display Semibold"/>
                  <w:sz w:val="20"/>
                  <w:szCs w:val="20"/>
                  <w:lang w:val="en" w:eastAsia="ja-JP"/>
                </w:rPr>
                <w:alias w:val="OnPrem"/>
                <w:tag w:val="ITLabor_OnPrem_Table"/>
                <w:id w:val="13968509"/>
                <w:placeholder>
                  <w:docPart w:val="BB144A6F57AB40528254DA0B68C90CD2"/>
                </w:placeholder>
                <w:docPartList>
                  <w:docPartGallery w:val="Tables"/>
                </w:docPartList>
              </w:sdtPr>
              <w:sdtEndPr/>
              <w:sdtContent>
                <w:tc>
                  <w:tcPr>
                    <w:tcW w:w="6226" w:type="dxa"/>
                  </w:tcPr>
                  <w:p w14:paraId="3DA89245" w14:textId="77777777" w:rsidR="00027348" w:rsidRDefault="00027348" w:rsidP="00F56C33">
                    <w:pPr>
                      <w:pStyle w:val="NoSpacing"/>
                      <w:rPr>
                        <w:rFonts w:ascii="Segoe Pro Display Semibold" w:hAnsi="Segoe Pro Display Semibold"/>
                        <w:sz w:val="20"/>
                        <w:szCs w:val="20"/>
                        <w:lang w:val="en" w:eastAsia="ja-JP"/>
                      </w:rPr>
                    </w:pPr>
                  </w:p>
                  <w:tbl>
                    <w:tblPr>
                      <w:tblStyle w:val="TableGrid"/>
                      <w:tblW w:w="6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1980"/>
                    </w:tblGrid>
                    <w:tr w:rsidR="00027348" w14:paraId="77AB2FCB" w14:textId="77777777" w:rsidTr="00EC680F">
                      <w:tc>
                        <w:tcPr>
                          <w:tcW w:w="4030" w:type="dxa"/>
                        </w:tcPr>
                        <w:p w14:paraId="07003A62" w14:textId="77777777" w:rsidR="00027348" w:rsidRDefault="00027348" w:rsidP="00F56C33">
                          <w:pPr>
                            <w:pStyle w:val="NoSpacing"/>
                            <w:rPr>
                              <w:rFonts w:ascii="Segoe Pro Display Semibold" w:hAnsi="Segoe Pro Display Semibold"/>
                              <w:sz w:val="20"/>
                              <w:szCs w:val="20"/>
                              <w:lang w:val="en" w:eastAsia="ja-JP"/>
                            </w:rPr>
                          </w:pPr>
                        </w:p>
                      </w:tc>
                      <w:tc>
                        <w:tcPr>
                          <w:tcW w:w="1980" w:type="dxa"/>
                        </w:tcPr>
                        <w:p w14:paraId="2ECC88DC" w14:textId="77777777" w:rsidR="00027348" w:rsidRDefault="00027348" w:rsidP="00F56C33">
                          <w:pPr>
                            <w:pStyle w:val="NoSpacing"/>
                            <w:rPr>
                              <w:rFonts w:ascii="Segoe Pro Display Semibold" w:hAnsi="Segoe Pro Display Semibold"/>
                              <w:sz w:val="20"/>
                              <w:szCs w:val="20"/>
                              <w:lang w:val="en" w:eastAsia="ja-JP"/>
                            </w:rPr>
                          </w:pPr>
                        </w:p>
                      </w:tc>
                    </w:tr>
                    <w:tr w:rsidR="00B83A8F" w14:paraId="51D1DA98" w14:textId="77777777">
                      <w:trPr>
                        <w:gridAfter w:val="1"/>
                        <w:wAfter w:w="1980" w:type="dxa"/>
                      </w:trPr>
                      <w:tc>
                        <w:tcPr>
                          <w:tcW w:w="0" w:type="auto"/>
                        </w:tcPr>
                        <w:p w14:paraId="7D5570B5" w14:textId="77777777" w:rsidR="00B83A8F" w:rsidRDefault="00B81A1F">
                          <w:pPr>
                            <w:spacing w:before="50" w:after="50"/>
                          </w:pPr>
                          <w:r>
                            <w:rPr>
                              <w:rFonts w:ascii="Segoe Pro"/>
                              <w:color w:val="29A5DE"/>
                              <w:sz w:val="20"/>
                            </w:rPr>
                            <w:t>On-premises IT labor cost</w:t>
                          </w:r>
                        </w:p>
                      </w:tc>
                    </w:tr>
                    <w:tr w:rsidR="00B83A8F" w14:paraId="7F479A11" w14:textId="77777777">
                      <w:tc>
                        <w:tcPr>
                          <w:tcW w:w="0" w:type="auto"/>
                          <w:tcBorders>
                            <w:right w:val="single" w:sz="0" w:space="0" w:color="525252"/>
                          </w:tcBorders>
                        </w:tcPr>
                        <w:p w14:paraId="7ABBE962" w14:textId="77777777" w:rsidR="00B83A8F" w:rsidRDefault="00B81A1F">
                          <w:pPr>
                            <w:spacing w:before="50" w:after="50"/>
                          </w:pPr>
                          <w:r>
                            <w:rPr>
                              <w:rFonts w:ascii="Segoe Pro"/>
                              <w:color w:val="525252"/>
                              <w:sz w:val="18"/>
                            </w:rPr>
                            <w:t xml:space="preserve">Number of </w:t>
                          </w:r>
                          <w:r>
                            <w:rPr>
                              <w:rFonts w:ascii="Segoe Pro"/>
                              <w:color w:val="525252"/>
                              <w:sz w:val="18"/>
                            </w:rPr>
                            <w:t>IT admin hour(s) needed per year</w:t>
                          </w:r>
                        </w:p>
                      </w:tc>
                      <w:tc>
                        <w:tcPr>
                          <w:tcW w:w="0" w:type="auto"/>
                        </w:tcPr>
                        <w:p w14:paraId="15F55196" w14:textId="77777777" w:rsidR="00B83A8F" w:rsidRDefault="00B81A1F">
                          <w:pPr>
                            <w:spacing w:before="50" w:after="50"/>
                            <w:jc w:val="right"/>
                          </w:pPr>
                          <w:r>
                            <w:rPr>
                              <w:rFonts w:ascii="Segoe Pro"/>
                              <w:color w:val="525252"/>
                              <w:sz w:val="18"/>
                            </w:rPr>
                            <w:t>522.66</w:t>
                          </w:r>
                        </w:p>
                      </w:tc>
                    </w:tr>
                    <w:tr w:rsidR="00B83A8F" w14:paraId="767EFFD3" w14:textId="77777777">
                      <w:tc>
                        <w:tcPr>
                          <w:tcW w:w="0" w:type="auto"/>
                          <w:tcBorders>
                            <w:right w:val="single" w:sz="0" w:space="0" w:color="525252"/>
                          </w:tcBorders>
                        </w:tcPr>
                        <w:p w14:paraId="78EE6F50" w14:textId="77777777" w:rsidR="00B83A8F" w:rsidRDefault="00B81A1F">
                          <w:pPr>
                            <w:spacing w:before="50" w:after="50"/>
                          </w:pPr>
                          <w:r>
                            <w:rPr>
                              <w:rFonts w:ascii="Segoe Pro"/>
                              <w:color w:val="525252"/>
                              <w:sz w:val="18"/>
                            </w:rPr>
                            <w:t>Hourly rate for IT administrator</w:t>
                          </w:r>
                        </w:p>
                      </w:tc>
                      <w:tc>
                        <w:tcPr>
                          <w:tcW w:w="0" w:type="auto"/>
                        </w:tcPr>
                        <w:p w14:paraId="6E315B0D" w14:textId="77777777" w:rsidR="00B83A8F" w:rsidRDefault="00B81A1F">
                          <w:pPr>
                            <w:spacing w:before="50" w:after="50"/>
                            <w:jc w:val="right"/>
                          </w:pPr>
                          <w:r>
                            <w:rPr>
                              <w:rFonts w:ascii="Segoe Pro"/>
                              <w:color w:val="525252"/>
                              <w:sz w:val="18"/>
                            </w:rPr>
                            <w:t>$50</w:t>
                          </w:r>
                        </w:p>
                      </w:tc>
                    </w:tr>
                  </w:tbl>
                  <w:p w14:paraId="01293678" w14:textId="77777777" w:rsidR="00027348" w:rsidRDefault="00027348" w:rsidP="00F56C33">
                    <w:pPr>
                      <w:pStyle w:val="NoSpacing"/>
                      <w:rPr>
                        <w:rFonts w:ascii="Segoe Pro Display Semibold" w:hAnsi="Segoe Pro Display Semibold"/>
                        <w:sz w:val="20"/>
                        <w:szCs w:val="20"/>
                        <w:lang w:val="en" w:eastAsia="ja-JP"/>
                      </w:rPr>
                    </w:pPr>
                  </w:p>
                </w:tc>
              </w:sdtContent>
            </w:sdt>
            <w:tc>
              <w:tcPr>
                <w:tcW w:w="712" w:type="dxa"/>
              </w:tcPr>
              <w:p w14:paraId="251B53F7" w14:textId="77777777" w:rsidR="00027348" w:rsidRDefault="00027348"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Azure"/>
                <w:tag w:val="ITLabor_Azure_Table"/>
                <w:id w:val="691277906"/>
                <w:placeholder>
                  <w:docPart w:val="00FC07E74BD648BCAB6BE76CB14A5A13"/>
                </w:placeholder>
                <w:docPartList>
                  <w:docPartGallery w:val="Tables"/>
                </w:docPartList>
              </w:sdtPr>
              <w:sdtEndPr/>
              <w:sdtContent>
                <w:tc>
                  <w:tcPr>
                    <w:tcW w:w="6022" w:type="dxa"/>
                  </w:tcPr>
                  <w:p w14:paraId="2470F151" w14:textId="77777777" w:rsidR="00027348" w:rsidRDefault="00027348"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5"/>
                      <w:gridCol w:w="1862"/>
                    </w:tblGrid>
                    <w:tr w:rsidR="00027348" w14:paraId="43E65C8F" w14:textId="77777777" w:rsidTr="00EC680F">
                      <w:tc>
                        <w:tcPr>
                          <w:tcW w:w="3925" w:type="dxa"/>
                        </w:tcPr>
                        <w:p w14:paraId="1BE67374" w14:textId="77777777" w:rsidR="00027348" w:rsidRDefault="00027348" w:rsidP="00F56C33">
                          <w:pPr>
                            <w:pStyle w:val="NoSpacing"/>
                            <w:rPr>
                              <w:rFonts w:ascii="Segoe Pro Display Semibold" w:hAnsi="Segoe Pro Display Semibold"/>
                              <w:sz w:val="20"/>
                              <w:szCs w:val="20"/>
                              <w:lang w:val="en" w:eastAsia="ja-JP"/>
                            </w:rPr>
                          </w:pPr>
                        </w:p>
                      </w:tc>
                      <w:tc>
                        <w:tcPr>
                          <w:tcW w:w="1862" w:type="dxa"/>
                        </w:tcPr>
                        <w:p w14:paraId="72E7DBC0" w14:textId="77777777" w:rsidR="00027348" w:rsidRDefault="00027348" w:rsidP="00F56C33">
                          <w:pPr>
                            <w:pStyle w:val="NoSpacing"/>
                            <w:rPr>
                              <w:rFonts w:ascii="Segoe Pro Display Semibold" w:hAnsi="Segoe Pro Display Semibold"/>
                              <w:sz w:val="20"/>
                              <w:szCs w:val="20"/>
                              <w:lang w:val="en" w:eastAsia="ja-JP"/>
                            </w:rPr>
                          </w:pPr>
                        </w:p>
                      </w:tc>
                    </w:tr>
                    <w:tr w:rsidR="00B83A8F" w14:paraId="1160B02A" w14:textId="77777777">
                      <w:trPr>
                        <w:gridAfter w:val="1"/>
                        <w:wAfter w:w="1862" w:type="dxa"/>
                      </w:trPr>
                      <w:tc>
                        <w:tcPr>
                          <w:tcW w:w="0" w:type="auto"/>
                        </w:tcPr>
                        <w:p w14:paraId="7779A94C" w14:textId="77777777" w:rsidR="00B83A8F" w:rsidRDefault="00B81A1F">
                          <w:pPr>
                            <w:spacing w:before="50" w:after="50"/>
                          </w:pPr>
                          <w:r>
                            <w:rPr>
                              <w:rFonts w:ascii="Segoe Pro"/>
                              <w:color w:val="29A5DE"/>
                              <w:sz w:val="20"/>
                            </w:rPr>
                            <w:t>Azure IT labor cost</w:t>
                          </w:r>
                        </w:p>
                      </w:tc>
                    </w:tr>
                    <w:tr w:rsidR="00B83A8F" w14:paraId="2CDD68BC" w14:textId="77777777">
                      <w:tc>
                        <w:tcPr>
                          <w:tcW w:w="0" w:type="auto"/>
                          <w:tcBorders>
                            <w:right w:val="single" w:sz="0" w:space="0" w:color="525252"/>
                          </w:tcBorders>
                        </w:tcPr>
                        <w:p w14:paraId="4552EFEF" w14:textId="77777777" w:rsidR="00B83A8F" w:rsidRDefault="00B81A1F">
                          <w:pPr>
                            <w:spacing w:before="50" w:after="50"/>
                          </w:pPr>
                          <w:r>
                            <w:rPr>
                              <w:rFonts w:ascii="Segoe Pro"/>
                              <w:color w:val="525252"/>
                              <w:sz w:val="18"/>
                            </w:rPr>
                            <w:t>Number of IT admin hour(s) needed per year</w:t>
                          </w:r>
                        </w:p>
                      </w:tc>
                      <w:tc>
                        <w:tcPr>
                          <w:tcW w:w="0" w:type="auto"/>
                        </w:tcPr>
                        <w:p w14:paraId="19CB71E7" w14:textId="77777777" w:rsidR="00B83A8F" w:rsidRDefault="00B81A1F">
                          <w:pPr>
                            <w:spacing w:before="50" w:after="50"/>
                            <w:jc w:val="right"/>
                          </w:pPr>
                          <w:r>
                            <w:rPr>
                              <w:rFonts w:ascii="Segoe Pro"/>
                              <w:color w:val="525252"/>
                              <w:sz w:val="18"/>
                            </w:rPr>
                            <w:t>390.53</w:t>
                          </w:r>
                        </w:p>
                      </w:tc>
                    </w:tr>
                    <w:tr w:rsidR="00B83A8F" w14:paraId="78A1378D" w14:textId="77777777">
                      <w:tc>
                        <w:tcPr>
                          <w:tcW w:w="0" w:type="auto"/>
                          <w:tcBorders>
                            <w:right w:val="single" w:sz="0" w:space="0" w:color="525252"/>
                          </w:tcBorders>
                        </w:tcPr>
                        <w:p w14:paraId="4507C884" w14:textId="77777777" w:rsidR="00B83A8F" w:rsidRDefault="00B81A1F">
                          <w:pPr>
                            <w:spacing w:before="50" w:after="50"/>
                          </w:pPr>
                          <w:r>
                            <w:rPr>
                              <w:rFonts w:ascii="Segoe Pro"/>
                              <w:color w:val="525252"/>
                              <w:sz w:val="18"/>
                            </w:rPr>
                            <w:t>Hourly rate for IT administrator</w:t>
                          </w:r>
                        </w:p>
                      </w:tc>
                      <w:tc>
                        <w:tcPr>
                          <w:tcW w:w="0" w:type="auto"/>
                        </w:tcPr>
                        <w:p w14:paraId="56A45016" w14:textId="77777777" w:rsidR="00B83A8F" w:rsidRDefault="00B81A1F">
                          <w:pPr>
                            <w:spacing w:before="50" w:after="50"/>
                            <w:jc w:val="right"/>
                          </w:pPr>
                          <w:r>
                            <w:rPr>
                              <w:rFonts w:ascii="Segoe Pro"/>
                              <w:color w:val="525252"/>
                              <w:sz w:val="18"/>
                            </w:rPr>
                            <w:t>$50.00</w:t>
                          </w:r>
                        </w:p>
                      </w:tc>
                    </w:tr>
                  </w:tbl>
                  <w:p w14:paraId="5BDD1B13" w14:textId="77777777" w:rsidR="00027348" w:rsidRDefault="00027348" w:rsidP="00F56C33">
                    <w:pPr>
                      <w:pStyle w:val="NoSpacing"/>
                      <w:rPr>
                        <w:rFonts w:ascii="Segoe Pro Display Semibold" w:hAnsi="Segoe Pro Display Semibold"/>
                        <w:sz w:val="20"/>
                        <w:szCs w:val="20"/>
                        <w:lang w:val="en" w:eastAsia="ja-JP"/>
                      </w:rPr>
                    </w:pPr>
                  </w:p>
                </w:tc>
              </w:sdtContent>
            </w:sdt>
          </w:tr>
          <w:tr w:rsidR="00027348" w14:paraId="5904EF11" w14:textId="77777777" w:rsidTr="003C3770">
            <w:sdt>
              <w:sdtPr>
                <w:rPr>
                  <w:rFonts w:ascii="Segoe Pro Display Semibold" w:hAnsi="Segoe Pro Display Semibold"/>
                  <w:sz w:val="20"/>
                  <w:szCs w:val="20"/>
                  <w:lang w:val="en" w:eastAsia="ja-JP"/>
                </w:rPr>
                <w:alias w:val="Total On Prem ITLabor Cost"/>
                <w:tag w:val="TotalOnPremITLaborCost_Table"/>
                <w:id w:val="1817839890"/>
                <w:placeholder>
                  <w:docPart w:val="2F40BD4F57E94FF184D2BD59DBBA1834"/>
                </w:placeholder>
                <w:docPartList>
                  <w:docPartGallery w:val="Tables"/>
                </w:docPartList>
              </w:sdtPr>
              <w:sdtEndPr/>
              <w:sdtContent>
                <w:tc>
                  <w:tcPr>
                    <w:tcW w:w="6226" w:type="dxa"/>
                  </w:tcPr>
                  <w:p w14:paraId="49CEC54B" w14:textId="77777777" w:rsidR="00027348" w:rsidRDefault="00027348"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1995"/>
                    </w:tblGrid>
                    <w:tr w:rsidR="00027348" w14:paraId="387574F8" w14:textId="77777777" w:rsidTr="00EC680F">
                      <w:tc>
                        <w:tcPr>
                          <w:tcW w:w="4015" w:type="dxa"/>
                        </w:tcPr>
                        <w:p w14:paraId="1C73B7F9" w14:textId="77777777" w:rsidR="00027348" w:rsidRDefault="00027348" w:rsidP="00F56C33">
                          <w:pPr>
                            <w:pStyle w:val="NoSpacing"/>
                            <w:rPr>
                              <w:rFonts w:ascii="Segoe Pro Display Semibold" w:hAnsi="Segoe Pro Display Semibold"/>
                              <w:sz w:val="20"/>
                              <w:szCs w:val="20"/>
                              <w:lang w:val="en" w:eastAsia="ja-JP"/>
                            </w:rPr>
                          </w:pPr>
                        </w:p>
                      </w:tc>
                      <w:tc>
                        <w:tcPr>
                          <w:tcW w:w="1995" w:type="dxa"/>
                        </w:tcPr>
                        <w:p w14:paraId="1E658A40" w14:textId="77777777" w:rsidR="00027348" w:rsidRDefault="00027348" w:rsidP="00F56C33">
                          <w:pPr>
                            <w:pStyle w:val="NoSpacing"/>
                            <w:rPr>
                              <w:rFonts w:ascii="Segoe Pro Display Semibold" w:hAnsi="Segoe Pro Display Semibold"/>
                              <w:sz w:val="20"/>
                              <w:szCs w:val="20"/>
                              <w:lang w:val="en" w:eastAsia="ja-JP"/>
                            </w:rPr>
                          </w:pPr>
                        </w:p>
                      </w:tc>
                    </w:tr>
                    <w:tr w:rsidR="00B83A8F" w14:paraId="6D822189" w14:textId="77777777">
                      <w:tc>
                        <w:tcPr>
                          <w:tcW w:w="0" w:type="auto"/>
                          <w:tcBorders>
                            <w:top w:val="single" w:sz="0" w:space="0" w:color="525252"/>
                            <w:right w:val="single" w:sz="0" w:space="0" w:color="525252"/>
                          </w:tcBorders>
                        </w:tcPr>
                        <w:p w14:paraId="0D151F05" w14:textId="77777777" w:rsidR="00B83A8F" w:rsidRDefault="00B81A1F">
                          <w:pPr>
                            <w:spacing w:before="50" w:after="50"/>
                          </w:pPr>
                          <w:r>
                            <w:rPr>
                              <w:rFonts w:ascii="Segoe Pro"/>
                              <w:b/>
                              <w:color w:val="525252"/>
                              <w:sz w:val="18"/>
                            </w:rPr>
                            <w:t>Total estimated on-premises IT labor cost</w:t>
                          </w:r>
                        </w:p>
                      </w:tc>
                      <w:tc>
                        <w:tcPr>
                          <w:tcW w:w="0" w:type="auto"/>
                          <w:tcBorders>
                            <w:top w:val="single" w:sz="0" w:space="0" w:color="525252"/>
                          </w:tcBorders>
                        </w:tcPr>
                        <w:p w14:paraId="7E53BCE2" w14:textId="77777777" w:rsidR="00B83A8F" w:rsidRDefault="00B81A1F">
                          <w:pPr>
                            <w:spacing w:before="50" w:after="50"/>
                            <w:jc w:val="right"/>
                          </w:pPr>
                          <w:r>
                            <w:rPr>
                              <w:rFonts w:ascii="Segoe Pro"/>
                              <w:b/>
                              <w:color w:val="29A5DE"/>
                              <w:sz w:val="18"/>
                            </w:rPr>
                            <w:t>$78,398</w:t>
                          </w:r>
                        </w:p>
                      </w:tc>
                    </w:tr>
                  </w:tbl>
                  <w:p w14:paraId="344D734A" w14:textId="77777777" w:rsidR="00027348" w:rsidRDefault="00027348" w:rsidP="00F56C33">
                    <w:pPr>
                      <w:pStyle w:val="NoSpacing"/>
                      <w:rPr>
                        <w:rFonts w:ascii="Segoe Pro Display Semibold" w:hAnsi="Segoe Pro Display Semibold"/>
                        <w:sz w:val="20"/>
                        <w:szCs w:val="20"/>
                        <w:lang w:val="en" w:eastAsia="ja-JP"/>
                      </w:rPr>
                    </w:pPr>
                  </w:p>
                </w:tc>
              </w:sdtContent>
            </w:sdt>
            <w:tc>
              <w:tcPr>
                <w:tcW w:w="712" w:type="dxa"/>
              </w:tcPr>
              <w:p w14:paraId="1A4CB4BA" w14:textId="77777777" w:rsidR="00027348" w:rsidRDefault="00027348" w:rsidP="00F56C33">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ITLabor Cost"/>
                <w:tag w:val="TotalAzureITLaborCost_Table"/>
                <w:id w:val="1291329178"/>
                <w:placeholder>
                  <w:docPart w:val="4054FAE935BC4E6D8DEAB4DEBDC74E61"/>
                </w:placeholder>
                <w:docPartList>
                  <w:docPartGallery w:val="Tables"/>
                </w:docPartList>
              </w:sdtPr>
              <w:sdtEndPr/>
              <w:sdtContent>
                <w:tc>
                  <w:tcPr>
                    <w:tcW w:w="6022" w:type="dxa"/>
                  </w:tcPr>
                  <w:p w14:paraId="0BBE0B0E" w14:textId="77777777" w:rsidR="00027348" w:rsidRDefault="00027348" w:rsidP="00F56C33">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027348" w14:paraId="196014FA" w14:textId="77777777" w:rsidTr="00EC680F">
                      <w:tc>
                        <w:tcPr>
                          <w:tcW w:w="3910" w:type="dxa"/>
                        </w:tcPr>
                        <w:p w14:paraId="14BAD681" w14:textId="77777777" w:rsidR="00027348" w:rsidRDefault="00027348" w:rsidP="00F56C33">
                          <w:pPr>
                            <w:pStyle w:val="NoSpacing"/>
                            <w:rPr>
                              <w:rFonts w:ascii="Segoe Pro Display Semibold" w:hAnsi="Segoe Pro Display Semibold"/>
                              <w:sz w:val="20"/>
                              <w:szCs w:val="20"/>
                              <w:lang w:val="en" w:eastAsia="ja-JP"/>
                            </w:rPr>
                          </w:pPr>
                        </w:p>
                      </w:tc>
                      <w:tc>
                        <w:tcPr>
                          <w:tcW w:w="1868" w:type="dxa"/>
                        </w:tcPr>
                        <w:p w14:paraId="5EC3D21A" w14:textId="77777777" w:rsidR="00027348" w:rsidRDefault="00027348" w:rsidP="00F56C33">
                          <w:pPr>
                            <w:pStyle w:val="NoSpacing"/>
                            <w:rPr>
                              <w:rFonts w:ascii="Segoe Pro Display Semibold" w:hAnsi="Segoe Pro Display Semibold"/>
                              <w:sz w:val="20"/>
                              <w:szCs w:val="20"/>
                              <w:lang w:val="en" w:eastAsia="ja-JP"/>
                            </w:rPr>
                          </w:pPr>
                        </w:p>
                      </w:tc>
                    </w:tr>
                    <w:tr w:rsidR="00B83A8F" w14:paraId="71FA51A8" w14:textId="77777777">
                      <w:tc>
                        <w:tcPr>
                          <w:tcW w:w="0" w:type="auto"/>
                          <w:tcBorders>
                            <w:top w:val="single" w:sz="0" w:space="0" w:color="525252"/>
                            <w:right w:val="single" w:sz="0" w:space="0" w:color="525252"/>
                          </w:tcBorders>
                        </w:tcPr>
                        <w:p w14:paraId="16117305" w14:textId="77777777" w:rsidR="00B83A8F" w:rsidRDefault="00B81A1F">
                          <w:pPr>
                            <w:spacing w:before="50" w:after="50"/>
                          </w:pPr>
                          <w:r>
                            <w:rPr>
                              <w:rFonts w:ascii="Segoe Pro"/>
                              <w:b/>
                              <w:color w:val="525252"/>
                              <w:sz w:val="18"/>
                            </w:rPr>
                            <w:t>Total estimated Azure IT labor cost</w:t>
                          </w:r>
                        </w:p>
                      </w:tc>
                      <w:tc>
                        <w:tcPr>
                          <w:tcW w:w="0" w:type="auto"/>
                          <w:tcBorders>
                            <w:top w:val="single" w:sz="0" w:space="0" w:color="525252"/>
                          </w:tcBorders>
                        </w:tcPr>
                        <w:p w14:paraId="36764322" w14:textId="77777777" w:rsidR="00B83A8F" w:rsidRDefault="00B81A1F">
                          <w:pPr>
                            <w:spacing w:before="50" w:after="50"/>
                            <w:jc w:val="right"/>
                          </w:pPr>
                          <w:r>
                            <w:rPr>
                              <w:rFonts w:ascii="Segoe Pro"/>
                              <w:b/>
                              <w:color w:val="29A5DE"/>
                              <w:sz w:val="18"/>
                            </w:rPr>
                            <w:t>$58,581</w:t>
                          </w:r>
                        </w:p>
                      </w:tc>
                    </w:tr>
                  </w:tbl>
                  <w:p w14:paraId="2B1B7FDC" w14:textId="77777777" w:rsidR="00027348" w:rsidRDefault="00027348" w:rsidP="00F56C33">
                    <w:pPr>
                      <w:pStyle w:val="NoSpacing"/>
                      <w:rPr>
                        <w:rFonts w:ascii="Segoe Pro Display Semibold" w:hAnsi="Segoe Pro Display Semibold"/>
                        <w:sz w:val="20"/>
                        <w:szCs w:val="20"/>
                        <w:lang w:val="en" w:eastAsia="ja-JP"/>
                      </w:rPr>
                    </w:pPr>
                  </w:p>
                </w:tc>
              </w:sdtContent>
            </w:sdt>
          </w:tr>
        </w:tbl>
        <w:p w14:paraId="2D543858" w14:textId="77777777" w:rsidR="00545BD7" w:rsidRDefault="00B81A1F" w:rsidP="00E61702">
          <w:pPr>
            <w:pStyle w:val="NoSpacing"/>
            <w:rPr>
              <w:rFonts w:ascii="Segoe Pro Display Semibold" w:hAnsi="Segoe Pro Display Semibold"/>
              <w:sz w:val="20"/>
              <w:szCs w:val="20"/>
              <w:lang w:val="en" w:eastAsia="ja-JP"/>
            </w:rPr>
          </w:pPr>
        </w:p>
      </w:sdtContent>
    </w:sdt>
    <w:p w14:paraId="1302414B" w14:textId="77777777" w:rsidR="00E61702" w:rsidRDefault="00E61702" w:rsidP="00E61702">
      <w:pPr>
        <w:pStyle w:val="Heading2"/>
      </w:pPr>
    </w:p>
    <w:sdt>
      <w:sdtPr>
        <w:rPr>
          <w:rFonts w:ascii="Segoe Pro Display Semibold" w:hAnsi="Segoe Pro Display Semibold"/>
          <w:sz w:val="20"/>
          <w:szCs w:val="20"/>
          <w:lang w:val="en" w:eastAsia="ja-JP"/>
        </w:rPr>
        <w:alias w:val="Total Cost"/>
        <w:tag w:val="TotalCost_Table"/>
        <w:id w:val="-1729756941"/>
        <w:placeholder>
          <w:docPart w:val="A9F384FA96B64A56AE73BF78F51A05FD"/>
        </w:placeholder>
        <w:docPartList>
          <w:docPartGallery w:val="Tables"/>
        </w:docPartList>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720"/>
            <w:gridCol w:w="6115"/>
          </w:tblGrid>
          <w:tr w:rsidR="00E61702" w14:paraId="190AD6AB" w14:textId="77777777" w:rsidTr="001943A5">
            <w:sdt>
              <w:sdtPr>
                <w:rPr>
                  <w:rFonts w:ascii="Segoe Pro Display Semibold" w:hAnsi="Segoe Pro Display Semibold"/>
                  <w:sz w:val="20"/>
                  <w:szCs w:val="20"/>
                  <w:lang w:val="en" w:eastAsia="ja-JP"/>
                </w:rPr>
                <w:alias w:val="Total On Prem Cost"/>
                <w:tag w:val="TotalOnPremisesCost_Table"/>
                <w:id w:val="-1415772944"/>
                <w:placeholder>
                  <w:docPart w:val="1DCC43E3646C47ACBE6CD7787040488C"/>
                </w:placeholder>
                <w:docPartList>
                  <w:docPartGallery w:val="Tables"/>
                </w:docPartList>
              </w:sdtPr>
              <w:sdtEndPr/>
              <w:sdtContent>
                <w:tc>
                  <w:tcPr>
                    <w:tcW w:w="6115" w:type="dxa"/>
                  </w:tcPr>
                  <w:p w14:paraId="588F8BFF" w14:textId="77777777" w:rsidR="00E61702" w:rsidRDefault="00E61702" w:rsidP="00C3682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5"/>
                      <w:gridCol w:w="1924"/>
                    </w:tblGrid>
                    <w:tr w:rsidR="00E61702" w14:paraId="6753538C" w14:textId="77777777" w:rsidTr="00C36827">
                      <w:tc>
                        <w:tcPr>
                          <w:tcW w:w="4015" w:type="dxa"/>
                        </w:tcPr>
                        <w:p w14:paraId="15FAA6DB" w14:textId="77777777" w:rsidR="00E61702" w:rsidRDefault="00E61702" w:rsidP="00C36827">
                          <w:pPr>
                            <w:pStyle w:val="NoSpacing"/>
                            <w:rPr>
                              <w:rFonts w:ascii="Segoe Pro Display Semibold" w:hAnsi="Segoe Pro Display Semibold"/>
                              <w:sz w:val="20"/>
                              <w:szCs w:val="20"/>
                              <w:lang w:val="en" w:eastAsia="ja-JP"/>
                            </w:rPr>
                          </w:pPr>
                        </w:p>
                      </w:tc>
                      <w:tc>
                        <w:tcPr>
                          <w:tcW w:w="1995" w:type="dxa"/>
                        </w:tcPr>
                        <w:p w14:paraId="4BDFE4A4" w14:textId="77777777" w:rsidR="00E61702" w:rsidRDefault="00E61702" w:rsidP="00C36827">
                          <w:pPr>
                            <w:pStyle w:val="NoSpacing"/>
                            <w:rPr>
                              <w:rFonts w:ascii="Segoe Pro Display Semibold" w:hAnsi="Segoe Pro Display Semibold"/>
                              <w:sz w:val="20"/>
                              <w:szCs w:val="20"/>
                              <w:lang w:val="en" w:eastAsia="ja-JP"/>
                            </w:rPr>
                          </w:pPr>
                        </w:p>
                      </w:tc>
                    </w:tr>
                    <w:tr w:rsidR="00B83A8F" w14:paraId="733DEBC2" w14:textId="77777777">
                      <w:tc>
                        <w:tcPr>
                          <w:tcW w:w="0" w:type="auto"/>
                          <w:tcBorders>
                            <w:top w:val="single" w:sz="0" w:space="0" w:color="525252"/>
                            <w:right w:val="single" w:sz="0" w:space="0" w:color="525252"/>
                          </w:tcBorders>
                        </w:tcPr>
                        <w:p w14:paraId="02B91840" w14:textId="77777777" w:rsidR="00B83A8F" w:rsidRDefault="00B81A1F">
                          <w:pPr>
                            <w:spacing w:before="50" w:after="50"/>
                          </w:pPr>
                          <w:r>
                            <w:rPr>
                              <w:rFonts w:ascii="Segoe Pro"/>
                              <w:b/>
                              <w:color w:val="525252"/>
                              <w:sz w:val="24"/>
                            </w:rPr>
                            <w:t>Total on-premises cost over 3 year(s)</w:t>
                          </w:r>
                        </w:p>
                      </w:tc>
                      <w:tc>
                        <w:tcPr>
                          <w:tcW w:w="0" w:type="auto"/>
                          <w:tcBorders>
                            <w:top w:val="single" w:sz="0" w:space="0" w:color="525252"/>
                          </w:tcBorders>
                        </w:tcPr>
                        <w:p w14:paraId="11E4026E" w14:textId="77777777" w:rsidR="00B83A8F" w:rsidRDefault="00B81A1F">
                          <w:pPr>
                            <w:spacing w:before="50" w:after="50"/>
                            <w:jc w:val="right"/>
                          </w:pPr>
                          <w:r>
                            <w:rPr>
                              <w:rFonts w:ascii="Segoe Pro"/>
                              <w:b/>
                              <w:color w:val="29A5DE"/>
                              <w:sz w:val="24"/>
                            </w:rPr>
                            <w:t>$3,664,890</w:t>
                          </w:r>
                        </w:p>
                      </w:tc>
                    </w:tr>
                  </w:tbl>
                  <w:p w14:paraId="298A725B" w14:textId="77777777" w:rsidR="00E61702" w:rsidRDefault="00E61702" w:rsidP="00C36827">
                    <w:pPr>
                      <w:pStyle w:val="NoSpacing"/>
                      <w:rPr>
                        <w:rFonts w:ascii="Segoe Pro Display Semibold" w:hAnsi="Segoe Pro Display Semibold"/>
                        <w:sz w:val="20"/>
                        <w:szCs w:val="20"/>
                        <w:lang w:val="en" w:eastAsia="ja-JP"/>
                      </w:rPr>
                    </w:pPr>
                  </w:p>
                </w:tc>
              </w:sdtContent>
            </w:sdt>
            <w:tc>
              <w:tcPr>
                <w:tcW w:w="720" w:type="dxa"/>
              </w:tcPr>
              <w:p w14:paraId="3F51D0B8" w14:textId="77777777" w:rsidR="00E61702" w:rsidRDefault="00E61702" w:rsidP="00C36827">
                <w:pPr>
                  <w:pStyle w:val="NoSpacing"/>
                  <w:rPr>
                    <w:rFonts w:ascii="Segoe Pro Display Semibold" w:hAnsi="Segoe Pro Display Semibold"/>
                    <w:sz w:val="20"/>
                    <w:szCs w:val="20"/>
                    <w:lang w:val="en" w:eastAsia="ja-JP"/>
                  </w:rPr>
                </w:pPr>
              </w:p>
            </w:tc>
            <w:sdt>
              <w:sdtPr>
                <w:rPr>
                  <w:rFonts w:ascii="Segoe Pro Display Semibold" w:hAnsi="Segoe Pro Display Semibold"/>
                  <w:sz w:val="20"/>
                  <w:szCs w:val="20"/>
                  <w:lang w:val="en" w:eastAsia="ja-JP"/>
                </w:rPr>
                <w:alias w:val="Total Azure Cost"/>
                <w:tag w:val="TotalAzureCost_Table"/>
                <w:id w:val="-1325577861"/>
                <w:placeholder>
                  <w:docPart w:val="F34164C3ADBD42CDB148A60AE90AFD54"/>
                </w:placeholder>
                <w:docPartList>
                  <w:docPartGallery w:val="Tables"/>
                </w:docPartList>
              </w:sdtPr>
              <w:sdtEndPr/>
              <w:sdtContent>
                <w:tc>
                  <w:tcPr>
                    <w:tcW w:w="6115" w:type="dxa"/>
                  </w:tcPr>
                  <w:p w14:paraId="40C0FD82" w14:textId="77777777" w:rsidR="00E61702" w:rsidRDefault="00E61702" w:rsidP="00C36827">
                    <w:pPr>
                      <w:pStyle w:val="NoSpacing"/>
                      <w:rPr>
                        <w:rFonts w:ascii="Segoe Pro Display Semibold" w:hAnsi="Segoe Pro Display Semibold"/>
                        <w:sz w:val="20"/>
                        <w:szCs w:val="20"/>
                        <w:lang w:val="en"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0"/>
                      <w:gridCol w:w="1868"/>
                    </w:tblGrid>
                    <w:tr w:rsidR="00E61702" w14:paraId="7BDF553F" w14:textId="77777777" w:rsidTr="00C36827">
                      <w:tc>
                        <w:tcPr>
                          <w:tcW w:w="3910" w:type="dxa"/>
                        </w:tcPr>
                        <w:p w14:paraId="46CA35D3" w14:textId="77777777" w:rsidR="00E61702" w:rsidRDefault="00E61702" w:rsidP="00C36827">
                          <w:pPr>
                            <w:pStyle w:val="NoSpacing"/>
                            <w:rPr>
                              <w:rFonts w:ascii="Segoe Pro Display Semibold" w:hAnsi="Segoe Pro Display Semibold"/>
                              <w:sz w:val="20"/>
                              <w:szCs w:val="20"/>
                              <w:lang w:val="en" w:eastAsia="ja-JP"/>
                            </w:rPr>
                          </w:pPr>
                        </w:p>
                      </w:tc>
                      <w:tc>
                        <w:tcPr>
                          <w:tcW w:w="1868" w:type="dxa"/>
                        </w:tcPr>
                        <w:p w14:paraId="567FB213" w14:textId="77777777" w:rsidR="00E61702" w:rsidRDefault="00E61702" w:rsidP="00C36827">
                          <w:pPr>
                            <w:pStyle w:val="NoSpacing"/>
                            <w:rPr>
                              <w:rFonts w:ascii="Segoe Pro Display Semibold" w:hAnsi="Segoe Pro Display Semibold"/>
                              <w:sz w:val="20"/>
                              <w:szCs w:val="20"/>
                              <w:lang w:val="en" w:eastAsia="ja-JP"/>
                            </w:rPr>
                          </w:pPr>
                        </w:p>
                      </w:tc>
                    </w:tr>
                    <w:tr w:rsidR="00B83A8F" w14:paraId="50CEE6C6" w14:textId="77777777">
                      <w:tc>
                        <w:tcPr>
                          <w:tcW w:w="0" w:type="auto"/>
                          <w:tcBorders>
                            <w:top w:val="single" w:sz="0" w:space="0" w:color="525252"/>
                            <w:right w:val="single" w:sz="0" w:space="0" w:color="525252"/>
                          </w:tcBorders>
                        </w:tcPr>
                        <w:p w14:paraId="41D643A1" w14:textId="77777777" w:rsidR="00B83A8F" w:rsidRDefault="00B81A1F">
                          <w:pPr>
                            <w:spacing w:before="50" w:after="50"/>
                          </w:pPr>
                          <w:r>
                            <w:rPr>
                              <w:rFonts w:ascii="Segoe Pro"/>
                              <w:b/>
                              <w:color w:val="525252"/>
                              <w:sz w:val="24"/>
                            </w:rPr>
                            <w:t>Total Azure cost over 3 year(s)</w:t>
                          </w:r>
                        </w:p>
                      </w:tc>
                      <w:tc>
                        <w:tcPr>
                          <w:tcW w:w="0" w:type="auto"/>
                          <w:tcBorders>
                            <w:top w:val="single" w:sz="0" w:space="0" w:color="525252"/>
                          </w:tcBorders>
                        </w:tcPr>
                        <w:p w14:paraId="53ED4723" w14:textId="77777777" w:rsidR="00B83A8F" w:rsidRDefault="00B81A1F">
                          <w:pPr>
                            <w:spacing w:before="50" w:after="50"/>
                            <w:jc w:val="right"/>
                          </w:pPr>
                          <w:r>
                            <w:rPr>
                              <w:rFonts w:ascii="Segoe Pro"/>
                              <w:b/>
                              <w:color w:val="29A5DE"/>
                              <w:sz w:val="24"/>
                            </w:rPr>
                            <w:t>$1,073,202</w:t>
                          </w:r>
                        </w:p>
                      </w:tc>
                    </w:tr>
                  </w:tbl>
                  <w:p w14:paraId="2C782AB3" w14:textId="77777777" w:rsidR="00E61702" w:rsidRDefault="00E61702" w:rsidP="00C36827">
                    <w:pPr>
                      <w:pStyle w:val="NoSpacing"/>
                      <w:rPr>
                        <w:rFonts w:ascii="Segoe Pro Display Semibold" w:hAnsi="Segoe Pro Display Semibold"/>
                        <w:sz w:val="20"/>
                        <w:szCs w:val="20"/>
                        <w:lang w:val="en" w:eastAsia="ja-JP"/>
                      </w:rPr>
                    </w:pPr>
                  </w:p>
                </w:tc>
              </w:sdtContent>
            </w:sdt>
          </w:tr>
        </w:tbl>
        <w:p w14:paraId="4FDA1618" w14:textId="77777777" w:rsidR="00E61702" w:rsidRDefault="00B81A1F" w:rsidP="00E61702">
          <w:pPr>
            <w:pStyle w:val="NoSpacing"/>
            <w:rPr>
              <w:rFonts w:ascii="Segoe Pro Display Semibold" w:hAnsi="Segoe Pro Display Semibold"/>
              <w:sz w:val="20"/>
              <w:szCs w:val="20"/>
              <w:lang w:val="en" w:eastAsia="ja-JP"/>
            </w:rPr>
          </w:pPr>
        </w:p>
      </w:sdtContent>
    </w:sdt>
    <w:p w14:paraId="7C8E647E" w14:textId="77777777" w:rsidR="00E61702" w:rsidRPr="00E61702" w:rsidRDefault="00E61702" w:rsidP="00E61702">
      <w:pPr>
        <w:rPr>
          <w:lang w:val="en" w:eastAsia="ja-JP"/>
        </w:rPr>
      </w:pPr>
    </w:p>
    <w:p w14:paraId="7DB22470" w14:textId="77777777" w:rsidR="00E61702" w:rsidRPr="00E61702" w:rsidRDefault="00E61702" w:rsidP="00E61702">
      <w:pPr>
        <w:pStyle w:val="NoSpacing"/>
        <w:rPr>
          <w:rFonts w:ascii="Segoe Pro Display Semibold" w:hAnsi="Segoe Pro Display Semibold"/>
          <w:sz w:val="20"/>
          <w:szCs w:val="20"/>
          <w:lang w:val="en" w:eastAsia="ja-JP"/>
        </w:rPr>
        <w:sectPr w:rsidR="00E61702" w:rsidRPr="00E61702" w:rsidSect="00262420">
          <w:footerReference w:type="default" r:id="rId21"/>
          <w:footerReference w:type="first" r:id="rId22"/>
          <w:type w:val="continuous"/>
          <w:pgSz w:w="15840" w:h="12240" w:orient="landscape" w:code="1"/>
          <w:pgMar w:top="1440" w:right="1440" w:bottom="1440" w:left="1440" w:header="720" w:footer="720" w:gutter="0"/>
          <w:pgNumType w:start="0"/>
          <w:cols w:space="720"/>
          <w:docGrid w:linePitch="360"/>
        </w:sectPr>
      </w:pPr>
    </w:p>
    <w:p w14:paraId="362CE7D5" w14:textId="77777777" w:rsidR="00910731" w:rsidRDefault="00E15087" w:rsidP="004C0CC2">
      <w:pPr>
        <w:rPr>
          <w:rFonts w:ascii="Segoe Pro" w:hAnsi="Segoe Pro"/>
          <w:color w:val="29A5DE"/>
          <w:sz w:val="36"/>
        </w:rPr>
      </w:pPr>
      <w:r w:rsidRPr="00E15087">
        <w:rPr>
          <w:rFonts w:ascii="Segoe Pro" w:hAnsi="Segoe Pro"/>
          <w:color w:val="29A5DE"/>
          <w:sz w:val="36"/>
        </w:rPr>
        <w:lastRenderedPageBreak/>
        <w:t>Learn more about Azure</w:t>
      </w:r>
    </w:p>
    <w:p w14:paraId="73C695B1" w14:textId="77777777" w:rsidR="00C1753B" w:rsidRDefault="00C1753B" w:rsidP="00E15087">
      <w:pPr>
        <w:sectPr w:rsidR="00C1753B" w:rsidSect="00C1753B">
          <w:footerReference w:type="first" r:id="rId23"/>
          <w:pgSz w:w="15840" w:h="12240" w:orient="landscape" w:code="1"/>
          <w:pgMar w:top="1440" w:right="1440" w:bottom="1440" w:left="1440" w:header="720" w:footer="720" w:gutter="0"/>
          <w:pgNumType w:start="0"/>
          <w:cols w:space="720"/>
          <w:titlePg/>
          <w:docGrid w:linePitch="360"/>
        </w:sectPr>
      </w:pPr>
    </w:p>
    <w:p w14:paraId="246993CD" w14:textId="77777777" w:rsidR="00E15087" w:rsidRDefault="00E15087" w:rsidP="00E15087"/>
    <w:p w14:paraId="0157D38D" w14:textId="77777777" w:rsidR="00B713B7" w:rsidRPr="00C1753B" w:rsidRDefault="003E6725"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 xml:space="preserve">What is Azure? </w:t>
      </w:r>
    </w:p>
    <w:p w14:paraId="215B84EB" w14:textId="77777777" w:rsidR="00E15087" w:rsidRPr="00C1753B" w:rsidRDefault="00B713B7" w:rsidP="00C1753B">
      <w:pPr>
        <w:spacing w:after="120" w:line="240" w:lineRule="auto"/>
        <w:rPr>
          <w:rFonts w:ascii="Segoe Pro" w:hAnsi="Segoe Pro"/>
          <w:sz w:val="20"/>
        </w:rPr>
      </w:pPr>
      <w:r w:rsidRPr="00C1753B">
        <w:rPr>
          <w:rFonts w:ascii="Segoe Pro" w:hAnsi="Segoe Pro"/>
          <w:sz w:val="20"/>
        </w:rPr>
        <w:t>Learn how Microsoft Azure cloud services enable developers and IT professionals to build, deploy, and manage applications in the cloud, wherever they want, and with the freedom to use their preferred tools, applications</w:t>
      </w:r>
      <w:r w:rsidR="003E4DA7">
        <w:rPr>
          <w:rFonts w:ascii="Segoe Pro" w:hAnsi="Segoe Pro"/>
          <w:sz w:val="20"/>
        </w:rPr>
        <w:t>,</w:t>
      </w:r>
      <w:r w:rsidRPr="00C1753B">
        <w:rPr>
          <w:rFonts w:ascii="Segoe Pro" w:hAnsi="Segoe Pro"/>
          <w:sz w:val="20"/>
        </w:rPr>
        <w:t xml:space="preserve"> and frameworks. Find out more at</w:t>
      </w:r>
      <w:r w:rsidR="003E6725" w:rsidRPr="00C1753B">
        <w:rPr>
          <w:rFonts w:ascii="Segoe Pro" w:hAnsi="Segoe Pro"/>
          <w:sz w:val="20"/>
        </w:rPr>
        <w:t>:</w:t>
      </w:r>
    </w:p>
    <w:p w14:paraId="4F06E3CB" w14:textId="77777777" w:rsidR="00E15087" w:rsidRPr="00C1753B" w:rsidRDefault="00B81A1F" w:rsidP="00C1753B">
      <w:pPr>
        <w:spacing w:after="240" w:line="240" w:lineRule="auto"/>
        <w:rPr>
          <w:rFonts w:ascii="Segoe Pro" w:hAnsi="Segoe Pro"/>
          <w:sz w:val="20"/>
        </w:rPr>
      </w:pPr>
      <w:hyperlink r:id="rId24" w:history="1">
        <w:r w:rsidR="00E15087" w:rsidRPr="00C1753B">
          <w:rPr>
            <w:rStyle w:val="Hyperlink"/>
            <w:rFonts w:ascii="Segoe Pro" w:hAnsi="Segoe Pro"/>
            <w:sz w:val="20"/>
          </w:rPr>
          <w:t>https://azure.microsoft.com/en-us/overview/what-is-azure</w:t>
        </w:r>
      </w:hyperlink>
    </w:p>
    <w:p w14:paraId="565DBF78" w14:textId="77777777" w:rsidR="00E15087" w:rsidRDefault="00E15087" w:rsidP="00E15087">
      <w:pPr>
        <w:spacing w:after="0" w:line="240" w:lineRule="auto"/>
      </w:pPr>
    </w:p>
    <w:p w14:paraId="65874325" w14:textId="77777777" w:rsidR="00B713B7" w:rsidRPr="00C1753B" w:rsidRDefault="00B713B7"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The Trusted Cloud</w:t>
      </w:r>
    </w:p>
    <w:p w14:paraId="1127D981" w14:textId="77777777" w:rsidR="00E15087" w:rsidRPr="00C1753B" w:rsidRDefault="000439C6" w:rsidP="00C1753B">
      <w:pPr>
        <w:spacing w:after="120" w:line="240" w:lineRule="auto"/>
        <w:rPr>
          <w:rFonts w:ascii="Segoe Pro" w:hAnsi="Segoe Pro"/>
          <w:sz w:val="20"/>
        </w:rPr>
      </w:pPr>
      <w:r w:rsidRPr="00C1753B">
        <w:rPr>
          <w:rFonts w:ascii="Segoe Pro" w:hAnsi="Segoe Pro"/>
          <w:sz w:val="20"/>
        </w:rPr>
        <w:t>Microsoft makes security, privacy</w:t>
      </w:r>
      <w:r w:rsidR="003E4DA7">
        <w:rPr>
          <w:rFonts w:ascii="Segoe Pro" w:hAnsi="Segoe Pro"/>
          <w:sz w:val="20"/>
        </w:rPr>
        <w:t>,</w:t>
      </w:r>
      <w:r w:rsidRPr="00C1753B">
        <w:rPr>
          <w:rFonts w:ascii="Segoe Pro" w:hAnsi="Segoe Pro"/>
          <w:sz w:val="20"/>
        </w:rPr>
        <w:t xml:space="preserve"> and compliance a top priority. </w:t>
      </w:r>
      <w:r w:rsidR="008D6BF9">
        <w:rPr>
          <w:rFonts w:ascii="Segoe Pro" w:hAnsi="Segoe Pro"/>
          <w:sz w:val="20"/>
        </w:rPr>
        <w:br/>
      </w:r>
      <w:r w:rsidRPr="00C1753B">
        <w:rPr>
          <w:rFonts w:ascii="Segoe Pro" w:hAnsi="Segoe Pro"/>
          <w:sz w:val="20"/>
        </w:rPr>
        <w:t xml:space="preserve">With more certifications than any cloud provider, </w:t>
      </w:r>
      <w:r w:rsidR="002B28BC" w:rsidRPr="00C1753B">
        <w:rPr>
          <w:rFonts w:ascii="Segoe Pro" w:hAnsi="Segoe Pro"/>
          <w:sz w:val="20"/>
        </w:rPr>
        <w:t xml:space="preserve">Azure provides the most comprehensive compliance coverage. </w:t>
      </w:r>
      <w:r w:rsidR="003E6725" w:rsidRPr="00C1753B">
        <w:rPr>
          <w:rFonts w:ascii="Segoe Pro" w:hAnsi="Segoe Pro"/>
          <w:sz w:val="20"/>
        </w:rPr>
        <w:t>Learn more at:</w:t>
      </w:r>
    </w:p>
    <w:p w14:paraId="40CFF564" w14:textId="77777777" w:rsidR="00E15087" w:rsidRPr="00C1753B" w:rsidRDefault="00B81A1F" w:rsidP="00C1753B">
      <w:pPr>
        <w:spacing w:after="240" w:line="240" w:lineRule="auto"/>
        <w:rPr>
          <w:rFonts w:ascii="Segoe Pro" w:hAnsi="Segoe Pro"/>
          <w:sz w:val="20"/>
        </w:rPr>
      </w:pPr>
      <w:hyperlink r:id="rId25" w:history="1">
        <w:r w:rsidR="00E15087" w:rsidRPr="00C1753B">
          <w:rPr>
            <w:rStyle w:val="Hyperlink"/>
            <w:rFonts w:ascii="Segoe Pro" w:hAnsi="Segoe Pro"/>
            <w:sz w:val="20"/>
          </w:rPr>
          <w:t>https://azure.microsoft.com/en-us/support/trust-center</w:t>
        </w:r>
      </w:hyperlink>
    </w:p>
    <w:p w14:paraId="0505DAC5" w14:textId="77777777" w:rsidR="00E15087" w:rsidRDefault="00E15087" w:rsidP="00E15087">
      <w:pPr>
        <w:spacing w:after="0" w:line="240" w:lineRule="auto"/>
      </w:pPr>
    </w:p>
    <w:p w14:paraId="4CA65816" w14:textId="77777777" w:rsidR="000439C6" w:rsidRPr="00C1753B" w:rsidRDefault="000439C6"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Customer innovations</w:t>
      </w:r>
    </w:p>
    <w:p w14:paraId="248E1764" w14:textId="77777777" w:rsidR="003E6725" w:rsidRPr="00C1753B" w:rsidRDefault="002B28BC" w:rsidP="00C1753B">
      <w:pPr>
        <w:spacing w:after="120" w:line="240" w:lineRule="auto"/>
        <w:rPr>
          <w:rFonts w:ascii="Segoe Pro" w:hAnsi="Segoe Pro"/>
          <w:sz w:val="20"/>
        </w:rPr>
      </w:pPr>
      <w:r w:rsidRPr="00C1753B">
        <w:rPr>
          <w:rFonts w:ascii="Segoe Pro" w:hAnsi="Segoe Pro"/>
          <w:sz w:val="20"/>
        </w:rPr>
        <w:t>World-class organizations all over the world are driving innovation and getting results with Azure. Find out more at</w:t>
      </w:r>
      <w:r w:rsidR="003E6725" w:rsidRPr="00C1753B">
        <w:rPr>
          <w:rFonts w:ascii="Segoe Pro" w:hAnsi="Segoe Pro"/>
          <w:sz w:val="20"/>
        </w:rPr>
        <w:t>:</w:t>
      </w:r>
    </w:p>
    <w:p w14:paraId="7A24112B" w14:textId="77777777" w:rsidR="00684BB6" w:rsidRDefault="00B81A1F" w:rsidP="00684BB6">
      <w:hyperlink r:id="rId26" w:history="1">
        <w:r w:rsidR="00E15087" w:rsidRPr="00C1753B">
          <w:rPr>
            <w:rStyle w:val="Hyperlink"/>
            <w:rFonts w:ascii="Segoe Pro" w:hAnsi="Segoe Pro"/>
            <w:sz w:val="20"/>
          </w:rPr>
          <w:t>https://azure.microsoft.com/en-us/case-studies</w:t>
        </w:r>
      </w:hyperlink>
      <w:r w:rsidR="00C1753B">
        <w:rPr>
          <w:rStyle w:val="Hyperlink"/>
          <w:rFonts w:ascii="Segoe Pro" w:hAnsi="Segoe Pro"/>
          <w:sz w:val="20"/>
        </w:rPr>
        <w:br w:type="column"/>
      </w:r>
    </w:p>
    <w:p w14:paraId="54B3A784" w14:textId="77777777" w:rsidR="002B28BC" w:rsidRPr="00C1753B" w:rsidRDefault="002B28BC" w:rsidP="00684BB6">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Azure solutions</w:t>
      </w:r>
    </w:p>
    <w:p w14:paraId="0B2E4767" w14:textId="77777777" w:rsidR="00E15087" w:rsidRPr="00C1753B" w:rsidRDefault="0046097A" w:rsidP="00C1753B">
      <w:pPr>
        <w:spacing w:after="120" w:line="240" w:lineRule="auto"/>
        <w:rPr>
          <w:rFonts w:ascii="Segoe Pro" w:hAnsi="Segoe Pro"/>
          <w:sz w:val="20"/>
        </w:rPr>
      </w:pPr>
      <w:r w:rsidRPr="00C1753B">
        <w:rPr>
          <w:rFonts w:ascii="Segoe Pro" w:hAnsi="Segoe Pro"/>
          <w:sz w:val="20"/>
        </w:rPr>
        <w:t xml:space="preserve">With everything you need to get quickly started—from technical documentation to partner resources—Azure provides complete solutions for your needs. </w:t>
      </w:r>
      <w:r w:rsidR="003E6725" w:rsidRPr="00C1753B">
        <w:rPr>
          <w:rFonts w:ascii="Segoe Pro" w:hAnsi="Segoe Pro"/>
          <w:sz w:val="20"/>
        </w:rPr>
        <w:t>Learn more about Azure solutions areas:</w:t>
      </w:r>
    </w:p>
    <w:p w14:paraId="0975E2BC" w14:textId="77777777" w:rsidR="00E15087" w:rsidRPr="00C1753B" w:rsidRDefault="00B81A1F" w:rsidP="00C1753B">
      <w:pPr>
        <w:spacing w:after="240" w:line="240" w:lineRule="auto"/>
        <w:rPr>
          <w:rFonts w:ascii="Segoe Pro" w:hAnsi="Segoe Pro"/>
          <w:sz w:val="20"/>
        </w:rPr>
      </w:pPr>
      <w:hyperlink r:id="rId27" w:history="1">
        <w:r w:rsidR="00E15087" w:rsidRPr="00C1753B">
          <w:rPr>
            <w:rStyle w:val="Hyperlink"/>
            <w:rFonts w:ascii="Segoe Pro" w:hAnsi="Segoe Pro"/>
            <w:sz w:val="20"/>
          </w:rPr>
          <w:t>https://azure.microsoft.com/en-us/solutions</w:t>
        </w:r>
      </w:hyperlink>
    </w:p>
    <w:p w14:paraId="0A87EF23" w14:textId="77777777" w:rsidR="00E15087" w:rsidRDefault="00E15087" w:rsidP="00E15087">
      <w:pPr>
        <w:spacing w:after="0" w:line="240" w:lineRule="auto"/>
      </w:pPr>
    </w:p>
    <w:p w14:paraId="1BEDC4F8" w14:textId="77777777" w:rsidR="008716D6" w:rsidRPr="00C1753B" w:rsidRDefault="003E6725" w:rsidP="00C1753B">
      <w:pPr>
        <w:spacing w:after="120" w:line="240" w:lineRule="auto"/>
        <w:rPr>
          <w:rFonts w:ascii="Segoe Pro Display Semibold" w:hAnsi="Segoe Pro Display Semibold" w:cs="Open Sans"/>
          <w:color w:val="29A5DE"/>
          <w:szCs w:val="21"/>
        </w:rPr>
      </w:pPr>
      <w:r w:rsidRPr="00C1753B">
        <w:rPr>
          <w:rFonts w:ascii="Segoe Pro Display Semibold" w:hAnsi="Segoe Pro Display Semibold" w:cs="Open Sans"/>
          <w:color w:val="29A5DE"/>
          <w:szCs w:val="21"/>
        </w:rPr>
        <w:t>Get started with Azure today—for free</w:t>
      </w:r>
    </w:p>
    <w:p w14:paraId="0BAA1ADD" w14:textId="77777777" w:rsidR="00E15087" w:rsidRPr="00C1753B" w:rsidRDefault="008716D6" w:rsidP="00C1753B">
      <w:pPr>
        <w:spacing w:after="120" w:line="240" w:lineRule="auto"/>
        <w:rPr>
          <w:rFonts w:ascii="Segoe Pro" w:hAnsi="Segoe Pro"/>
          <w:sz w:val="20"/>
        </w:rPr>
      </w:pPr>
      <w:r w:rsidRPr="00C1753B">
        <w:rPr>
          <w:rFonts w:ascii="Segoe Pro" w:hAnsi="Segoe Pro"/>
          <w:sz w:val="20"/>
        </w:rPr>
        <w:t xml:space="preserve">It’s easy to get started. Sign up and deploy your first Azure </w:t>
      </w:r>
      <w:r w:rsidR="008D6BF9">
        <w:rPr>
          <w:rFonts w:ascii="Segoe Pro" w:hAnsi="Segoe Pro"/>
          <w:sz w:val="20"/>
        </w:rPr>
        <w:br/>
      </w:r>
      <w:r w:rsidRPr="00C1753B">
        <w:rPr>
          <w:rFonts w:ascii="Segoe Pro" w:hAnsi="Segoe Pro"/>
          <w:sz w:val="20"/>
        </w:rPr>
        <w:t xml:space="preserve">solution in under 5 minutes: </w:t>
      </w:r>
    </w:p>
    <w:p w14:paraId="17D54FAD" w14:textId="77777777" w:rsidR="00E15087" w:rsidRPr="00C1753B" w:rsidRDefault="00B81A1F" w:rsidP="00E15087">
      <w:pPr>
        <w:spacing w:after="0" w:line="240" w:lineRule="auto"/>
        <w:rPr>
          <w:rFonts w:ascii="Segoe Pro" w:hAnsi="Segoe Pro"/>
          <w:sz w:val="20"/>
        </w:rPr>
      </w:pPr>
      <w:hyperlink r:id="rId28" w:history="1">
        <w:r w:rsidR="00E15087" w:rsidRPr="00C1753B">
          <w:rPr>
            <w:rStyle w:val="Hyperlink"/>
            <w:rFonts w:ascii="Segoe Pro" w:hAnsi="Segoe Pro"/>
            <w:sz w:val="20"/>
          </w:rPr>
          <w:t>https://azure.microsoft.com/en-us/get-started</w:t>
        </w:r>
      </w:hyperlink>
    </w:p>
    <w:p w14:paraId="6D5E6CF2" w14:textId="77777777" w:rsidR="00E15087" w:rsidRPr="00E15087" w:rsidRDefault="00E15087" w:rsidP="00E15087">
      <w:pPr>
        <w:spacing w:after="0" w:line="240" w:lineRule="auto"/>
      </w:pPr>
    </w:p>
    <w:sectPr w:rsidR="00E15087" w:rsidRPr="00E15087" w:rsidSect="00C1753B">
      <w:type w:val="continuous"/>
      <w:pgSz w:w="15840" w:h="12240" w:orient="landscape" w:code="1"/>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4B689" w14:textId="77777777" w:rsidR="00B81A1F" w:rsidRDefault="00B81A1F" w:rsidP="00685A37">
      <w:pPr>
        <w:spacing w:after="0" w:line="240" w:lineRule="auto"/>
      </w:pPr>
      <w:r>
        <w:separator/>
      </w:r>
    </w:p>
  </w:endnote>
  <w:endnote w:type="continuationSeparator" w:id="0">
    <w:p w14:paraId="511D67F7" w14:textId="77777777" w:rsidR="00B81A1F" w:rsidRDefault="00B81A1F" w:rsidP="0068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Segoe Pro Light">
    <w:altName w:val="Segoe UI Light"/>
    <w:charset w:val="00"/>
    <w:family w:val="swiss"/>
    <w:pitch w:val="variable"/>
    <w:sig w:usb0="A00002AF"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Pro Display Semibold">
    <w:altName w:val="Segoe UI"/>
    <w:charset w:val="00"/>
    <w:family w:val="swiss"/>
    <w:pitch w:val="variable"/>
    <w:sig w:usb0="A00002AF" w:usb1="4000205B" w:usb2="00000000" w:usb3="00000000" w:csb0="0000009F" w:csb1="00000000"/>
  </w:font>
  <w:font w:name="Open Sans">
    <w:altName w:val="Verdana"/>
    <w:charset w:val="00"/>
    <w:family w:val="swiss"/>
    <w:pitch w:val="variable"/>
    <w:sig w:usb0="E00002EF" w:usb1="4000205B" w:usb2="00000028" w:usb3="00000000" w:csb0="0000019F" w:csb1="00000000"/>
  </w:font>
  <w:font w:name="Segoe Pro Black">
    <w:altName w:val="Segoe UI"/>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8DED" w14:textId="77777777" w:rsidR="005C1AA4" w:rsidRDefault="005C1A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CB84" w14:textId="77777777" w:rsidR="005C1AA4" w:rsidRPr="00262420" w:rsidRDefault="005C1AA4" w:rsidP="00262420">
    <w:pPr>
      <w:tabs>
        <w:tab w:val="center" w:pos="4680"/>
        <w:tab w:val="right" w:pos="9360"/>
      </w:tabs>
      <w:spacing w:after="0" w:line="240" w:lineRule="auto"/>
      <w:rPr>
        <w:rFonts w:ascii="Segoe Pro Black" w:hAnsi="Segoe Pro Black"/>
        <w:caps/>
        <w:color w:val="808080" w:themeColor="background1" w:themeShade="80"/>
        <w:sz w:val="16"/>
      </w:rPr>
    </w:pPr>
    <w:r>
      <w:rPr>
        <w:noProof/>
      </w:rPr>
      <mc:AlternateContent>
        <mc:Choice Requires="wps">
          <w:drawing>
            <wp:anchor distT="0" distB="0" distL="114300" distR="114300" simplePos="0" relativeHeight="251660288" behindDoc="1" locked="0" layoutInCell="1" allowOverlap="1" wp14:anchorId="2BFE7264" wp14:editId="5B7739F2">
              <wp:simplePos x="0" y="0"/>
              <wp:positionH relativeFrom="margin">
                <wp:align>right</wp:align>
              </wp:positionH>
              <wp:positionV relativeFrom="bottomMargin">
                <wp:align>top</wp:align>
              </wp:positionV>
              <wp:extent cx="8210550" cy="0"/>
              <wp:effectExtent l="0" t="0" r="19050" b="19050"/>
              <wp:wrapTight wrapText="bothSides">
                <wp:wrapPolygon edited="0">
                  <wp:start x="0" y="-1"/>
                  <wp:lineTo x="0" y="-1"/>
                  <wp:lineTo x="21600" y="-1"/>
                  <wp:lineTo x="21600" y="-1"/>
                  <wp:lineTo x="0" y="-1"/>
                </wp:wrapPolygon>
              </wp:wrapTight>
              <wp:docPr id="10" name="Straight Connector 10"/>
              <wp:cNvGraphicFramePr/>
              <a:graphic xmlns:a="http://schemas.openxmlformats.org/drawingml/2006/main">
                <a:graphicData uri="http://schemas.microsoft.com/office/word/2010/wordprocessingShape">
                  <wps:wsp>
                    <wps:cNvCnPr/>
                    <wps:spPr>
                      <a:xfrm flipV="1">
                        <a:off x="0" y="0"/>
                        <a:ext cx="821055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4FD85" id="Straight Connector 10"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 from="595.3pt,0" to="124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" strokecolor="#bfbfbf [2412]" strokeweight=".5pt">
              <v:stroke joinstyle="miter"/>
              <w10:wrap type="tight" anchorx="margin" anchory="margin"/>
            </v:line>
          </w:pict>
        </mc:Fallback>
      </mc:AlternateContent>
    </w:r>
    <w:r w:rsidRPr="00685A37">
      <w:rPr>
        <w:noProof/>
      </w:rPr>
      <mc:AlternateContent>
        <mc:Choice Requires="wps">
          <w:drawing>
            <wp:anchor distT="0" distB="0" distL="114300" distR="114300" simplePos="0" relativeHeight="251659264" behindDoc="0" locked="0" layoutInCell="1" allowOverlap="1" wp14:anchorId="07F6EE08" wp14:editId="271658B6">
              <wp:simplePos x="0" y="0"/>
              <wp:positionH relativeFrom="column">
                <wp:posOffset>-570015</wp:posOffset>
              </wp:positionH>
              <wp:positionV relativeFrom="page">
                <wp:posOffset>9155875</wp:posOffset>
              </wp:positionV>
              <wp:extent cx="6970816" cy="0"/>
              <wp:effectExtent l="0" t="0" r="20955" b="19050"/>
              <wp:wrapNone/>
              <wp:docPr id="12" name="Straight Connector 12"/>
              <wp:cNvGraphicFramePr/>
              <a:graphic xmlns:a="http://schemas.openxmlformats.org/drawingml/2006/main">
                <a:graphicData uri="http://schemas.microsoft.com/office/word/2010/wordprocessingShape">
                  <wps:wsp>
                    <wps:cNvCnPr/>
                    <wps:spPr>
                      <a:xfrm>
                        <a:off x="0" y="0"/>
                        <a:ext cx="6970816" cy="0"/>
                      </a:xfrm>
                      <a:prstGeom prst="line">
                        <a:avLst/>
                      </a:prstGeom>
                      <a:noFill/>
                      <a:ln w="3175" cap="flat" cmpd="sng" algn="ctr">
                        <a:solidFill>
                          <a:srgbClr val="A5A5A5"/>
                        </a:solidFill>
                        <a:prstDash val="solid"/>
                        <a:miter lim="800000"/>
                      </a:ln>
                      <a:effectLst/>
                    </wps:spPr>
                    <wps:bodyPr/>
                  </wps:wsp>
                </a:graphicData>
              </a:graphic>
              <wp14:sizeRelH relativeFrom="margin">
                <wp14:pctWidth>0</wp14:pctWidth>
              </wp14:sizeRelH>
            </wp:anchor>
          </w:drawing>
        </mc:Choice>
        <mc:Fallback>
          <w:pict>
            <v:line w14:anchorId="329E3DDA"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9pt,720.95pt" to="7in,7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" strokecolor="#a5a5a5" strokeweight=".25pt">
              <v:stroke joinstyle="miter"/>
              <w10:wrap anchory="page"/>
            </v:line>
          </w:pict>
        </mc:Fallback>
      </mc:AlternateContent>
    </w:r>
    <w:r w:rsidRPr="00685A37">
      <w:rPr>
        <w:rFonts w:ascii="Segoe Pro Black" w:hAnsi="Segoe Pro Black"/>
        <w:caps/>
        <w:color w:val="808080" w:themeColor="background1" w:themeShade="80"/>
        <w:sz w:val="16"/>
      </w:rPr>
      <w:t>Disclaimer:</w:t>
    </w:r>
    <w:r w:rsidRPr="00685A37">
      <w:rPr>
        <w:rFonts w:ascii="Segoe Pro" w:hAnsi="Segoe Pro"/>
        <w:color w:val="808080" w:themeColor="background1" w:themeShade="80"/>
        <w:sz w:val="16"/>
      </w:rPr>
      <w:t xml:space="preserve"> The TCO Calculator output is only an estimate of on-premises costs and equivalent Microsoft Azure services prices. Final Microsoft Azure costs will be based on your </w:t>
    </w:r>
    <w:r>
      <w:rPr>
        <w:rFonts w:ascii="Segoe Pro" w:hAnsi="Segoe Pro"/>
        <w:color w:val="808080" w:themeColor="background1" w:themeShade="80"/>
        <w:sz w:val="16"/>
      </w:rPr>
      <w:br/>
    </w:r>
    <w:r w:rsidRPr="00685A37">
      <w:rPr>
        <w:rFonts w:ascii="Segoe Pro" w:hAnsi="Segoe Pro"/>
        <w:color w:val="808080" w:themeColor="background1" w:themeShade="80"/>
        <w:sz w:val="16"/>
      </w:rPr>
      <w:t>actual usa</w:t>
    </w:r>
    <w:r>
      <w:rPr>
        <w:rFonts w:ascii="Segoe Pro" w:hAnsi="Segoe Pro"/>
        <w:color w:val="808080" w:themeColor="background1" w:themeShade="80"/>
        <w:sz w:val="16"/>
      </w:rPr>
      <w:t>g</w:t>
    </w:r>
    <w:r w:rsidRPr="00685A37">
      <w:rPr>
        <w:rFonts w:ascii="Segoe Pro" w:hAnsi="Segoe Pro"/>
        <w:color w:val="808080" w:themeColor="background1" w:themeShade="80"/>
        <w:sz w:val="16"/>
      </w:rPr>
      <w:t xml:space="preserve">e of Azure </w:t>
    </w:r>
    <w:proofErr w:type="gramStart"/>
    <w:r w:rsidRPr="00685A37">
      <w:rPr>
        <w:rFonts w:ascii="Segoe Pro" w:hAnsi="Segoe Pro"/>
        <w:color w:val="808080" w:themeColor="background1" w:themeShade="80"/>
        <w:sz w:val="16"/>
      </w:rPr>
      <w:t>services, and</w:t>
    </w:r>
    <w:proofErr w:type="gramEnd"/>
    <w:r w:rsidRPr="00685A37">
      <w:rPr>
        <w:rFonts w:ascii="Segoe Pro" w:hAnsi="Segoe Pro"/>
        <w:color w:val="808080" w:themeColor="background1" w:themeShade="80"/>
        <w:sz w:val="16"/>
      </w:rPr>
      <w:t xml:space="preserve"> may be different from the TCO estimates. This document is for informational purposes only. Microsoft makes no warranties, express or implied, </w:t>
    </w:r>
    <w:r>
      <w:rPr>
        <w:rFonts w:ascii="Segoe Pro" w:hAnsi="Segoe Pro"/>
        <w:color w:val="808080" w:themeColor="background1" w:themeShade="80"/>
        <w:sz w:val="16"/>
      </w:rPr>
      <w:br/>
    </w:r>
    <w:r w:rsidRPr="00685A37">
      <w:rPr>
        <w:rFonts w:ascii="Segoe Pro" w:hAnsi="Segoe Pro"/>
        <w:color w:val="808080" w:themeColor="background1" w:themeShade="80"/>
        <w:sz w:val="16"/>
      </w:rPr>
      <w:t>in this summary.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2888F" w14:textId="77777777" w:rsidR="005C1AA4" w:rsidRDefault="005C1AA4" w:rsidP="00262420">
    <w:pPr>
      <w:tabs>
        <w:tab w:val="center" w:pos="4680"/>
        <w:tab w:val="right" w:pos="9360"/>
      </w:tabs>
      <w:spacing w:after="0" w:line="240" w:lineRule="auto"/>
      <w:rPr>
        <w:rFonts w:ascii="Segoe Pro" w:hAnsi="Segoe Pro"/>
        <w:b/>
        <w:caps/>
        <w:color w:val="29A5DE"/>
        <w:sz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4DDC" w14:textId="77777777" w:rsidR="005C1AA4" w:rsidRPr="00CC378D" w:rsidRDefault="005C1AA4" w:rsidP="00CC378D">
    <w:pPr>
      <w:tabs>
        <w:tab w:val="center" w:pos="4680"/>
        <w:tab w:val="right" w:pos="9360"/>
      </w:tabs>
      <w:spacing w:after="0" w:line="240" w:lineRule="auto"/>
      <w:jc w:val="right"/>
      <w:rPr>
        <w:rFonts w:ascii="Segoe Pro Black" w:hAnsi="Segoe Pro Black"/>
        <w:caps/>
        <w:color w:val="00B0F0"/>
        <w:sz w:val="16"/>
      </w:rPr>
    </w:pPr>
    <w:r>
      <w:rPr>
        <w:noProof/>
      </w:rPr>
      <mc:AlternateContent>
        <mc:Choice Requires="wps">
          <w:drawing>
            <wp:anchor distT="0" distB="0" distL="114300" distR="114300" simplePos="0" relativeHeight="251663360" behindDoc="1" locked="0" layoutInCell="1" allowOverlap="1" wp14:anchorId="1F56139D" wp14:editId="443B2B2D">
              <wp:simplePos x="0" y="0"/>
              <wp:positionH relativeFrom="margin">
                <wp:align>right</wp:align>
              </wp:positionH>
              <wp:positionV relativeFrom="bottomMargin">
                <wp:align>top</wp:align>
              </wp:positionV>
              <wp:extent cx="821055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flipV="1">
                        <a:off x="0" y="0"/>
                        <a:ext cx="821055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F03B8" id="Straight Connector 6" o:spid="_x0000_s1026" style="position:absolute;flip:y;z-index:-25165312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 from="595.3pt,0" to="124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" strokecolor="#bfbfbf [2412]" strokeweight=".5pt">
              <v:stroke joinstyle="miter"/>
              <w10:wrap type="tight" anchorx="margin" anchory="margin"/>
            </v:line>
          </w:pict>
        </mc:Fallback>
      </mc:AlternateContent>
    </w:r>
    <w:r w:rsidRPr="00685A37">
      <w:rPr>
        <w:noProof/>
      </w:rPr>
      <mc:AlternateContent>
        <mc:Choice Requires="wps">
          <w:drawing>
            <wp:anchor distT="0" distB="0" distL="114300" distR="114300" simplePos="0" relativeHeight="251662336" behindDoc="0" locked="0" layoutInCell="1" allowOverlap="1" wp14:anchorId="2CF43F95" wp14:editId="3137EFA0">
              <wp:simplePos x="0" y="0"/>
              <wp:positionH relativeFrom="column">
                <wp:posOffset>-570015</wp:posOffset>
              </wp:positionH>
              <wp:positionV relativeFrom="page">
                <wp:posOffset>9155875</wp:posOffset>
              </wp:positionV>
              <wp:extent cx="6970816" cy="0"/>
              <wp:effectExtent l="0" t="0" r="20955" b="19050"/>
              <wp:wrapNone/>
              <wp:docPr id="7" name="Straight Connector 7"/>
              <wp:cNvGraphicFramePr/>
              <a:graphic xmlns:a="http://schemas.openxmlformats.org/drawingml/2006/main">
                <a:graphicData uri="http://schemas.microsoft.com/office/word/2010/wordprocessingShape">
                  <wps:wsp>
                    <wps:cNvCnPr/>
                    <wps:spPr>
                      <a:xfrm>
                        <a:off x="0" y="0"/>
                        <a:ext cx="6970816" cy="0"/>
                      </a:xfrm>
                      <a:prstGeom prst="line">
                        <a:avLst/>
                      </a:prstGeom>
                      <a:noFill/>
                      <a:ln w="3175" cap="flat" cmpd="sng" algn="ctr">
                        <a:solidFill>
                          <a:srgbClr val="A5A5A5"/>
                        </a:solidFill>
                        <a:prstDash val="solid"/>
                        <a:miter lim="800000"/>
                      </a:ln>
                      <a:effectLst/>
                    </wps:spPr>
                    <wps:bodyPr/>
                  </wps:wsp>
                </a:graphicData>
              </a:graphic>
              <wp14:sizeRelH relativeFrom="margin">
                <wp14:pctWidth>0</wp14:pctWidth>
              </wp14:sizeRelH>
            </wp:anchor>
          </w:drawing>
        </mc:Choice>
        <mc:Fallback>
          <w:pict>
            <v:line w14:anchorId="1470CBFD" id="Straight Connector 7"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9pt,720.95pt" to="7in,7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" strokecolor="#a5a5a5" strokeweight=".25pt">
              <v:stroke joinstyle="miter"/>
              <w10:wrap anchory="page"/>
            </v:line>
          </w:pict>
        </mc:Fallback>
      </mc:AlternateContent>
    </w:r>
    <w:r>
      <w:rPr>
        <w:rFonts w:ascii="Segoe Pro Black" w:hAnsi="Segoe Pro Black"/>
        <w:caps/>
        <w:color w:val="00B0F0"/>
        <w:sz w:val="16"/>
      </w:rPr>
      <w:t>AZURE TCO SUMMARY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C6C0" w14:textId="77777777" w:rsidR="005C1AA4" w:rsidRDefault="005C1AA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049F" w14:textId="77777777" w:rsidR="005C1AA4" w:rsidRPr="00CC378D" w:rsidRDefault="005C1AA4" w:rsidP="00CC378D">
    <w:pPr>
      <w:tabs>
        <w:tab w:val="center" w:pos="4680"/>
        <w:tab w:val="right" w:pos="9360"/>
      </w:tabs>
      <w:spacing w:after="0" w:line="240" w:lineRule="auto"/>
      <w:jc w:val="right"/>
      <w:rPr>
        <w:rFonts w:ascii="Segoe Pro Black" w:hAnsi="Segoe Pro Black"/>
        <w:caps/>
        <w:color w:val="00B0F0"/>
        <w:sz w:val="16"/>
      </w:rPr>
    </w:pPr>
    <w:r>
      <w:rPr>
        <w:noProof/>
      </w:rPr>
      <mc:AlternateContent>
        <mc:Choice Requires="wps">
          <w:drawing>
            <wp:anchor distT="0" distB="0" distL="114300" distR="114300" simplePos="0" relativeHeight="251666432" behindDoc="1" locked="0" layoutInCell="1" allowOverlap="1" wp14:anchorId="49F0A551" wp14:editId="3002E640">
              <wp:simplePos x="0" y="0"/>
              <wp:positionH relativeFrom="margin">
                <wp:align>right</wp:align>
              </wp:positionH>
              <wp:positionV relativeFrom="bottomMargin">
                <wp:align>top</wp:align>
              </wp:positionV>
              <wp:extent cx="8210550" cy="0"/>
              <wp:effectExtent l="0" t="0" r="19050" b="19050"/>
              <wp:wrapTight wrapText="bothSides">
                <wp:wrapPolygon edited="0">
                  <wp:start x="0" y="-1"/>
                  <wp:lineTo x="0" y="-1"/>
                  <wp:lineTo x="21600" y="-1"/>
                  <wp:lineTo x="21600" y="-1"/>
                  <wp:lineTo x="0" y="-1"/>
                </wp:wrapPolygon>
              </wp:wrapTight>
              <wp:docPr id="16" name="Straight Connector 16"/>
              <wp:cNvGraphicFramePr/>
              <a:graphic xmlns:a="http://schemas.openxmlformats.org/drawingml/2006/main">
                <a:graphicData uri="http://schemas.microsoft.com/office/word/2010/wordprocessingShape">
                  <wps:wsp>
                    <wps:cNvCnPr/>
                    <wps:spPr>
                      <a:xfrm flipV="1">
                        <a:off x="0" y="0"/>
                        <a:ext cx="821055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80690" id="Straight Connector 16" o:spid="_x0000_s1026" style="position:absolute;flip:y;z-index:-25165004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 from="595.3pt,0" to="1241.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" strokecolor="#bfbfbf [2412]" strokeweight=".5pt">
              <v:stroke joinstyle="miter"/>
              <w10:wrap type="tight" anchorx="margin" anchory="margin"/>
            </v:line>
          </w:pict>
        </mc:Fallback>
      </mc:AlternateContent>
    </w:r>
    <w:r w:rsidRPr="00685A37">
      <w:rPr>
        <w:noProof/>
      </w:rPr>
      <mc:AlternateContent>
        <mc:Choice Requires="wps">
          <w:drawing>
            <wp:anchor distT="0" distB="0" distL="114300" distR="114300" simplePos="0" relativeHeight="251665408" behindDoc="0" locked="0" layoutInCell="1" allowOverlap="1" wp14:anchorId="7A47E636" wp14:editId="335791F7">
              <wp:simplePos x="0" y="0"/>
              <wp:positionH relativeFrom="column">
                <wp:posOffset>-570015</wp:posOffset>
              </wp:positionH>
              <wp:positionV relativeFrom="page">
                <wp:posOffset>9155875</wp:posOffset>
              </wp:positionV>
              <wp:extent cx="6970816" cy="0"/>
              <wp:effectExtent l="0" t="0" r="20955" b="19050"/>
              <wp:wrapNone/>
              <wp:docPr id="17" name="Straight Connector 17"/>
              <wp:cNvGraphicFramePr/>
              <a:graphic xmlns:a="http://schemas.openxmlformats.org/drawingml/2006/main">
                <a:graphicData uri="http://schemas.microsoft.com/office/word/2010/wordprocessingShape">
                  <wps:wsp>
                    <wps:cNvCnPr/>
                    <wps:spPr>
                      <a:xfrm>
                        <a:off x="0" y="0"/>
                        <a:ext cx="6970816" cy="0"/>
                      </a:xfrm>
                      <a:prstGeom prst="line">
                        <a:avLst/>
                      </a:prstGeom>
                      <a:noFill/>
                      <a:ln w="3175" cap="flat" cmpd="sng" algn="ctr">
                        <a:solidFill>
                          <a:srgbClr val="A5A5A5"/>
                        </a:solidFill>
                        <a:prstDash val="solid"/>
                        <a:miter lim="800000"/>
                      </a:ln>
                      <a:effectLst/>
                    </wps:spPr>
                    <wps:bodyPr/>
                  </wps:wsp>
                </a:graphicData>
              </a:graphic>
              <wp14:sizeRelH relativeFrom="margin">
                <wp14:pctWidth>0</wp14:pctWidth>
              </wp14:sizeRelH>
            </wp:anchor>
          </w:drawing>
        </mc:Choice>
        <mc:Fallback>
          <w:pict>
            <v:line w14:anchorId="4C92AD31" id="Straight Connector 1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9pt,720.95pt" to="7in,7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" strokecolor="#a5a5a5" strokeweight=".25pt">
              <v:stroke joinstyle="miter"/>
              <w10:wrap anchory="page"/>
            </v:line>
          </w:pict>
        </mc:Fallback>
      </mc:AlternateContent>
    </w:r>
    <w:r>
      <w:rPr>
        <w:rFonts w:ascii="Segoe Pro Black" w:hAnsi="Segoe Pro Black"/>
        <w:caps/>
        <w:color w:val="00B0F0"/>
        <w:sz w:val="16"/>
      </w:rPr>
      <w:t>AZURE TCO Summary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4D84E" w14:textId="77777777" w:rsidR="00B81A1F" w:rsidRDefault="00B81A1F" w:rsidP="00685A37">
      <w:pPr>
        <w:spacing w:after="0" w:line="240" w:lineRule="auto"/>
      </w:pPr>
      <w:r>
        <w:separator/>
      </w:r>
    </w:p>
  </w:footnote>
  <w:footnote w:type="continuationSeparator" w:id="0">
    <w:p w14:paraId="05390380" w14:textId="77777777" w:rsidR="00B81A1F" w:rsidRDefault="00B81A1F" w:rsidP="00685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CCFC" w14:textId="77777777" w:rsidR="005C1AA4" w:rsidRDefault="005C1A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D222E" w14:textId="77777777" w:rsidR="005C1AA4" w:rsidRDefault="005C1A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466FD" w14:textId="77777777" w:rsidR="005C1AA4" w:rsidRDefault="005C1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04D76"/>
    <w:multiLevelType w:val="hybridMultilevel"/>
    <w:tmpl w:val="B750E5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3trQ0NbUwNzCzNDRX0lEKTi0uzszPAykwrAUAZ6RznywAAAA="/>
  </w:docVars>
  <w:rsids>
    <w:rsidRoot w:val="00077FE0"/>
    <w:rsid w:val="00004247"/>
    <w:rsid w:val="00016369"/>
    <w:rsid w:val="000224BD"/>
    <w:rsid w:val="00027097"/>
    <w:rsid w:val="00027348"/>
    <w:rsid w:val="00035627"/>
    <w:rsid w:val="00037AEA"/>
    <w:rsid w:val="00037B56"/>
    <w:rsid w:val="00041030"/>
    <w:rsid w:val="000439C6"/>
    <w:rsid w:val="00047CB5"/>
    <w:rsid w:val="0005106F"/>
    <w:rsid w:val="000542D6"/>
    <w:rsid w:val="00056884"/>
    <w:rsid w:val="0006366C"/>
    <w:rsid w:val="00067273"/>
    <w:rsid w:val="00075FFC"/>
    <w:rsid w:val="00077DEA"/>
    <w:rsid w:val="00077FE0"/>
    <w:rsid w:val="00083817"/>
    <w:rsid w:val="00097A6D"/>
    <w:rsid w:val="000A045A"/>
    <w:rsid w:val="000A1701"/>
    <w:rsid w:val="000A3FC0"/>
    <w:rsid w:val="000D010B"/>
    <w:rsid w:val="000E53AB"/>
    <w:rsid w:val="000F198C"/>
    <w:rsid w:val="000F2C19"/>
    <w:rsid w:val="000F71C4"/>
    <w:rsid w:val="00104FB4"/>
    <w:rsid w:val="001148E0"/>
    <w:rsid w:val="001203F7"/>
    <w:rsid w:val="00125DDE"/>
    <w:rsid w:val="0013038C"/>
    <w:rsid w:val="00134323"/>
    <w:rsid w:val="00157CF3"/>
    <w:rsid w:val="001601F5"/>
    <w:rsid w:val="00162167"/>
    <w:rsid w:val="001624FE"/>
    <w:rsid w:val="001728B1"/>
    <w:rsid w:val="00176BAC"/>
    <w:rsid w:val="00180333"/>
    <w:rsid w:val="0018131D"/>
    <w:rsid w:val="001943A5"/>
    <w:rsid w:val="001B1151"/>
    <w:rsid w:val="001C1AEB"/>
    <w:rsid w:val="001D2224"/>
    <w:rsid w:val="001D4663"/>
    <w:rsid w:val="001D7017"/>
    <w:rsid w:val="001F12E4"/>
    <w:rsid w:val="001F4ED8"/>
    <w:rsid w:val="002028A0"/>
    <w:rsid w:val="00214BEA"/>
    <w:rsid w:val="002158C2"/>
    <w:rsid w:val="00216F4A"/>
    <w:rsid w:val="00221DC2"/>
    <w:rsid w:val="00222B5A"/>
    <w:rsid w:val="00244625"/>
    <w:rsid w:val="00262420"/>
    <w:rsid w:val="002847FB"/>
    <w:rsid w:val="00285424"/>
    <w:rsid w:val="00293566"/>
    <w:rsid w:val="00297A97"/>
    <w:rsid w:val="002A40BA"/>
    <w:rsid w:val="002B28BC"/>
    <w:rsid w:val="002B3C88"/>
    <w:rsid w:val="002E66AE"/>
    <w:rsid w:val="002F0EBD"/>
    <w:rsid w:val="002F2D8C"/>
    <w:rsid w:val="002F3D37"/>
    <w:rsid w:val="00355B66"/>
    <w:rsid w:val="003576A5"/>
    <w:rsid w:val="00372746"/>
    <w:rsid w:val="00376C79"/>
    <w:rsid w:val="00384E31"/>
    <w:rsid w:val="00392DA4"/>
    <w:rsid w:val="003B3844"/>
    <w:rsid w:val="003B5E1B"/>
    <w:rsid w:val="003C3770"/>
    <w:rsid w:val="003D38E2"/>
    <w:rsid w:val="003E2883"/>
    <w:rsid w:val="003E4DA7"/>
    <w:rsid w:val="003E6725"/>
    <w:rsid w:val="003F108A"/>
    <w:rsid w:val="00401BE5"/>
    <w:rsid w:val="00404F25"/>
    <w:rsid w:val="00412758"/>
    <w:rsid w:val="00441679"/>
    <w:rsid w:val="00442F5B"/>
    <w:rsid w:val="00446703"/>
    <w:rsid w:val="00460445"/>
    <w:rsid w:val="0046097A"/>
    <w:rsid w:val="0046520F"/>
    <w:rsid w:val="004746FA"/>
    <w:rsid w:val="0049056E"/>
    <w:rsid w:val="00496A59"/>
    <w:rsid w:val="004A7448"/>
    <w:rsid w:val="004B1462"/>
    <w:rsid w:val="004C0CC2"/>
    <w:rsid w:val="004C11C9"/>
    <w:rsid w:val="004C340C"/>
    <w:rsid w:val="004D3749"/>
    <w:rsid w:val="004D4D30"/>
    <w:rsid w:val="004E6111"/>
    <w:rsid w:val="004F417B"/>
    <w:rsid w:val="004F5F18"/>
    <w:rsid w:val="00512052"/>
    <w:rsid w:val="00517C68"/>
    <w:rsid w:val="0052452C"/>
    <w:rsid w:val="00545BD7"/>
    <w:rsid w:val="00553E1F"/>
    <w:rsid w:val="0056127D"/>
    <w:rsid w:val="00565AEB"/>
    <w:rsid w:val="0057169C"/>
    <w:rsid w:val="00582EFC"/>
    <w:rsid w:val="005915E0"/>
    <w:rsid w:val="005A7B1B"/>
    <w:rsid w:val="005B7341"/>
    <w:rsid w:val="005C1AA4"/>
    <w:rsid w:val="005C4CBC"/>
    <w:rsid w:val="005C5C76"/>
    <w:rsid w:val="005D48B9"/>
    <w:rsid w:val="005E662E"/>
    <w:rsid w:val="005F340F"/>
    <w:rsid w:val="005F37C2"/>
    <w:rsid w:val="00600C52"/>
    <w:rsid w:val="00612D2C"/>
    <w:rsid w:val="00617289"/>
    <w:rsid w:val="006330FD"/>
    <w:rsid w:val="00634974"/>
    <w:rsid w:val="006400B4"/>
    <w:rsid w:val="00655B7E"/>
    <w:rsid w:val="006600E7"/>
    <w:rsid w:val="006611BF"/>
    <w:rsid w:val="0066284F"/>
    <w:rsid w:val="00662AE5"/>
    <w:rsid w:val="00670CF8"/>
    <w:rsid w:val="00672C01"/>
    <w:rsid w:val="00684299"/>
    <w:rsid w:val="00684BB6"/>
    <w:rsid w:val="00685A37"/>
    <w:rsid w:val="00692AD4"/>
    <w:rsid w:val="006A1702"/>
    <w:rsid w:val="006B44F6"/>
    <w:rsid w:val="006C7521"/>
    <w:rsid w:val="006D4976"/>
    <w:rsid w:val="006E73BB"/>
    <w:rsid w:val="006F4CD8"/>
    <w:rsid w:val="006F5799"/>
    <w:rsid w:val="007075B7"/>
    <w:rsid w:val="00707851"/>
    <w:rsid w:val="00712513"/>
    <w:rsid w:val="007134D3"/>
    <w:rsid w:val="0071506D"/>
    <w:rsid w:val="00717934"/>
    <w:rsid w:val="00721399"/>
    <w:rsid w:val="00732224"/>
    <w:rsid w:val="00744655"/>
    <w:rsid w:val="00744E6E"/>
    <w:rsid w:val="00752996"/>
    <w:rsid w:val="007530C0"/>
    <w:rsid w:val="00754617"/>
    <w:rsid w:val="00771F04"/>
    <w:rsid w:val="007766DE"/>
    <w:rsid w:val="007776AD"/>
    <w:rsid w:val="00785AE0"/>
    <w:rsid w:val="0078696F"/>
    <w:rsid w:val="007A1678"/>
    <w:rsid w:val="007C1767"/>
    <w:rsid w:val="007C4882"/>
    <w:rsid w:val="007C4E50"/>
    <w:rsid w:val="007C5771"/>
    <w:rsid w:val="007D00E2"/>
    <w:rsid w:val="007D0693"/>
    <w:rsid w:val="007D218F"/>
    <w:rsid w:val="007E11EB"/>
    <w:rsid w:val="007E3D60"/>
    <w:rsid w:val="007F1BA5"/>
    <w:rsid w:val="007F2741"/>
    <w:rsid w:val="00802674"/>
    <w:rsid w:val="008047C7"/>
    <w:rsid w:val="00814AC6"/>
    <w:rsid w:val="008226BA"/>
    <w:rsid w:val="00822710"/>
    <w:rsid w:val="00833D81"/>
    <w:rsid w:val="008401FC"/>
    <w:rsid w:val="008424C1"/>
    <w:rsid w:val="00845930"/>
    <w:rsid w:val="00870101"/>
    <w:rsid w:val="008716D6"/>
    <w:rsid w:val="008B6032"/>
    <w:rsid w:val="008D6BF9"/>
    <w:rsid w:val="009045BD"/>
    <w:rsid w:val="009054A7"/>
    <w:rsid w:val="009058F5"/>
    <w:rsid w:val="00910731"/>
    <w:rsid w:val="0091207B"/>
    <w:rsid w:val="00940DB7"/>
    <w:rsid w:val="009512F6"/>
    <w:rsid w:val="0095290B"/>
    <w:rsid w:val="00957D2B"/>
    <w:rsid w:val="00960EBA"/>
    <w:rsid w:val="00971750"/>
    <w:rsid w:val="0097562F"/>
    <w:rsid w:val="00975ED4"/>
    <w:rsid w:val="009762C8"/>
    <w:rsid w:val="00984192"/>
    <w:rsid w:val="00984FB7"/>
    <w:rsid w:val="00985485"/>
    <w:rsid w:val="009A76CA"/>
    <w:rsid w:val="009C399C"/>
    <w:rsid w:val="00A01185"/>
    <w:rsid w:val="00A05D17"/>
    <w:rsid w:val="00A32B74"/>
    <w:rsid w:val="00A409CC"/>
    <w:rsid w:val="00A43FE2"/>
    <w:rsid w:val="00A447CF"/>
    <w:rsid w:val="00A52737"/>
    <w:rsid w:val="00A729EB"/>
    <w:rsid w:val="00A93462"/>
    <w:rsid w:val="00A97CCA"/>
    <w:rsid w:val="00AA6A3D"/>
    <w:rsid w:val="00AB6917"/>
    <w:rsid w:val="00AC08BF"/>
    <w:rsid w:val="00AC3616"/>
    <w:rsid w:val="00AC4B02"/>
    <w:rsid w:val="00AE7D09"/>
    <w:rsid w:val="00B407FA"/>
    <w:rsid w:val="00B42D42"/>
    <w:rsid w:val="00B44618"/>
    <w:rsid w:val="00B47CC2"/>
    <w:rsid w:val="00B519AA"/>
    <w:rsid w:val="00B544B2"/>
    <w:rsid w:val="00B713B7"/>
    <w:rsid w:val="00B729A2"/>
    <w:rsid w:val="00B74048"/>
    <w:rsid w:val="00B74B02"/>
    <w:rsid w:val="00B81A1F"/>
    <w:rsid w:val="00B83A8F"/>
    <w:rsid w:val="00B83AE5"/>
    <w:rsid w:val="00B9012C"/>
    <w:rsid w:val="00B94BC6"/>
    <w:rsid w:val="00B95171"/>
    <w:rsid w:val="00B977AC"/>
    <w:rsid w:val="00BA0BA7"/>
    <w:rsid w:val="00BA35BA"/>
    <w:rsid w:val="00BB621A"/>
    <w:rsid w:val="00BE5D31"/>
    <w:rsid w:val="00BE5E3C"/>
    <w:rsid w:val="00BF209C"/>
    <w:rsid w:val="00BF477A"/>
    <w:rsid w:val="00C12502"/>
    <w:rsid w:val="00C13211"/>
    <w:rsid w:val="00C17204"/>
    <w:rsid w:val="00C1753B"/>
    <w:rsid w:val="00C21374"/>
    <w:rsid w:val="00C436EE"/>
    <w:rsid w:val="00C44DB9"/>
    <w:rsid w:val="00C623A7"/>
    <w:rsid w:val="00C82A08"/>
    <w:rsid w:val="00C90310"/>
    <w:rsid w:val="00C91C47"/>
    <w:rsid w:val="00C94B37"/>
    <w:rsid w:val="00C97A66"/>
    <w:rsid w:val="00CA2FF4"/>
    <w:rsid w:val="00CA3237"/>
    <w:rsid w:val="00CA3589"/>
    <w:rsid w:val="00CC378D"/>
    <w:rsid w:val="00CC60C3"/>
    <w:rsid w:val="00CC7419"/>
    <w:rsid w:val="00CD2DC7"/>
    <w:rsid w:val="00CD6341"/>
    <w:rsid w:val="00CD6F75"/>
    <w:rsid w:val="00CE3179"/>
    <w:rsid w:val="00CF2678"/>
    <w:rsid w:val="00D041D7"/>
    <w:rsid w:val="00D11ACA"/>
    <w:rsid w:val="00D1626D"/>
    <w:rsid w:val="00D22D4D"/>
    <w:rsid w:val="00D349D1"/>
    <w:rsid w:val="00D35FEE"/>
    <w:rsid w:val="00D360F6"/>
    <w:rsid w:val="00D53151"/>
    <w:rsid w:val="00D67AD6"/>
    <w:rsid w:val="00D762DC"/>
    <w:rsid w:val="00D95EB2"/>
    <w:rsid w:val="00DA2336"/>
    <w:rsid w:val="00DA2C33"/>
    <w:rsid w:val="00DB6767"/>
    <w:rsid w:val="00DC0E5C"/>
    <w:rsid w:val="00DC68EB"/>
    <w:rsid w:val="00DD1040"/>
    <w:rsid w:val="00DF60E1"/>
    <w:rsid w:val="00E01F19"/>
    <w:rsid w:val="00E02AB5"/>
    <w:rsid w:val="00E14C1B"/>
    <w:rsid w:val="00E15087"/>
    <w:rsid w:val="00E17684"/>
    <w:rsid w:val="00E20E5E"/>
    <w:rsid w:val="00E23BC1"/>
    <w:rsid w:val="00E271C6"/>
    <w:rsid w:val="00E40DE3"/>
    <w:rsid w:val="00E46D93"/>
    <w:rsid w:val="00E53C54"/>
    <w:rsid w:val="00E5463F"/>
    <w:rsid w:val="00E5738D"/>
    <w:rsid w:val="00E61702"/>
    <w:rsid w:val="00E618C4"/>
    <w:rsid w:val="00E6688A"/>
    <w:rsid w:val="00E9532D"/>
    <w:rsid w:val="00EC680F"/>
    <w:rsid w:val="00ED3680"/>
    <w:rsid w:val="00EF655D"/>
    <w:rsid w:val="00EF6AF7"/>
    <w:rsid w:val="00EF74C7"/>
    <w:rsid w:val="00F03C9C"/>
    <w:rsid w:val="00F06EE0"/>
    <w:rsid w:val="00F30862"/>
    <w:rsid w:val="00F32D9E"/>
    <w:rsid w:val="00F3662A"/>
    <w:rsid w:val="00F415E5"/>
    <w:rsid w:val="00F65193"/>
    <w:rsid w:val="00F67331"/>
    <w:rsid w:val="00F86742"/>
    <w:rsid w:val="00F90469"/>
    <w:rsid w:val="00FA0B8B"/>
    <w:rsid w:val="00FA76AF"/>
    <w:rsid w:val="00FB3FDA"/>
    <w:rsid w:val="00FC3ABA"/>
    <w:rsid w:val="00FC6D86"/>
    <w:rsid w:val="00FD4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2AFB4"/>
  <w15:chartTrackingRefBased/>
  <w15:docId w15:val="{4D52AE8D-8D78-4656-A38D-13A3969B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1"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1"/>
    <w:unhideWhenUsed/>
    <w:qFormat/>
    <w:rsid w:val="00732224"/>
    <w:pPr>
      <w:keepNext/>
      <w:keepLines/>
      <w:spacing w:after="120" w:line="240" w:lineRule="auto"/>
      <w:outlineLvl w:val="1"/>
      <w15:collapsed/>
    </w:pPr>
    <w:rPr>
      <w:rFonts w:ascii="Segoe Pro" w:eastAsiaTheme="majorEastAsia" w:hAnsi="Segoe Pro" w:cstheme="majorBidi"/>
      <w:b/>
      <w:color w:val="525252" w:themeColor="accent3" w:themeShade="80"/>
      <w:kern w:val="20"/>
      <w:sz w:val="28"/>
      <w:szCs w:val="20"/>
      <w:lang w:val="en" w:eastAsia="ja-JP"/>
      <w14:ligatures w14:val="standardContextual"/>
    </w:rPr>
  </w:style>
  <w:style w:type="paragraph" w:styleId="Heading4">
    <w:name w:val="heading 4"/>
    <w:basedOn w:val="Normal"/>
    <w:next w:val="Normal"/>
    <w:link w:val="Heading4Char"/>
    <w:uiPriority w:val="9"/>
    <w:semiHidden/>
    <w:unhideWhenUsed/>
    <w:qFormat/>
    <w:rsid w:val="009120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link w:val="HeadlineChar"/>
    <w:autoRedefine/>
    <w:qFormat/>
    <w:rsid w:val="00F415E5"/>
    <w:pPr>
      <w:spacing w:line="240" w:lineRule="auto"/>
    </w:pPr>
    <w:rPr>
      <w:rFonts w:ascii="Century Gothic" w:hAnsi="Century Gothic"/>
      <w:sz w:val="32"/>
    </w:rPr>
  </w:style>
  <w:style w:type="character" w:customStyle="1" w:styleId="HeadlineChar">
    <w:name w:val="Headline Char"/>
    <w:basedOn w:val="DefaultParagraphFont"/>
    <w:link w:val="Headline"/>
    <w:rsid w:val="00F415E5"/>
    <w:rPr>
      <w:rFonts w:ascii="Century Gothic" w:hAnsi="Century Gothic"/>
      <w:sz w:val="32"/>
    </w:rPr>
  </w:style>
  <w:style w:type="paragraph" w:styleId="Title">
    <w:name w:val="Title"/>
    <w:basedOn w:val="Normal"/>
    <w:next w:val="Normal"/>
    <w:link w:val="TitleChar"/>
    <w:autoRedefine/>
    <w:uiPriority w:val="19"/>
    <w:unhideWhenUsed/>
    <w:qFormat/>
    <w:rsid w:val="00685A37"/>
    <w:pPr>
      <w:spacing w:line="240" w:lineRule="auto"/>
      <w:ind w:right="115"/>
    </w:pPr>
    <w:rPr>
      <w:rFonts w:ascii="Segoe Pro Light" w:eastAsiaTheme="majorEastAsia" w:hAnsi="Segoe Pro Light" w:cstheme="majorBidi"/>
      <w:color w:val="FFFFFF" w:themeColor="background1"/>
      <w:kern w:val="28"/>
      <w:sz w:val="72"/>
      <w:szCs w:val="20"/>
      <w:lang w:eastAsia="ja-JP"/>
      <w14:ligatures w14:val="standardContextual"/>
    </w:rPr>
  </w:style>
  <w:style w:type="character" w:customStyle="1" w:styleId="TitleChar">
    <w:name w:val="Title Char"/>
    <w:basedOn w:val="DefaultParagraphFont"/>
    <w:link w:val="Title"/>
    <w:uiPriority w:val="19"/>
    <w:rsid w:val="00685A37"/>
    <w:rPr>
      <w:rFonts w:ascii="Segoe Pro Light" w:eastAsiaTheme="majorEastAsia" w:hAnsi="Segoe Pro Light" w:cstheme="majorBidi"/>
      <w:color w:val="FFFFFF" w:themeColor="background1"/>
      <w:kern w:val="28"/>
      <w:sz w:val="72"/>
      <w:szCs w:val="20"/>
      <w:lang w:eastAsia="ja-JP"/>
      <w14:ligatures w14:val="standardContextual"/>
    </w:rPr>
  </w:style>
  <w:style w:type="paragraph" w:styleId="NoSpacing">
    <w:name w:val="No Spacing"/>
    <w:link w:val="NoSpacingChar"/>
    <w:uiPriority w:val="1"/>
    <w:qFormat/>
    <w:rsid w:val="00685A37"/>
    <w:pPr>
      <w:spacing w:after="0" w:line="240" w:lineRule="auto"/>
    </w:pPr>
    <w:rPr>
      <w:rFonts w:eastAsiaTheme="minorEastAsia"/>
    </w:rPr>
  </w:style>
  <w:style w:type="character" w:customStyle="1" w:styleId="NoSpacingChar">
    <w:name w:val="No Spacing Char"/>
    <w:basedOn w:val="DefaultParagraphFont"/>
    <w:link w:val="NoSpacing"/>
    <w:uiPriority w:val="1"/>
    <w:rsid w:val="00685A37"/>
    <w:rPr>
      <w:rFonts w:eastAsiaTheme="minorEastAsia"/>
    </w:rPr>
  </w:style>
  <w:style w:type="paragraph" w:styleId="Header">
    <w:name w:val="header"/>
    <w:basedOn w:val="Normal"/>
    <w:link w:val="HeaderChar"/>
    <w:uiPriority w:val="99"/>
    <w:unhideWhenUsed/>
    <w:rsid w:val="00685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A37"/>
  </w:style>
  <w:style w:type="paragraph" w:styleId="Footer">
    <w:name w:val="footer"/>
    <w:basedOn w:val="Normal"/>
    <w:link w:val="FooterChar"/>
    <w:uiPriority w:val="99"/>
    <w:unhideWhenUsed/>
    <w:rsid w:val="00685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A37"/>
  </w:style>
  <w:style w:type="paragraph" w:styleId="NormalWeb">
    <w:name w:val="Normal (Web)"/>
    <w:basedOn w:val="Normal"/>
    <w:uiPriority w:val="99"/>
    <w:unhideWhenUsed/>
    <w:rsid w:val="00685A3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85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32224"/>
    <w:rPr>
      <w:rFonts w:ascii="Segoe Pro" w:eastAsiaTheme="majorEastAsia" w:hAnsi="Segoe Pro" w:cstheme="majorBidi"/>
      <w:b/>
      <w:color w:val="525252" w:themeColor="accent3" w:themeShade="80"/>
      <w:kern w:val="20"/>
      <w:sz w:val="28"/>
      <w:szCs w:val="20"/>
      <w:lang w:val="en" w:eastAsia="ja-JP"/>
      <w14:ligatures w14:val="standardContextual"/>
    </w:rPr>
  </w:style>
  <w:style w:type="paragraph" w:customStyle="1" w:styleId="Style2">
    <w:name w:val="Style2"/>
    <w:basedOn w:val="Heading2"/>
    <w:link w:val="Style2Char"/>
    <w:autoRedefine/>
    <w:qFormat/>
    <w:rsid w:val="00CC60C3"/>
    <w:rPr>
      <w:color w:val="29A5DE"/>
    </w:rPr>
  </w:style>
  <w:style w:type="character" w:customStyle="1" w:styleId="Style2Char">
    <w:name w:val="Style2 Char"/>
    <w:basedOn w:val="Heading2Char"/>
    <w:link w:val="Style2"/>
    <w:rsid w:val="00CC60C3"/>
    <w:rPr>
      <w:rFonts w:ascii="Segoe Pro" w:eastAsiaTheme="majorEastAsia" w:hAnsi="Segoe Pro" w:cstheme="majorBidi"/>
      <w:b/>
      <w:color w:val="29A5DE"/>
      <w:kern w:val="20"/>
      <w:sz w:val="28"/>
      <w:szCs w:val="20"/>
      <w:lang w:val="en" w:eastAsia="ja-JP"/>
      <w14:ligatures w14:val="standardContextual"/>
    </w:rPr>
  </w:style>
  <w:style w:type="paragraph" w:customStyle="1" w:styleId="AzureHeading">
    <w:name w:val="Azure Heading"/>
    <w:basedOn w:val="Normal"/>
    <w:link w:val="AzureHeadingChar"/>
    <w:qFormat/>
    <w:rsid w:val="004A7448"/>
    <w:pPr>
      <w:spacing w:after="240" w:line="240" w:lineRule="auto"/>
    </w:pPr>
    <w:rPr>
      <w:rFonts w:ascii="Segoe Pro" w:hAnsi="Segoe Pro"/>
      <w:color w:val="29A5DE"/>
      <w:sz w:val="36"/>
    </w:rPr>
  </w:style>
  <w:style w:type="paragraph" w:customStyle="1" w:styleId="On-PremisesHeading">
    <w:name w:val="On-Premises Heading"/>
    <w:basedOn w:val="Normal"/>
    <w:link w:val="On-PremisesHeadingChar"/>
    <w:qFormat/>
    <w:rsid w:val="004A7448"/>
    <w:pPr>
      <w:spacing w:after="240" w:line="240" w:lineRule="auto"/>
    </w:pPr>
    <w:rPr>
      <w:rFonts w:ascii="Segoe Pro" w:hAnsi="Segoe Pro"/>
      <w:color w:val="525252" w:themeColor="accent3" w:themeShade="80"/>
      <w:sz w:val="36"/>
    </w:rPr>
  </w:style>
  <w:style w:type="character" w:customStyle="1" w:styleId="AzureHeadingChar">
    <w:name w:val="Azure Heading Char"/>
    <w:basedOn w:val="DefaultParagraphFont"/>
    <w:link w:val="AzureHeading"/>
    <w:rsid w:val="004A7448"/>
    <w:rPr>
      <w:rFonts w:ascii="Segoe Pro" w:hAnsi="Segoe Pro"/>
      <w:color w:val="29A5DE"/>
      <w:sz w:val="36"/>
    </w:rPr>
  </w:style>
  <w:style w:type="character" w:customStyle="1" w:styleId="On-PremisesHeadingChar">
    <w:name w:val="On-Premises Heading Char"/>
    <w:basedOn w:val="DefaultParagraphFont"/>
    <w:link w:val="On-PremisesHeading"/>
    <w:rsid w:val="004A7448"/>
    <w:rPr>
      <w:rFonts w:ascii="Segoe Pro" w:hAnsi="Segoe Pro"/>
      <w:color w:val="525252" w:themeColor="accent3" w:themeShade="80"/>
      <w:sz w:val="36"/>
    </w:rPr>
  </w:style>
  <w:style w:type="character" w:customStyle="1" w:styleId="Heading4Char">
    <w:name w:val="Heading 4 Char"/>
    <w:basedOn w:val="DefaultParagraphFont"/>
    <w:link w:val="Heading4"/>
    <w:uiPriority w:val="9"/>
    <w:semiHidden/>
    <w:rsid w:val="0091207B"/>
    <w:rPr>
      <w:rFonts w:asciiTheme="majorHAnsi" w:eastAsiaTheme="majorEastAsia" w:hAnsiTheme="majorHAnsi" w:cstheme="majorBidi"/>
      <w:i/>
      <w:iCs/>
      <w:color w:val="2F5496" w:themeColor="accent1" w:themeShade="BF"/>
    </w:rPr>
  </w:style>
  <w:style w:type="paragraph" w:customStyle="1" w:styleId="Style1">
    <w:name w:val="Style1"/>
    <w:basedOn w:val="Heading2"/>
    <w:link w:val="Style1Char"/>
    <w:qFormat/>
    <w:rsid w:val="004C0CC2"/>
    <w:rPr>
      <w:color w:val="29A5DE"/>
    </w:rPr>
  </w:style>
  <w:style w:type="character" w:styleId="Hyperlink">
    <w:name w:val="Hyperlink"/>
    <w:basedOn w:val="DefaultParagraphFont"/>
    <w:uiPriority w:val="99"/>
    <w:unhideWhenUsed/>
    <w:rsid w:val="00E15087"/>
    <w:rPr>
      <w:color w:val="0563C1" w:themeColor="hyperlink"/>
      <w:u w:val="single"/>
    </w:rPr>
  </w:style>
  <w:style w:type="character" w:customStyle="1" w:styleId="Style1Char">
    <w:name w:val="Style1 Char"/>
    <w:basedOn w:val="Heading2Char"/>
    <w:link w:val="Style1"/>
    <w:rsid w:val="004C0CC2"/>
    <w:rPr>
      <w:rFonts w:ascii="Segoe Pro" w:eastAsiaTheme="majorEastAsia" w:hAnsi="Segoe Pro" w:cstheme="majorBidi"/>
      <w:b/>
      <w:color w:val="29A5DE"/>
      <w:kern w:val="20"/>
      <w:sz w:val="28"/>
      <w:szCs w:val="20"/>
      <w:lang w:val="en" w:eastAsia="ja-JP"/>
      <w14:ligatures w14:val="standardContextual"/>
    </w:rPr>
  </w:style>
  <w:style w:type="character" w:styleId="Mention">
    <w:name w:val="Mention"/>
    <w:basedOn w:val="DefaultParagraphFont"/>
    <w:uiPriority w:val="99"/>
    <w:semiHidden/>
    <w:unhideWhenUsed/>
    <w:rsid w:val="00E15087"/>
    <w:rPr>
      <w:color w:val="2B579A"/>
      <w:shd w:val="clear" w:color="auto" w:fill="E6E6E6"/>
    </w:rPr>
  </w:style>
  <w:style w:type="character" w:styleId="FollowedHyperlink">
    <w:name w:val="FollowedHyperlink"/>
    <w:basedOn w:val="DefaultParagraphFont"/>
    <w:uiPriority w:val="99"/>
    <w:semiHidden/>
    <w:unhideWhenUsed/>
    <w:rsid w:val="003E6725"/>
    <w:rPr>
      <w:color w:val="954F72" w:themeColor="followedHyperlink"/>
      <w:u w:val="single"/>
    </w:rPr>
  </w:style>
  <w:style w:type="paragraph" w:styleId="BalloonText">
    <w:name w:val="Balloon Text"/>
    <w:basedOn w:val="Normal"/>
    <w:link w:val="BalloonTextChar"/>
    <w:uiPriority w:val="99"/>
    <w:semiHidden/>
    <w:unhideWhenUsed/>
    <w:rsid w:val="00B71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3B7"/>
    <w:rPr>
      <w:rFonts w:ascii="Segoe UI" w:hAnsi="Segoe UI" w:cs="Segoe UI"/>
      <w:sz w:val="18"/>
      <w:szCs w:val="18"/>
    </w:rPr>
  </w:style>
  <w:style w:type="character" w:styleId="CommentReference">
    <w:name w:val="annotation reference"/>
    <w:basedOn w:val="DefaultParagraphFont"/>
    <w:uiPriority w:val="99"/>
    <w:semiHidden/>
    <w:unhideWhenUsed/>
    <w:rsid w:val="008716D6"/>
    <w:rPr>
      <w:sz w:val="16"/>
      <w:szCs w:val="16"/>
    </w:rPr>
  </w:style>
  <w:style w:type="paragraph" w:styleId="CommentText">
    <w:name w:val="annotation text"/>
    <w:basedOn w:val="Normal"/>
    <w:link w:val="CommentTextChar"/>
    <w:uiPriority w:val="99"/>
    <w:semiHidden/>
    <w:unhideWhenUsed/>
    <w:rsid w:val="008716D6"/>
    <w:pPr>
      <w:spacing w:line="240" w:lineRule="auto"/>
    </w:pPr>
    <w:rPr>
      <w:sz w:val="20"/>
      <w:szCs w:val="20"/>
    </w:rPr>
  </w:style>
  <w:style w:type="character" w:customStyle="1" w:styleId="CommentTextChar">
    <w:name w:val="Comment Text Char"/>
    <w:basedOn w:val="DefaultParagraphFont"/>
    <w:link w:val="CommentText"/>
    <w:uiPriority w:val="99"/>
    <w:semiHidden/>
    <w:rsid w:val="008716D6"/>
    <w:rPr>
      <w:sz w:val="20"/>
      <w:szCs w:val="20"/>
    </w:rPr>
  </w:style>
  <w:style w:type="paragraph" w:styleId="CommentSubject">
    <w:name w:val="annotation subject"/>
    <w:basedOn w:val="CommentText"/>
    <w:next w:val="CommentText"/>
    <w:link w:val="CommentSubjectChar"/>
    <w:uiPriority w:val="99"/>
    <w:semiHidden/>
    <w:unhideWhenUsed/>
    <w:rsid w:val="008716D6"/>
    <w:rPr>
      <w:b/>
      <w:bCs/>
    </w:rPr>
  </w:style>
  <w:style w:type="character" w:customStyle="1" w:styleId="CommentSubjectChar">
    <w:name w:val="Comment Subject Char"/>
    <w:basedOn w:val="CommentTextChar"/>
    <w:link w:val="CommentSubject"/>
    <w:uiPriority w:val="99"/>
    <w:semiHidden/>
    <w:rsid w:val="008716D6"/>
    <w:rPr>
      <w:b/>
      <w:bCs/>
      <w:sz w:val="20"/>
      <w:szCs w:val="20"/>
    </w:rPr>
  </w:style>
  <w:style w:type="character" w:styleId="PlaceholderText">
    <w:name w:val="Placeholder Text"/>
    <w:basedOn w:val="DefaultParagraphFont"/>
    <w:uiPriority w:val="99"/>
    <w:semiHidden/>
    <w:rsid w:val="00077FE0"/>
    <w:rPr>
      <w:color w:val="808080"/>
    </w:rPr>
  </w:style>
  <w:style w:type="table" w:styleId="LightList-Accent3">
    <w:name w:val="Light List Accent 3"/>
    <w:basedOn w:val="TableNormal"/>
    <w:uiPriority w:val="61"/>
    <w:rsid w:val="007D00E2"/>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2">
    <w:name w:val="List Table 2"/>
    <w:basedOn w:val="TableNormal"/>
    <w:uiPriority w:val="47"/>
    <w:rsid w:val="0001636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E02AB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4C340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4C340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6">
    <w:name w:val="List Table 2 Accent 6"/>
    <w:basedOn w:val="TableNormal"/>
    <w:uiPriority w:val="47"/>
    <w:rsid w:val="004C340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5">
    <w:name w:val="List Table 2 Accent 5"/>
    <w:basedOn w:val="TableNormal"/>
    <w:uiPriority w:val="47"/>
    <w:rsid w:val="004C340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306">
      <w:bodyDiv w:val="1"/>
      <w:marLeft w:val="0"/>
      <w:marRight w:val="0"/>
      <w:marTop w:val="0"/>
      <w:marBottom w:val="0"/>
      <w:divBdr>
        <w:top w:val="none" w:sz="0" w:space="0" w:color="auto"/>
        <w:left w:val="none" w:sz="0" w:space="0" w:color="auto"/>
        <w:bottom w:val="none" w:sz="0" w:space="0" w:color="auto"/>
        <w:right w:val="none" w:sz="0" w:space="0" w:color="auto"/>
      </w:divBdr>
    </w:div>
    <w:div w:id="33818638">
      <w:bodyDiv w:val="1"/>
      <w:marLeft w:val="0"/>
      <w:marRight w:val="0"/>
      <w:marTop w:val="0"/>
      <w:marBottom w:val="0"/>
      <w:divBdr>
        <w:top w:val="none" w:sz="0" w:space="0" w:color="auto"/>
        <w:left w:val="none" w:sz="0" w:space="0" w:color="auto"/>
        <w:bottom w:val="none" w:sz="0" w:space="0" w:color="auto"/>
        <w:right w:val="none" w:sz="0" w:space="0" w:color="auto"/>
      </w:divBdr>
    </w:div>
    <w:div w:id="199557303">
      <w:bodyDiv w:val="1"/>
      <w:marLeft w:val="0"/>
      <w:marRight w:val="0"/>
      <w:marTop w:val="0"/>
      <w:marBottom w:val="0"/>
      <w:divBdr>
        <w:top w:val="none" w:sz="0" w:space="0" w:color="auto"/>
        <w:left w:val="none" w:sz="0" w:space="0" w:color="auto"/>
        <w:bottom w:val="none" w:sz="0" w:space="0" w:color="auto"/>
        <w:right w:val="none" w:sz="0" w:space="0" w:color="auto"/>
      </w:divBdr>
    </w:div>
    <w:div w:id="364526097">
      <w:bodyDiv w:val="1"/>
      <w:marLeft w:val="0"/>
      <w:marRight w:val="0"/>
      <w:marTop w:val="0"/>
      <w:marBottom w:val="0"/>
      <w:divBdr>
        <w:top w:val="none" w:sz="0" w:space="0" w:color="auto"/>
        <w:left w:val="none" w:sz="0" w:space="0" w:color="auto"/>
        <w:bottom w:val="none" w:sz="0" w:space="0" w:color="auto"/>
        <w:right w:val="none" w:sz="0" w:space="0" w:color="auto"/>
      </w:divBdr>
    </w:div>
    <w:div w:id="586767292">
      <w:bodyDiv w:val="1"/>
      <w:marLeft w:val="0"/>
      <w:marRight w:val="0"/>
      <w:marTop w:val="0"/>
      <w:marBottom w:val="0"/>
      <w:divBdr>
        <w:top w:val="none" w:sz="0" w:space="0" w:color="auto"/>
        <w:left w:val="none" w:sz="0" w:space="0" w:color="auto"/>
        <w:bottom w:val="none" w:sz="0" w:space="0" w:color="auto"/>
        <w:right w:val="none" w:sz="0" w:space="0" w:color="auto"/>
      </w:divBdr>
    </w:div>
    <w:div w:id="603349009">
      <w:bodyDiv w:val="1"/>
      <w:marLeft w:val="0"/>
      <w:marRight w:val="0"/>
      <w:marTop w:val="0"/>
      <w:marBottom w:val="0"/>
      <w:divBdr>
        <w:top w:val="none" w:sz="0" w:space="0" w:color="auto"/>
        <w:left w:val="none" w:sz="0" w:space="0" w:color="auto"/>
        <w:bottom w:val="none" w:sz="0" w:space="0" w:color="auto"/>
        <w:right w:val="none" w:sz="0" w:space="0" w:color="auto"/>
      </w:divBdr>
    </w:div>
    <w:div w:id="609244475">
      <w:bodyDiv w:val="1"/>
      <w:marLeft w:val="0"/>
      <w:marRight w:val="0"/>
      <w:marTop w:val="0"/>
      <w:marBottom w:val="0"/>
      <w:divBdr>
        <w:top w:val="none" w:sz="0" w:space="0" w:color="auto"/>
        <w:left w:val="none" w:sz="0" w:space="0" w:color="auto"/>
        <w:bottom w:val="none" w:sz="0" w:space="0" w:color="auto"/>
        <w:right w:val="none" w:sz="0" w:space="0" w:color="auto"/>
      </w:divBdr>
    </w:div>
    <w:div w:id="687215254">
      <w:bodyDiv w:val="1"/>
      <w:marLeft w:val="0"/>
      <w:marRight w:val="0"/>
      <w:marTop w:val="0"/>
      <w:marBottom w:val="0"/>
      <w:divBdr>
        <w:top w:val="none" w:sz="0" w:space="0" w:color="auto"/>
        <w:left w:val="none" w:sz="0" w:space="0" w:color="auto"/>
        <w:bottom w:val="none" w:sz="0" w:space="0" w:color="auto"/>
        <w:right w:val="none" w:sz="0" w:space="0" w:color="auto"/>
      </w:divBdr>
    </w:div>
    <w:div w:id="715272842">
      <w:bodyDiv w:val="1"/>
      <w:marLeft w:val="0"/>
      <w:marRight w:val="0"/>
      <w:marTop w:val="0"/>
      <w:marBottom w:val="0"/>
      <w:divBdr>
        <w:top w:val="none" w:sz="0" w:space="0" w:color="auto"/>
        <w:left w:val="none" w:sz="0" w:space="0" w:color="auto"/>
        <w:bottom w:val="none" w:sz="0" w:space="0" w:color="auto"/>
        <w:right w:val="none" w:sz="0" w:space="0" w:color="auto"/>
      </w:divBdr>
    </w:div>
    <w:div w:id="1043671961">
      <w:bodyDiv w:val="1"/>
      <w:marLeft w:val="0"/>
      <w:marRight w:val="0"/>
      <w:marTop w:val="0"/>
      <w:marBottom w:val="0"/>
      <w:divBdr>
        <w:top w:val="none" w:sz="0" w:space="0" w:color="auto"/>
        <w:left w:val="none" w:sz="0" w:space="0" w:color="auto"/>
        <w:bottom w:val="none" w:sz="0" w:space="0" w:color="auto"/>
        <w:right w:val="none" w:sz="0" w:space="0" w:color="auto"/>
      </w:divBdr>
    </w:div>
    <w:div w:id="1356034012">
      <w:bodyDiv w:val="1"/>
      <w:marLeft w:val="0"/>
      <w:marRight w:val="0"/>
      <w:marTop w:val="0"/>
      <w:marBottom w:val="0"/>
      <w:divBdr>
        <w:top w:val="none" w:sz="0" w:space="0" w:color="auto"/>
        <w:left w:val="none" w:sz="0" w:space="0" w:color="auto"/>
        <w:bottom w:val="none" w:sz="0" w:space="0" w:color="auto"/>
        <w:right w:val="none" w:sz="0" w:space="0" w:color="auto"/>
      </w:divBdr>
    </w:div>
    <w:div w:id="1378434305">
      <w:bodyDiv w:val="1"/>
      <w:marLeft w:val="0"/>
      <w:marRight w:val="0"/>
      <w:marTop w:val="0"/>
      <w:marBottom w:val="0"/>
      <w:divBdr>
        <w:top w:val="none" w:sz="0" w:space="0" w:color="auto"/>
        <w:left w:val="none" w:sz="0" w:space="0" w:color="auto"/>
        <w:bottom w:val="none" w:sz="0" w:space="0" w:color="auto"/>
        <w:right w:val="none" w:sz="0" w:space="0" w:color="auto"/>
      </w:divBdr>
    </w:div>
    <w:div w:id="1441953584">
      <w:bodyDiv w:val="1"/>
      <w:marLeft w:val="0"/>
      <w:marRight w:val="0"/>
      <w:marTop w:val="0"/>
      <w:marBottom w:val="0"/>
      <w:divBdr>
        <w:top w:val="none" w:sz="0" w:space="0" w:color="auto"/>
        <w:left w:val="none" w:sz="0" w:space="0" w:color="auto"/>
        <w:bottom w:val="none" w:sz="0" w:space="0" w:color="auto"/>
        <w:right w:val="none" w:sz="0" w:space="0" w:color="auto"/>
      </w:divBdr>
    </w:div>
    <w:div w:id="1533608740">
      <w:bodyDiv w:val="1"/>
      <w:marLeft w:val="0"/>
      <w:marRight w:val="0"/>
      <w:marTop w:val="0"/>
      <w:marBottom w:val="0"/>
      <w:divBdr>
        <w:top w:val="none" w:sz="0" w:space="0" w:color="auto"/>
        <w:left w:val="none" w:sz="0" w:space="0" w:color="auto"/>
        <w:bottom w:val="none" w:sz="0" w:space="0" w:color="auto"/>
        <w:right w:val="none" w:sz="0" w:space="0" w:color="auto"/>
      </w:divBdr>
    </w:div>
    <w:div w:id="1732146734">
      <w:bodyDiv w:val="1"/>
      <w:marLeft w:val="0"/>
      <w:marRight w:val="0"/>
      <w:marTop w:val="0"/>
      <w:marBottom w:val="0"/>
      <w:divBdr>
        <w:top w:val="none" w:sz="0" w:space="0" w:color="auto"/>
        <w:left w:val="none" w:sz="0" w:space="0" w:color="auto"/>
        <w:bottom w:val="none" w:sz="0" w:space="0" w:color="auto"/>
        <w:right w:val="none" w:sz="0" w:space="0" w:color="auto"/>
      </w:divBdr>
    </w:div>
    <w:div w:id="1862089622">
      <w:bodyDiv w:val="1"/>
      <w:marLeft w:val="0"/>
      <w:marRight w:val="0"/>
      <w:marTop w:val="0"/>
      <w:marBottom w:val="0"/>
      <w:divBdr>
        <w:top w:val="none" w:sz="0" w:space="0" w:color="auto"/>
        <w:left w:val="none" w:sz="0" w:space="0" w:color="auto"/>
        <w:bottom w:val="none" w:sz="0" w:space="0" w:color="auto"/>
        <w:right w:val="none" w:sz="0" w:space="0" w:color="auto"/>
      </w:divBdr>
    </w:div>
    <w:div w:id="1881818468">
      <w:bodyDiv w:val="1"/>
      <w:marLeft w:val="0"/>
      <w:marRight w:val="0"/>
      <w:marTop w:val="0"/>
      <w:marBottom w:val="0"/>
      <w:divBdr>
        <w:top w:val="none" w:sz="0" w:space="0" w:color="auto"/>
        <w:left w:val="none" w:sz="0" w:space="0" w:color="auto"/>
        <w:bottom w:val="none" w:sz="0" w:space="0" w:color="auto"/>
        <w:right w:val="none" w:sz="0" w:space="0" w:color="auto"/>
      </w:divBdr>
    </w:div>
    <w:div w:id="1974479535">
      <w:bodyDiv w:val="1"/>
      <w:marLeft w:val="0"/>
      <w:marRight w:val="0"/>
      <w:marTop w:val="0"/>
      <w:marBottom w:val="0"/>
      <w:divBdr>
        <w:top w:val="none" w:sz="0" w:space="0" w:color="auto"/>
        <w:left w:val="none" w:sz="0" w:space="0" w:color="auto"/>
        <w:bottom w:val="none" w:sz="0" w:space="0" w:color="auto"/>
        <w:right w:val="none" w:sz="0" w:space="0" w:color="auto"/>
      </w:divBdr>
    </w:div>
    <w:div w:id="2026667090">
      <w:bodyDiv w:val="1"/>
      <w:marLeft w:val="0"/>
      <w:marRight w:val="0"/>
      <w:marTop w:val="0"/>
      <w:marBottom w:val="0"/>
      <w:divBdr>
        <w:top w:val="none" w:sz="0" w:space="0" w:color="auto"/>
        <w:left w:val="none" w:sz="0" w:space="0" w:color="auto"/>
        <w:bottom w:val="none" w:sz="0" w:space="0" w:color="auto"/>
        <w:right w:val="none" w:sz="0" w:space="0" w:color="auto"/>
      </w:divBdr>
      <w:divsChild>
        <w:div w:id="242841768">
          <w:marLeft w:val="-225"/>
          <w:marRight w:val="-225"/>
          <w:marTop w:val="0"/>
          <w:marBottom w:val="0"/>
          <w:divBdr>
            <w:top w:val="none" w:sz="0" w:space="0" w:color="auto"/>
            <w:left w:val="none" w:sz="0" w:space="0" w:color="auto"/>
            <w:bottom w:val="none" w:sz="0" w:space="0" w:color="auto"/>
            <w:right w:val="none" w:sz="0" w:space="0" w:color="auto"/>
          </w:divBdr>
          <w:divsChild>
            <w:div w:id="2481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hyperlink" Target="https://azure.microsoft.com/en-us/case-studie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azure.microsoft.com/en-us/support/trust-center"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zure.microsoft.com/en-us/overview/what-is-azure"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hyperlink" Target="https://azure.microsoft.com/en-us/get-started"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yperlink" Target="https://azure.microsoft.com/en-us/solutions" TargetMode="Externa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V:\Temp\ToWordTemplate\ToWordTemplate\Docs\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D4C8DECBCA4D0099CF11F0BFA1A1BE"/>
        <w:category>
          <w:name w:val="General"/>
          <w:gallery w:val="placeholder"/>
        </w:category>
        <w:types>
          <w:type w:val="bbPlcHdr"/>
        </w:types>
        <w:behaviors>
          <w:behavior w:val="content"/>
        </w:behaviors>
        <w:guid w:val="{379BA8DB-458D-4D16-A549-CDB58528D461}"/>
      </w:docPartPr>
      <w:docPartBody>
        <w:p w:rsidR="00194586" w:rsidRDefault="00194586" w:rsidP="00194586">
          <w:pPr>
            <w:pStyle w:val="4ED4C8DECBCA4D0099CF11F0BFA1A1BE"/>
          </w:pPr>
          <w:r w:rsidRPr="00F2032B">
            <w:rPr>
              <w:rStyle w:val="PlaceholderText"/>
            </w:rPr>
            <w:t>Choose a building block.</w:t>
          </w:r>
        </w:p>
      </w:docPartBody>
    </w:docPart>
    <w:docPart>
      <w:docPartPr>
        <w:name w:val="D7F529D0E7C14CA1B0E328B9A716EF1C"/>
        <w:category>
          <w:name w:val="General"/>
          <w:gallery w:val="placeholder"/>
        </w:category>
        <w:types>
          <w:type w:val="bbPlcHdr"/>
        </w:types>
        <w:behaviors>
          <w:behavior w:val="content"/>
        </w:behaviors>
        <w:guid w:val="{1A7D5BC9-0876-4F2F-94AF-3D69B1455FD1}"/>
      </w:docPartPr>
      <w:docPartBody>
        <w:p w:rsidR="00990CEC" w:rsidRDefault="00990CEC" w:rsidP="00990CEC">
          <w:pPr>
            <w:pStyle w:val="D7F529D0E7C14CA1B0E328B9A716EF1C"/>
          </w:pPr>
          <w:r w:rsidRPr="00B52EF7">
            <w:rPr>
              <w:rStyle w:val="PlaceholderText"/>
            </w:rPr>
            <w:t>Choose a building block.</w:t>
          </w:r>
        </w:p>
      </w:docPartBody>
    </w:docPart>
    <w:docPart>
      <w:docPartPr>
        <w:name w:val="CE4300AEEAF74E9CB48A8CBFA3F21EE2"/>
        <w:category>
          <w:name w:val="General"/>
          <w:gallery w:val="placeholder"/>
        </w:category>
        <w:types>
          <w:type w:val="bbPlcHdr"/>
        </w:types>
        <w:behaviors>
          <w:behavior w:val="content"/>
        </w:behaviors>
        <w:guid w:val="{4F264815-836C-4F5D-97F5-3DF8BF91F931}"/>
      </w:docPartPr>
      <w:docPartBody>
        <w:p w:rsidR="0071478C" w:rsidRDefault="00604FA5" w:rsidP="00604FA5">
          <w:pPr>
            <w:pStyle w:val="CE4300AEEAF74E9CB48A8CBFA3F21EE263"/>
          </w:pPr>
          <w:r w:rsidRPr="00D0130A">
            <w:rPr>
              <w:rStyle w:val="PlaceholderText"/>
            </w:rPr>
            <w:t>Click or tap here to enter text.</w:t>
          </w:r>
        </w:p>
      </w:docPartBody>
    </w:docPart>
    <w:docPart>
      <w:docPartPr>
        <w:name w:val="B850C8FD3CA14B1A88F73DF1003D52BF"/>
        <w:category>
          <w:name w:val="General"/>
          <w:gallery w:val="placeholder"/>
        </w:category>
        <w:types>
          <w:type w:val="bbPlcHdr"/>
        </w:types>
        <w:behaviors>
          <w:behavior w:val="content"/>
        </w:behaviors>
        <w:guid w:val="{997F4E22-03EF-420A-8521-BE1B76D964A3}"/>
      </w:docPartPr>
      <w:docPartBody>
        <w:p w:rsidR="0071478C" w:rsidRDefault="00604FA5" w:rsidP="00604FA5">
          <w:pPr>
            <w:pStyle w:val="B850C8FD3CA14B1A88F73DF1003D52BF60"/>
          </w:pPr>
          <w:r w:rsidRPr="00D0130A">
            <w:rPr>
              <w:rStyle w:val="PlaceholderText"/>
            </w:rPr>
            <w:t>Click or tap here to enter text.</w:t>
          </w:r>
        </w:p>
      </w:docPartBody>
    </w:docPart>
    <w:docPart>
      <w:docPartPr>
        <w:name w:val="732D2EA466204C7C93DFBF687382682B"/>
        <w:category>
          <w:name w:val="General"/>
          <w:gallery w:val="placeholder"/>
        </w:category>
        <w:types>
          <w:type w:val="bbPlcHdr"/>
        </w:types>
        <w:behaviors>
          <w:behavior w:val="content"/>
        </w:behaviors>
        <w:guid w:val="{51907F0F-0357-4F06-B346-6AAF256CE094}"/>
      </w:docPartPr>
      <w:docPartBody>
        <w:p w:rsidR="00FE1A68" w:rsidRDefault="00903938" w:rsidP="00903938">
          <w:pPr>
            <w:pStyle w:val="732D2EA466204C7C93DFBF687382682B1"/>
          </w:pPr>
          <w:r w:rsidRPr="006554BF">
            <w:rPr>
              <w:rStyle w:val="PlaceholderText"/>
            </w:rPr>
            <w:t>Choose a building block.</w:t>
          </w:r>
        </w:p>
      </w:docPartBody>
    </w:docPart>
    <w:docPart>
      <w:docPartPr>
        <w:name w:val="FC08597EBC1B454FB72AD6FF958FC415"/>
        <w:category>
          <w:name w:val="General"/>
          <w:gallery w:val="placeholder"/>
        </w:category>
        <w:types>
          <w:type w:val="bbPlcHdr"/>
        </w:types>
        <w:behaviors>
          <w:behavior w:val="content"/>
        </w:behaviors>
        <w:guid w:val="{8053CC64-CEE8-48F6-8369-9EF45811400F}"/>
      </w:docPartPr>
      <w:docPartBody>
        <w:p w:rsidR="00B42A08" w:rsidRDefault="00604FA5" w:rsidP="00604FA5">
          <w:pPr>
            <w:pStyle w:val="FC08597EBC1B454FB72AD6FF958FC41554"/>
          </w:pPr>
          <w:r w:rsidRPr="00EB5203">
            <w:rPr>
              <w:rStyle w:val="PlaceholderText"/>
            </w:rPr>
            <w:t>Click or tap here to enter text.</w:t>
          </w:r>
        </w:p>
      </w:docPartBody>
    </w:docPart>
    <w:docPart>
      <w:docPartPr>
        <w:name w:val="CD2903969EF0467D8E76F19CB5DDEF63"/>
        <w:category>
          <w:name w:val="General"/>
          <w:gallery w:val="placeholder"/>
        </w:category>
        <w:types>
          <w:type w:val="bbPlcHdr"/>
        </w:types>
        <w:behaviors>
          <w:behavior w:val="content"/>
        </w:behaviors>
        <w:guid w:val="{72782DA7-537A-47E8-A214-AEA3187295DB}"/>
      </w:docPartPr>
      <w:docPartBody>
        <w:p w:rsidR="00B42A08" w:rsidRDefault="00604FA5" w:rsidP="00604FA5">
          <w:pPr>
            <w:pStyle w:val="CD2903969EF0467D8E76F19CB5DDEF6353"/>
          </w:pPr>
          <w:r w:rsidRPr="00EB5203">
            <w:rPr>
              <w:rStyle w:val="PlaceholderText"/>
            </w:rPr>
            <w:t>Click or tap here to enter text.</w:t>
          </w:r>
        </w:p>
      </w:docPartBody>
    </w:docPart>
    <w:docPart>
      <w:docPartPr>
        <w:name w:val="C0BDABBE5B394A83A19EB2C847117C49"/>
        <w:category>
          <w:name w:val="General"/>
          <w:gallery w:val="placeholder"/>
        </w:category>
        <w:types>
          <w:type w:val="bbPlcHdr"/>
        </w:types>
        <w:behaviors>
          <w:behavior w:val="content"/>
        </w:behaviors>
        <w:guid w:val="{AAD17784-B48D-4410-80BC-8EFD9879176A}"/>
      </w:docPartPr>
      <w:docPartBody>
        <w:p w:rsidR="00B42A08" w:rsidRDefault="004A3EE3" w:rsidP="004A3EE3">
          <w:pPr>
            <w:pStyle w:val="C0BDABBE5B394A83A19EB2C847117C49"/>
          </w:pPr>
          <w:r w:rsidRPr="00EB5203">
            <w:rPr>
              <w:rStyle w:val="PlaceholderText"/>
            </w:rPr>
            <w:t>Choose a building block.</w:t>
          </w:r>
        </w:p>
      </w:docPartBody>
    </w:docPart>
    <w:docPart>
      <w:docPartPr>
        <w:name w:val="B10376A0198D40F1A41B9D2BFEA83279"/>
        <w:category>
          <w:name w:val="General"/>
          <w:gallery w:val="placeholder"/>
        </w:category>
        <w:types>
          <w:type w:val="bbPlcHdr"/>
        </w:types>
        <w:behaviors>
          <w:behavior w:val="content"/>
        </w:behaviors>
        <w:guid w:val="{AF7F300B-E4BA-4951-83DC-823726BCB5F3}"/>
      </w:docPartPr>
      <w:docPartBody>
        <w:p w:rsidR="007F7EA1" w:rsidRDefault="0016506E" w:rsidP="0016506E">
          <w:pPr>
            <w:pStyle w:val="B10376A0198D40F1A41B9D2BFEA83279"/>
          </w:pPr>
          <w:r w:rsidRPr="00B85FF4">
            <w:rPr>
              <w:rStyle w:val="PlaceholderText"/>
            </w:rPr>
            <w:t>Choose a building block.</w:t>
          </w:r>
        </w:p>
      </w:docPartBody>
    </w:docPart>
    <w:docPart>
      <w:docPartPr>
        <w:name w:val="50B14A5B445042508DF9E07509A9C8AF"/>
        <w:category>
          <w:name w:val="General"/>
          <w:gallery w:val="placeholder"/>
        </w:category>
        <w:types>
          <w:type w:val="bbPlcHdr"/>
        </w:types>
        <w:behaviors>
          <w:behavior w:val="content"/>
        </w:behaviors>
        <w:guid w:val="{11734A48-8B84-460E-902A-4473F841F54F}"/>
      </w:docPartPr>
      <w:docPartBody>
        <w:p w:rsidR="007F7EA1" w:rsidRDefault="0016506E" w:rsidP="0016506E">
          <w:pPr>
            <w:pStyle w:val="50B14A5B445042508DF9E07509A9C8AF1"/>
          </w:pPr>
          <w:r w:rsidRPr="00B85FF4">
            <w:rPr>
              <w:rStyle w:val="PlaceholderText"/>
            </w:rPr>
            <w:t>Choose a building block.</w:t>
          </w:r>
        </w:p>
      </w:docPartBody>
    </w:docPart>
    <w:docPart>
      <w:docPartPr>
        <w:name w:val="12F8148E6BFC4B8FB65B3300DE564968"/>
        <w:category>
          <w:name w:val="General"/>
          <w:gallery w:val="placeholder"/>
        </w:category>
        <w:types>
          <w:type w:val="bbPlcHdr"/>
        </w:types>
        <w:behaviors>
          <w:behavior w:val="content"/>
        </w:behaviors>
        <w:guid w:val="{02028BCA-CA6B-4B2D-ADCF-AA331B087D84}"/>
      </w:docPartPr>
      <w:docPartBody>
        <w:p w:rsidR="007F7EA1" w:rsidRDefault="0016506E" w:rsidP="0016506E">
          <w:pPr>
            <w:pStyle w:val="12F8148E6BFC4B8FB65B3300DE564968"/>
          </w:pPr>
          <w:r w:rsidRPr="00B85FF4">
            <w:rPr>
              <w:rStyle w:val="PlaceholderText"/>
            </w:rPr>
            <w:t>Choose a building block.</w:t>
          </w:r>
        </w:p>
      </w:docPartBody>
    </w:docPart>
    <w:docPart>
      <w:docPartPr>
        <w:name w:val="9ADC78436E7F4389BC75F9B02BED691B"/>
        <w:category>
          <w:name w:val="General"/>
          <w:gallery w:val="placeholder"/>
        </w:category>
        <w:types>
          <w:type w:val="bbPlcHdr"/>
        </w:types>
        <w:behaviors>
          <w:behavior w:val="content"/>
        </w:behaviors>
        <w:guid w:val="{77AFBCAC-7436-4C9C-8E78-567272A823BE}"/>
      </w:docPartPr>
      <w:docPartBody>
        <w:p w:rsidR="00786FB2" w:rsidRDefault="007F7EA1" w:rsidP="007F7EA1">
          <w:pPr>
            <w:pStyle w:val="9ADC78436E7F4389BC75F9B02BED691B"/>
          </w:pPr>
          <w:r w:rsidRPr="00BC4560">
            <w:rPr>
              <w:rStyle w:val="PlaceholderText"/>
            </w:rPr>
            <w:t>Choose a building block.</w:t>
          </w:r>
        </w:p>
      </w:docPartBody>
    </w:docPart>
    <w:docPart>
      <w:docPartPr>
        <w:name w:val="BD2C00BF6B2C40F488950344841583A4"/>
        <w:category>
          <w:name w:val="General"/>
          <w:gallery w:val="placeholder"/>
        </w:category>
        <w:types>
          <w:type w:val="bbPlcHdr"/>
        </w:types>
        <w:behaviors>
          <w:behavior w:val="content"/>
        </w:behaviors>
        <w:guid w:val="{B7AC21D5-C8F5-4AE4-AFCD-4813956A91BA}"/>
      </w:docPartPr>
      <w:docPartBody>
        <w:p w:rsidR="00786FB2" w:rsidRDefault="007F7EA1" w:rsidP="007F7EA1">
          <w:pPr>
            <w:pStyle w:val="BD2C00BF6B2C40F488950344841583A4"/>
          </w:pPr>
          <w:r w:rsidRPr="00BC4560">
            <w:rPr>
              <w:rStyle w:val="PlaceholderText"/>
            </w:rPr>
            <w:t>Choose a building block.</w:t>
          </w:r>
        </w:p>
      </w:docPartBody>
    </w:docPart>
    <w:docPart>
      <w:docPartPr>
        <w:name w:val="991403847A5143D7AC10E3AF42F51780"/>
        <w:category>
          <w:name w:val="General"/>
          <w:gallery w:val="placeholder"/>
        </w:category>
        <w:types>
          <w:type w:val="bbPlcHdr"/>
        </w:types>
        <w:behaviors>
          <w:behavior w:val="content"/>
        </w:behaviors>
        <w:guid w:val="{6BDC5888-B4AF-4CDC-AD7E-0B4E9494EC0F}"/>
      </w:docPartPr>
      <w:docPartBody>
        <w:p w:rsidR="00A0083B" w:rsidRDefault="00786FB2" w:rsidP="00786FB2">
          <w:pPr>
            <w:pStyle w:val="991403847A5143D7AC10E3AF42F51780"/>
          </w:pPr>
          <w:r w:rsidRPr="00B85FF4">
            <w:rPr>
              <w:rStyle w:val="PlaceholderText"/>
            </w:rPr>
            <w:t>Choose a building block.</w:t>
          </w:r>
        </w:p>
      </w:docPartBody>
    </w:docPart>
    <w:docPart>
      <w:docPartPr>
        <w:name w:val="9CBE6CE4F7D94BB89F816A417A711C32"/>
        <w:category>
          <w:name w:val="General"/>
          <w:gallery w:val="placeholder"/>
        </w:category>
        <w:types>
          <w:type w:val="bbPlcHdr"/>
        </w:types>
        <w:behaviors>
          <w:behavior w:val="content"/>
        </w:behaviors>
        <w:guid w:val="{DDF7CE3D-0C1C-45D7-BAF9-E650A73DF6B2}"/>
      </w:docPartPr>
      <w:docPartBody>
        <w:p w:rsidR="00A0083B" w:rsidRDefault="00786FB2" w:rsidP="00786FB2">
          <w:pPr>
            <w:pStyle w:val="9CBE6CE4F7D94BB89F816A417A711C32"/>
          </w:pPr>
          <w:r w:rsidRPr="00B85FF4">
            <w:rPr>
              <w:rStyle w:val="PlaceholderText"/>
            </w:rPr>
            <w:t>Choose a building block.</w:t>
          </w:r>
        </w:p>
      </w:docPartBody>
    </w:docPart>
    <w:docPart>
      <w:docPartPr>
        <w:name w:val="B4A5BB70AB754043BC18CF14E6A13394"/>
        <w:category>
          <w:name w:val="General"/>
          <w:gallery w:val="placeholder"/>
        </w:category>
        <w:types>
          <w:type w:val="bbPlcHdr"/>
        </w:types>
        <w:behaviors>
          <w:behavior w:val="content"/>
        </w:behaviors>
        <w:guid w:val="{B82AFA16-8474-4321-B59E-45C7F0581562}"/>
      </w:docPartPr>
      <w:docPartBody>
        <w:p w:rsidR="00A0083B" w:rsidRDefault="00786FB2" w:rsidP="00786FB2">
          <w:pPr>
            <w:pStyle w:val="B4A5BB70AB754043BC18CF14E6A13394"/>
          </w:pPr>
          <w:r w:rsidRPr="00B85FF4">
            <w:rPr>
              <w:rStyle w:val="PlaceholderText"/>
            </w:rPr>
            <w:t>Choose a building block.</w:t>
          </w:r>
        </w:p>
      </w:docPartBody>
    </w:docPart>
    <w:docPart>
      <w:docPartPr>
        <w:name w:val="E4AB284D24614197B02E83554B04247D"/>
        <w:category>
          <w:name w:val="General"/>
          <w:gallery w:val="placeholder"/>
        </w:category>
        <w:types>
          <w:type w:val="bbPlcHdr"/>
        </w:types>
        <w:behaviors>
          <w:behavior w:val="content"/>
        </w:behaviors>
        <w:guid w:val="{E9FDF2F3-379F-4C0D-8DE2-0A5B63E44767}"/>
      </w:docPartPr>
      <w:docPartBody>
        <w:p w:rsidR="00A0083B" w:rsidRDefault="00786FB2" w:rsidP="00786FB2">
          <w:pPr>
            <w:pStyle w:val="E4AB284D24614197B02E83554B04247D"/>
          </w:pPr>
          <w:r w:rsidRPr="00BC4560">
            <w:rPr>
              <w:rStyle w:val="PlaceholderText"/>
            </w:rPr>
            <w:t>Choose a building block.</w:t>
          </w:r>
        </w:p>
      </w:docPartBody>
    </w:docPart>
    <w:docPart>
      <w:docPartPr>
        <w:name w:val="D9B9ED2078C741D29C5FA97082EC339A"/>
        <w:category>
          <w:name w:val="General"/>
          <w:gallery w:val="placeholder"/>
        </w:category>
        <w:types>
          <w:type w:val="bbPlcHdr"/>
        </w:types>
        <w:behaviors>
          <w:behavior w:val="content"/>
        </w:behaviors>
        <w:guid w:val="{DCC9D566-6CC8-4423-B1C5-8A43EE99F0F5}"/>
      </w:docPartPr>
      <w:docPartBody>
        <w:p w:rsidR="00A0083B" w:rsidRDefault="00786FB2" w:rsidP="00786FB2">
          <w:pPr>
            <w:pStyle w:val="D9B9ED2078C741D29C5FA97082EC339A"/>
          </w:pPr>
          <w:r w:rsidRPr="00BC4560">
            <w:rPr>
              <w:rStyle w:val="PlaceholderText"/>
            </w:rPr>
            <w:t>Choose a building block.</w:t>
          </w:r>
        </w:p>
      </w:docPartBody>
    </w:docPart>
    <w:docPart>
      <w:docPartPr>
        <w:name w:val="982C05D0FDE74F8F941F8FE57B079A2C"/>
        <w:category>
          <w:name w:val="General"/>
          <w:gallery w:val="placeholder"/>
        </w:category>
        <w:types>
          <w:type w:val="bbPlcHdr"/>
        </w:types>
        <w:behaviors>
          <w:behavior w:val="content"/>
        </w:behaviors>
        <w:guid w:val="{5DD25E0E-BEF3-42C7-8827-2B00855EB4B3}"/>
      </w:docPartPr>
      <w:docPartBody>
        <w:p w:rsidR="00E83FBC" w:rsidRDefault="00A0083B" w:rsidP="00A0083B">
          <w:pPr>
            <w:pStyle w:val="982C05D0FDE74F8F941F8FE57B079A2C"/>
          </w:pPr>
          <w:r w:rsidRPr="00B85FF4">
            <w:rPr>
              <w:rStyle w:val="PlaceholderText"/>
            </w:rPr>
            <w:t>Choose a building block.</w:t>
          </w:r>
        </w:p>
      </w:docPartBody>
    </w:docPart>
    <w:docPart>
      <w:docPartPr>
        <w:name w:val="990B1E704FDC436D867A9868BBA5142A"/>
        <w:category>
          <w:name w:val="General"/>
          <w:gallery w:val="placeholder"/>
        </w:category>
        <w:types>
          <w:type w:val="bbPlcHdr"/>
        </w:types>
        <w:behaviors>
          <w:behavior w:val="content"/>
        </w:behaviors>
        <w:guid w:val="{5DEB1674-2F9C-4DB8-BB68-1E521907063C}"/>
      </w:docPartPr>
      <w:docPartBody>
        <w:p w:rsidR="00E83FBC" w:rsidRDefault="00A0083B" w:rsidP="00A0083B">
          <w:pPr>
            <w:pStyle w:val="990B1E704FDC436D867A9868BBA5142A"/>
          </w:pPr>
          <w:r w:rsidRPr="00B85FF4">
            <w:rPr>
              <w:rStyle w:val="PlaceholderText"/>
            </w:rPr>
            <w:t>Choose a building block.</w:t>
          </w:r>
        </w:p>
      </w:docPartBody>
    </w:docPart>
    <w:docPart>
      <w:docPartPr>
        <w:name w:val="07B46063F19446D192E36763CF5CB3CC"/>
        <w:category>
          <w:name w:val="General"/>
          <w:gallery w:val="placeholder"/>
        </w:category>
        <w:types>
          <w:type w:val="bbPlcHdr"/>
        </w:types>
        <w:behaviors>
          <w:behavior w:val="content"/>
        </w:behaviors>
        <w:guid w:val="{340318C1-7DA5-4EAA-B218-913D9ECEA124}"/>
      </w:docPartPr>
      <w:docPartBody>
        <w:p w:rsidR="00E83FBC" w:rsidRDefault="00A0083B" w:rsidP="00A0083B">
          <w:pPr>
            <w:pStyle w:val="07B46063F19446D192E36763CF5CB3CC"/>
          </w:pPr>
          <w:r w:rsidRPr="00B85FF4">
            <w:rPr>
              <w:rStyle w:val="PlaceholderText"/>
            </w:rPr>
            <w:t>Choose a building block.</w:t>
          </w:r>
        </w:p>
      </w:docPartBody>
    </w:docPart>
    <w:docPart>
      <w:docPartPr>
        <w:name w:val="745C19830BB04EBE83EAEACDA909DF30"/>
        <w:category>
          <w:name w:val="General"/>
          <w:gallery w:val="placeholder"/>
        </w:category>
        <w:types>
          <w:type w:val="bbPlcHdr"/>
        </w:types>
        <w:behaviors>
          <w:behavior w:val="content"/>
        </w:behaviors>
        <w:guid w:val="{A0DD6BA9-68AA-452F-B573-C995B0563954}"/>
      </w:docPartPr>
      <w:docPartBody>
        <w:p w:rsidR="00E83FBC" w:rsidRDefault="00A0083B" w:rsidP="00A0083B">
          <w:pPr>
            <w:pStyle w:val="745C19830BB04EBE83EAEACDA909DF30"/>
          </w:pPr>
          <w:r w:rsidRPr="00BC4560">
            <w:rPr>
              <w:rStyle w:val="PlaceholderText"/>
            </w:rPr>
            <w:t>Choose a building block.</w:t>
          </w:r>
        </w:p>
      </w:docPartBody>
    </w:docPart>
    <w:docPart>
      <w:docPartPr>
        <w:name w:val="C30C42FB45914C46978009DFEF04E91B"/>
        <w:category>
          <w:name w:val="General"/>
          <w:gallery w:val="placeholder"/>
        </w:category>
        <w:types>
          <w:type w:val="bbPlcHdr"/>
        </w:types>
        <w:behaviors>
          <w:behavior w:val="content"/>
        </w:behaviors>
        <w:guid w:val="{E1441980-BEED-40A7-9E48-9975637E2390}"/>
      </w:docPartPr>
      <w:docPartBody>
        <w:p w:rsidR="00E83FBC" w:rsidRDefault="00A0083B" w:rsidP="00A0083B">
          <w:pPr>
            <w:pStyle w:val="C30C42FB45914C46978009DFEF04E91B"/>
          </w:pPr>
          <w:r w:rsidRPr="00BC4560">
            <w:rPr>
              <w:rStyle w:val="PlaceholderText"/>
            </w:rPr>
            <w:t>Choose a building block.</w:t>
          </w:r>
        </w:p>
      </w:docPartBody>
    </w:docPart>
    <w:docPart>
      <w:docPartPr>
        <w:name w:val="852F8096371D48DFBFC0C569D5E0C981"/>
        <w:category>
          <w:name w:val="General"/>
          <w:gallery w:val="placeholder"/>
        </w:category>
        <w:types>
          <w:type w:val="bbPlcHdr"/>
        </w:types>
        <w:behaviors>
          <w:behavior w:val="content"/>
        </w:behaviors>
        <w:guid w:val="{6EB7A367-E6EC-4143-957C-726F240BC563}"/>
      </w:docPartPr>
      <w:docPartBody>
        <w:p w:rsidR="00F50515" w:rsidRDefault="00E83FBC" w:rsidP="00E83FBC">
          <w:pPr>
            <w:pStyle w:val="852F8096371D48DFBFC0C569D5E0C981"/>
          </w:pPr>
          <w:r w:rsidRPr="00B85FF4">
            <w:rPr>
              <w:rStyle w:val="PlaceholderText"/>
            </w:rPr>
            <w:t>Choose a building block.</w:t>
          </w:r>
        </w:p>
      </w:docPartBody>
    </w:docPart>
    <w:docPart>
      <w:docPartPr>
        <w:name w:val="E2C94BB58C7E42B084601837A1A3C27E"/>
        <w:category>
          <w:name w:val="General"/>
          <w:gallery w:val="placeholder"/>
        </w:category>
        <w:types>
          <w:type w:val="bbPlcHdr"/>
        </w:types>
        <w:behaviors>
          <w:behavior w:val="content"/>
        </w:behaviors>
        <w:guid w:val="{BD3D935F-70A8-4D93-B2C6-D2DAC7E765BB}"/>
      </w:docPartPr>
      <w:docPartBody>
        <w:p w:rsidR="00F50515" w:rsidRDefault="00E83FBC" w:rsidP="00E83FBC">
          <w:pPr>
            <w:pStyle w:val="E2C94BB58C7E42B084601837A1A3C27E"/>
          </w:pPr>
          <w:r w:rsidRPr="00B85FF4">
            <w:rPr>
              <w:rStyle w:val="PlaceholderText"/>
            </w:rPr>
            <w:t>Choose a building block.</w:t>
          </w:r>
        </w:p>
      </w:docPartBody>
    </w:docPart>
    <w:docPart>
      <w:docPartPr>
        <w:name w:val="A80DB85A64244971A60E0B002825BB48"/>
        <w:category>
          <w:name w:val="General"/>
          <w:gallery w:val="placeholder"/>
        </w:category>
        <w:types>
          <w:type w:val="bbPlcHdr"/>
        </w:types>
        <w:behaviors>
          <w:behavior w:val="content"/>
        </w:behaviors>
        <w:guid w:val="{5D59F272-E863-4DC5-B8D3-BF1CD89E4544}"/>
      </w:docPartPr>
      <w:docPartBody>
        <w:p w:rsidR="00F50515" w:rsidRDefault="00E83FBC" w:rsidP="00E83FBC">
          <w:pPr>
            <w:pStyle w:val="A80DB85A64244971A60E0B002825BB48"/>
          </w:pPr>
          <w:r w:rsidRPr="00B85FF4">
            <w:rPr>
              <w:rStyle w:val="PlaceholderText"/>
            </w:rPr>
            <w:t>Choose a building block.</w:t>
          </w:r>
        </w:p>
      </w:docPartBody>
    </w:docPart>
    <w:docPart>
      <w:docPartPr>
        <w:name w:val="05D8C397763D4D2BB230E1F7AD56AADD"/>
        <w:category>
          <w:name w:val="General"/>
          <w:gallery w:val="placeholder"/>
        </w:category>
        <w:types>
          <w:type w:val="bbPlcHdr"/>
        </w:types>
        <w:behaviors>
          <w:behavior w:val="content"/>
        </w:behaviors>
        <w:guid w:val="{475A4592-242F-42CC-96F5-578AC4BA981E}"/>
      </w:docPartPr>
      <w:docPartBody>
        <w:p w:rsidR="00F50515" w:rsidRDefault="00E83FBC" w:rsidP="00E83FBC">
          <w:pPr>
            <w:pStyle w:val="05D8C397763D4D2BB230E1F7AD56AADD"/>
          </w:pPr>
          <w:r w:rsidRPr="00BC4560">
            <w:rPr>
              <w:rStyle w:val="PlaceholderText"/>
            </w:rPr>
            <w:t>Choose a building block.</w:t>
          </w:r>
        </w:p>
      </w:docPartBody>
    </w:docPart>
    <w:docPart>
      <w:docPartPr>
        <w:name w:val="4D6CD3A2FA16469E9D29B4F4D9C66FD2"/>
        <w:category>
          <w:name w:val="General"/>
          <w:gallery w:val="placeholder"/>
        </w:category>
        <w:types>
          <w:type w:val="bbPlcHdr"/>
        </w:types>
        <w:behaviors>
          <w:behavior w:val="content"/>
        </w:behaviors>
        <w:guid w:val="{568DCB8A-5EED-436D-90D5-32D1031D34C6}"/>
      </w:docPartPr>
      <w:docPartBody>
        <w:p w:rsidR="00F50515" w:rsidRDefault="00E83FBC" w:rsidP="00E83FBC">
          <w:pPr>
            <w:pStyle w:val="4D6CD3A2FA16469E9D29B4F4D9C66FD2"/>
          </w:pPr>
          <w:r w:rsidRPr="00BC4560">
            <w:rPr>
              <w:rStyle w:val="PlaceholderText"/>
            </w:rPr>
            <w:t>Choose a building block.</w:t>
          </w:r>
        </w:p>
      </w:docPartBody>
    </w:docPart>
    <w:docPart>
      <w:docPartPr>
        <w:name w:val="04F432D85CB94B128A7FE923E9BA2123"/>
        <w:category>
          <w:name w:val="General"/>
          <w:gallery w:val="placeholder"/>
        </w:category>
        <w:types>
          <w:type w:val="bbPlcHdr"/>
        </w:types>
        <w:behaviors>
          <w:behavior w:val="content"/>
        </w:behaviors>
        <w:guid w:val="{F61DCC10-91A0-4E7E-9E2A-274FA2DE053F}"/>
      </w:docPartPr>
      <w:docPartBody>
        <w:p w:rsidR="00501D35" w:rsidRDefault="00F50515" w:rsidP="00F50515">
          <w:pPr>
            <w:pStyle w:val="04F432D85CB94B128A7FE923E9BA2123"/>
          </w:pPr>
          <w:r w:rsidRPr="00B85FF4">
            <w:rPr>
              <w:rStyle w:val="PlaceholderText"/>
            </w:rPr>
            <w:t>Choose a building block.</w:t>
          </w:r>
        </w:p>
      </w:docPartBody>
    </w:docPart>
    <w:docPart>
      <w:docPartPr>
        <w:name w:val="BB144A6F57AB40528254DA0B68C90CD2"/>
        <w:category>
          <w:name w:val="General"/>
          <w:gallery w:val="placeholder"/>
        </w:category>
        <w:types>
          <w:type w:val="bbPlcHdr"/>
        </w:types>
        <w:behaviors>
          <w:behavior w:val="content"/>
        </w:behaviors>
        <w:guid w:val="{D9691BEA-88AD-496D-A366-372BBA9F7806}"/>
      </w:docPartPr>
      <w:docPartBody>
        <w:p w:rsidR="00501D35" w:rsidRDefault="00F50515" w:rsidP="00F50515">
          <w:pPr>
            <w:pStyle w:val="BB144A6F57AB40528254DA0B68C90CD2"/>
          </w:pPr>
          <w:r w:rsidRPr="00B85FF4">
            <w:rPr>
              <w:rStyle w:val="PlaceholderText"/>
            </w:rPr>
            <w:t>Choose a building block.</w:t>
          </w:r>
        </w:p>
      </w:docPartBody>
    </w:docPart>
    <w:docPart>
      <w:docPartPr>
        <w:name w:val="00FC07E74BD648BCAB6BE76CB14A5A13"/>
        <w:category>
          <w:name w:val="General"/>
          <w:gallery w:val="placeholder"/>
        </w:category>
        <w:types>
          <w:type w:val="bbPlcHdr"/>
        </w:types>
        <w:behaviors>
          <w:behavior w:val="content"/>
        </w:behaviors>
        <w:guid w:val="{B27611D0-1A84-4C4B-BAAB-3CAAC73B3167}"/>
      </w:docPartPr>
      <w:docPartBody>
        <w:p w:rsidR="00501D35" w:rsidRDefault="00F50515" w:rsidP="00F50515">
          <w:pPr>
            <w:pStyle w:val="00FC07E74BD648BCAB6BE76CB14A5A13"/>
          </w:pPr>
          <w:r w:rsidRPr="00B85FF4">
            <w:rPr>
              <w:rStyle w:val="PlaceholderText"/>
            </w:rPr>
            <w:t>Choose a building block.</w:t>
          </w:r>
        </w:p>
      </w:docPartBody>
    </w:docPart>
    <w:docPart>
      <w:docPartPr>
        <w:name w:val="2F40BD4F57E94FF184D2BD59DBBA1834"/>
        <w:category>
          <w:name w:val="General"/>
          <w:gallery w:val="placeholder"/>
        </w:category>
        <w:types>
          <w:type w:val="bbPlcHdr"/>
        </w:types>
        <w:behaviors>
          <w:behavior w:val="content"/>
        </w:behaviors>
        <w:guid w:val="{AF20BBAB-20C4-4FED-A3C7-73EFDF5AE7F3}"/>
      </w:docPartPr>
      <w:docPartBody>
        <w:p w:rsidR="00501D35" w:rsidRDefault="00F50515" w:rsidP="00F50515">
          <w:pPr>
            <w:pStyle w:val="2F40BD4F57E94FF184D2BD59DBBA1834"/>
          </w:pPr>
          <w:r w:rsidRPr="00BC4560">
            <w:rPr>
              <w:rStyle w:val="PlaceholderText"/>
            </w:rPr>
            <w:t>Choose a building block.</w:t>
          </w:r>
        </w:p>
      </w:docPartBody>
    </w:docPart>
    <w:docPart>
      <w:docPartPr>
        <w:name w:val="4054FAE935BC4E6D8DEAB4DEBDC74E61"/>
        <w:category>
          <w:name w:val="General"/>
          <w:gallery w:val="placeholder"/>
        </w:category>
        <w:types>
          <w:type w:val="bbPlcHdr"/>
        </w:types>
        <w:behaviors>
          <w:behavior w:val="content"/>
        </w:behaviors>
        <w:guid w:val="{EE489EEC-3E5A-4B7A-AD62-CEBBDEFAA2E7}"/>
      </w:docPartPr>
      <w:docPartBody>
        <w:p w:rsidR="00501D35" w:rsidRDefault="00F50515" w:rsidP="00F50515">
          <w:pPr>
            <w:pStyle w:val="4054FAE935BC4E6D8DEAB4DEBDC74E61"/>
          </w:pPr>
          <w:r w:rsidRPr="00BC4560">
            <w:rPr>
              <w:rStyle w:val="PlaceholderText"/>
            </w:rPr>
            <w:t>Choose a building block.</w:t>
          </w:r>
        </w:p>
      </w:docPartBody>
    </w:docPart>
    <w:docPart>
      <w:docPartPr>
        <w:name w:val="A9F384FA96B64A56AE73BF78F51A05FD"/>
        <w:category>
          <w:name w:val="General"/>
          <w:gallery w:val="placeholder"/>
        </w:category>
        <w:types>
          <w:type w:val="bbPlcHdr"/>
        </w:types>
        <w:behaviors>
          <w:behavior w:val="content"/>
        </w:behaviors>
        <w:guid w:val="{14FC8032-11AF-43EF-8200-32369C51A176}"/>
      </w:docPartPr>
      <w:docPartBody>
        <w:p w:rsidR="00217AB6" w:rsidRDefault="001739AB" w:rsidP="001739AB">
          <w:pPr>
            <w:pStyle w:val="A9F384FA96B64A56AE73BF78F51A05FD"/>
          </w:pPr>
          <w:r w:rsidRPr="00B85FF4">
            <w:rPr>
              <w:rStyle w:val="PlaceholderText"/>
            </w:rPr>
            <w:t>Choose a building block.</w:t>
          </w:r>
        </w:p>
      </w:docPartBody>
    </w:docPart>
    <w:docPart>
      <w:docPartPr>
        <w:name w:val="1DCC43E3646C47ACBE6CD7787040488C"/>
        <w:category>
          <w:name w:val="General"/>
          <w:gallery w:val="placeholder"/>
        </w:category>
        <w:types>
          <w:type w:val="bbPlcHdr"/>
        </w:types>
        <w:behaviors>
          <w:behavior w:val="content"/>
        </w:behaviors>
        <w:guid w:val="{B30B3275-6B64-4FA2-9D0F-476D269F9D6E}"/>
      </w:docPartPr>
      <w:docPartBody>
        <w:p w:rsidR="00217AB6" w:rsidRDefault="001739AB" w:rsidP="001739AB">
          <w:pPr>
            <w:pStyle w:val="1DCC43E3646C47ACBE6CD7787040488C"/>
          </w:pPr>
          <w:r w:rsidRPr="00BC4560">
            <w:rPr>
              <w:rStyle w:val="PlaceholderText"/>
            </w:rPr>
            <w:t>Choose a building block.</w:t>
          </w:r>
        </w:p>
      </w:docPartBody>
    </w:docPart>
    <w:docPart>
      <w:docPartPr>
        <w:name w:val="F34164C3ADBD42CDB148A60AE90AFD54"/>
        <w:category>
          <w:name w:val="General"/>
          <w:gallery w:val="placeholder"/>
        </w:category>
        <w:types>
          <w:type w:val="bbPlcHdr"/>
        </w:types>
        <w:behaviors>
          <w:behavior w:val="content"/>
        </w:behaviors>
        <w:guid w:val="{5DC62BEE-C7FD-4096-B54D-09E731A66950}"/>
      </w:docPartPr>
      <w:docPartBody>
        <w:p w:rsidR="00217AB6" w:rsidRDefault="001739AB" w:rsidP="001739AB">
          <w:pPr>
            <w:pStyle w:val="F34164C3ADBD42CDB148A60AE90AFD54"/>
          </w:pPr>
          <w:r w:rsidRPr="00BC4560">
            <w:rPr>
              <w:rStyle w:val="PlaceholderText"/>
            </w:rPr>
            <w:t>Choose a building block.</w:t>
          </w:r>
        </w:p>
      </w:docPartBody>
    </w:docPart>
    <w:docPart>
      <w:docPartPr>
        <w:name w:val="D2E1098408574439B48366D44DD614FD"/>
        <w:category>
          <w:name w:val="General"/>
          <w:gallery w:val="placeholder"/>
        </w:category>
        <w:types>
          <w:type w:val="bbPlcHdr"/>
        </w:types>
        <w:behaviors>
          <w:behavior w:val="content"/>
        </w:behaviors>
        <w:guid w:val="{81CF1FA9-183B-4008-8577-B31140E19C2F}"/>
      </w:docPartPr>
      <w:docPartBody>
        <w:p w:rsidR="00604FA5" w:rsidRDefault="001163F0" w:rsidP="001163F0">
          <w:pPr>
            <w:pStyle w:val="D2E1098408574439B48366D44DD614FD"/>
          </w:pPr>
          <w:r w:rsidRPr="00C55816">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o">
    <w:altName w:val="Segoe UI"/>
    <w:charset w:val="00"/>
    <w:family w:val="swiss"/>
    <w:pitch w:val="variable"/>
    <w:sig w:usb0="A00002AF" w:usb1="4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Segoe Pro Light">
    <w:altName w:val="Segoe UI Light"/>
    <w:charset w:val="00"/>
    <w:family w:val="swiss"/>
    <w:pitch w:val="variable"/>
    <w:sig w:usb0="A00002AF"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Pro Display Semibold">
    <w:altName w:val="Segoe UI"/>
    <w:charset w:val="00"/>
    <w:family w:val="swiss"/>
    <w:pitch w:val="variable"/>
    <w:sig w:usb0="A00002AF" w:usb1="4000205B" w:usb2="00000000" w:usb3="00000000" w:csb0="0000009F" w:csb1="00000000"/>
  </w:font>
  <w:font w:name="Open Sans">
    <w:altName w:val="Verdana"/>
    <w:charset w:val="00"/>
    <w:family w:val="swiss"/>
    <w:pitch w:val="variable"/>
    <w:sig w:usb0="E00002EF" w:usb1="4000205B" w:usb2="00000028" w:usb3="00000000" w:csb0="0000019F" w:csb1="00000000"/>
  </w:font>
  <w:font w:name="Segoe Pro Black">
    <w:altName w:val="Segoe UI"/>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10"/>
    <w:rsid w:val="000172E9"/>
    <w:rsid w:val="00074293"/>
    <w:rsid w:val="00083972"/>
    <w:rsid w:val="00092F01"/>
    <w:rsid w:val="000A57AC"/>
    <w:rsid w:val="001163F0"/>
    <w:rsid w:val="0016506E"/>
    <w:rsid w:val="001739AB"/>
    <w:rsid w:val="00194586"/>
    <w:rsid w:val="001E2D95"/>
    <w:rsid w:val="00217AB6"/>
    <w:rsid w:val="00282BBF"/>
    <w:rsid w:val="002953DA"/>
    <w:rsid w:val="002F6573"/>
    <w:rsid w:val="003A6252"/>
    <w:rsid w:val="00446289"/>
    <w:rsid w:val="004A3EE3"/>
    <w:rsid w:val="004B74DC"/>
    <w:rsid w:val="00501D35"/>
    <w:rsid w:val="0050592B"/>
    <w:rsid w:val="005569E1"/>
    <w:rsid w:val="005C16F9"/>
    <w:rsid w:val="005E7D63"/>
    <w:rsid w:val="00604FA5"/>
    <w:rsid w:val="00622541"/>
    <w:rsid w:val="00671635"/>
    <w:rsid w:val="00683410"/>
    <w:rsid w:val="00700101"/>
    <w:rsid w:val="0071478C"/>
    <w:rsid w:val="007500AB"/>
    <w:rsid w:val="00757DD4"/>
    <w:rsid w:val="00786FB2"/>
    <w:rsid w:val="007A2044"/>
    <w:rsid w:val="007A75FE"/>
    <w:rsid w:val="007B06D8"/>
    <w:rsid w:val="007F7EA1"/>
    <w:rsid w:val="008714C6"/>
    <w:rsid w:val="008B33AA"/>
    <w:rsid w:val="008C5241"/>
    <w:rsid w:val="00903938"/>
    <w:rsid w:val="009333EB"/>
    <w:rsid w:val="00957B06"/>
    <w:rsid w:val="00990CEC"/>
    <w:rsid w:val="0099452D"/>
    <w:rsid w:val="009E0362"/>
    <w:rsid w:val="009E10AF"/>
    <w:rsid w:val="00A0083B"/>
    <w:rsid w:val="00A04D68"/>
    <w:rsid w:val="00A64D07"/>
    <w:rsid w:val="00B41553"/>
    <w:rsid w:val="00B42A08"/>
    <w:rsid w:val="00C52B34"/>
    <w:rsid w:val="00C54226"/>
    <w:rsid w:val="00CD2EF5"/>
    <w:rsid w:val="00D143A7"/>
    <w:rsid w:val="00D4133F"/>
    <w:rsid w:val="00D44672"/>
    <w:rsid w:val="00D72625"/>
    <w:rsid w:val="00DE72BB"/>
    <w:rsid w:val="00E038B3"/>
    <w:rsid w:val="00E338AB"/>
    <w:rsid w:val="00E55215"/>
    <w:rsid w:val="00E83FBC"/>
    <w:rsid w:val="00F50515"/>
    <w:rsid w:val="00FE1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FA5"/>
    <w:rPr>
      <w:color w:val="808080"/>
    </w:rPr>
  </w:style>
  <w:style w:type="paragraph" w:customStyle="1" w:styleId="28ED47E916594E57AD53DFB1B3D88289">
    <w:name w:val="28ED47E916594E57AD53DFB1B3D88289"/>
    <w:rsid w:val="00B41553"/>
  </w:style>
  <w:style w:type="paragraph" w:customStyle="1" w:styleId="0E08C0D5CAEA4CF9928C47EAE687421D">
    <w:name w:val="0E08C0D5CAEA4CF9928C47EAE687421D"/>
    <w:rsid w:val="00B41553"/>
  </w:style>
  <w:style w:type="paragraph" w:customStyle="1" w:styleId="AD6B8F1174784D7E83A899B2417D6128">
    <w:name w:val="AD6B8F1174784D7E83A899B2417D6128"/>
    <w:rsid w:val="00957B06"/>
  </w:style>
  <w:style w:type="paragraph" w:customStyle="1" w:styleId="9C95F036463444AAB62626F4F01035DE">
    <w:name w:val="9C95F036463444AAB62626F4F01035DE"/>
    <w:rsid w:val="00957B06"/>
  </w:style>
  <w:style w:type="paragraph" w:customStyle="1" w:styleId="7016B6B91A01452C8009CDCEAF6CE23C">
    <w:name w:val="7016B6B91A01452C8009CDCEAF6CE23C"/>
    <w:rsid w:val="005C16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4ED4C8DECBCA4D0099CF11F0BFA1A1BE">
    <w:name w:val="4ED4C8DECBCA4D0099CF11F0BFA1A1BE"/>
    <w:rsid w:val="001945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7F529D0E7C14CA1B0E328B9A716EF1C">
    <w:name w:val="D7F529D0E7C14CA1B0E328B9A716EF1C"/>
    <w:rsid w:val="00990C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3FB86FCA88D4E6E89023A8A25EE4841">
    <w:name w:val="A3FB86FCA88D4E6E89023A8A25EE4841"/>
    <w:rsid w:val="00990CEC"/>
    <w:rPr>
      <w:rFonts w:eastAsiaTheme="minorHAnsi"/>
    </w:rPr>
  </w:style>
  <w:style w:type="paragraph" w:customStyle="1" w:styleId="CE4300AEEAF74E9CB48A8CBFA3F21EE2">
    <w:name w:val="CE4300AEEAF74E9CB48A8CBFA3F21EE2"/>
    <w:rsid w:val="00990CEC"/>
    <w:rPr>
      <w:rFonts w:eastAsiaTheme="minorHAnsi"/>
    </w:rPr>
  </w:style>
  <w:style w:type="paragraph" w:customStyle="1" w:styleId="CE4300AEEAF74E9CB48A8CBFA3F21EE21">
    <w:name w:val="CE4300AEEAF74E9CB48A8CBFA3F21EE21"/>
    <w:rsid w:val="00990CEC"/>
    <w:rPr>
      <w:rFonts w:eastAsiaTheme="minorHAnsi"/>
    </w:rPr>
  </w:style>
  <w:style w:type="paragraph" w:customStyle="1" w:styleId="CE4300AEEAF74E9CB48A8CBFA3F21EE22">
    <w:name w:val="CE4300AEEAF74E9CB48A8CBFA3F21EE22"/>
    <w:rsid w:val="00990CEC"/>
    <w:rPr>
      <w:rFonts w:eastAsiaTheme="minorHAnsi"/>
    </w:rPr>
  </w:style>
  <w:style w:type="paragraph" w:customStyle="1" w:styleId="CE4300AEEAF74E9CB48A8CBFA3F21EE23">
    <w:name w:val="CE4300AEEAF74E9CB48A8CBFA3F21EE23"/>
    <w:rsid w:val="00990CEC"/>
    <w:rPr>
      <w:rFonts w:eastAsiaTheme="minorHAnsi"/>
    </w:rPr>
  </w:style>
  <w:style w:type="paragraph" w:customStyle="1" w:styleId="B850C8FD3CA14B1A88F73DF1003D52BF">
    <w:name w:val="B850C8FD3CA14B1A88F73DF1003D52BF"/>
    <w:rsid w:val="00990CEC"/>
    <w:rPr>
      <w:rFonts w:eastAsiaTheme="minorHAnsi"/>
    </w:rPr>
  </w:style>
  <w:style w:type="paragraph" w:customStyle="1" w:styleId="CE4300AEEAF74E9CB48A8CBFA3F21EE24">
    <w:name w:val="CE4300AEEAF74E9CB48A8CBFA3F21EE24"/>
    <w:rsid w:val="00990CEC"/>
    <w:rPr>
      <w:rFonts w:eastAsiaTheme="minorHAnsi"/>
    </w:rPr>
  </w:style>
  <w:style w:type="paragraph" w:customStyle="1" w:styleId="B850C8FD3CA14B1A88F73DF1003D52BF1">
    <w:name w:val="B850C8FD3CA14B1A88F73DF1003D52BF1"/>
    <w:rsid w:val="00990CEC"/>
    <w:rPr>
      <w:rFonts w:eastAsiaTheme="minorHAnsi"/>
    </w:rPr>
  </w:style>
  <w:style w:type="paragraph" w:customStyle="1" w:styleId="CE4300AEEAF74E9CB48A8CBFA3F21EE25">
    <w:name w:val="CE4300AEEAF74E9CB48A8CBFA3F21EE25"/>
    <w:rsid w:val="00903938"/>
    <w:rPr>
      <w:rFonts w:eastAsiaTheme="minorHAnsi"/>
    </w:rPr>
  </w:style>
  <w:style w:type="paragraph" w:customStyle="1" w:styleId="B850C8FD3CA14B1A88F73DF1003D52BF2">
    <w:name w:val="B850C8FD3CA14B1A88F73DF1003D52BF2"/>
    <w:rsid w:val="00903938"/>
    <w:rPr>
      <w:rFonts w:eastAsiaTheme="minorHAnsi"/>
    </w:rPr>
  </w:style>
  <w:style w:type="paragraph" w:customStyle="1" w:styleId="732D2EA466204C7C93DFBF687382682B">
    <w:name w:val="732D2EA466204C7C93DFBF687382682B"/>
    <w:rsid w:val="00903938"/>
    <w:rPr>
      <w:rFonts w:eastAsiaTheme="minorHAnsi"/>
    </w:rPr>
  </w:style>
  <w:style w:type="paragraph" w:customStyle="1" w:styleId="CE4300AEEAF74E9CB48A8CBFA3F21EE26">
    <w:name w:val="CE4300AEEAF74E9CB48A8CBFA3F21EE26"/>
    <w:rsid w:val="00903938"/>
    <w:rPr>
      <w:rFonts w:eastAsiaTheme="minorHAnsi"/>
    </w:rPr>
  </w:style>
  <w:style w:type="paragraph" w:customStyle="1" w:styleId="B850C8FD3CA14B1A88F73DF1003D52BF3">
    <w:name w:val="B850C8FD3CA14B1A88F73DF1003D52BF3"/>
    <w:rsid w:val="00903938"/>
    <w:rPr>
      <w:rFonts w:eastAsiaTheme="minorHAnsi"/>
    </w:rPr>
  </w:style>
  <w:style w:type="paragraph" w:customStyle="1" w:styleId="732D2EA466204C7C93DFBF687382682B1">
    <w:name w:val="732D2EA466204C7C93DFBF687382682B1"/>
    <w:rsid w:val="00903938"/>
    <w:rPr>
      <w:rFonts w:eastAsiaTheme="minorHAnsi"/>
    </w:rPr>
  </w:style>
  <w:style w:type="paragraph" w:customStyle="1" w:styleId="CE4300AEEAF74E9CB48A8CBFA3F21EE27">
    <w:name w:val="CE4300AEEAF74E9CB48A8CBFA3F21EE27"/>
    <w:rsid w:val="00903938"/>
    <w:rPr>
      <w:rFonts w:eastAsiaTheme="minorHAnsi"/>
    </w:rPr>
  </w:style>
  <w:style w:type="paragraph" w:customStyle="1" w:styleId="B850C8FD3CA14B1A88F73DF1003D52BF4">
    <w:name w:val="B850C8FD3CA14B1A88F73DF1003D52BF4"/>
    <w:rsid w:val="00903938"/>
    <w:rPr>
      <w:rFonts w:eastAsiaTheme="minorHAnsi"/>
    </w:rPr>
  </w:style>
  <w:style w:type="paragraph" w:customStyle="1" w:styleId="CE4300AEEAF74E9CB48A8CBFA3F21EE28">
    <w:name w:val="CE4300AEEAF74E9CB48A8CBFA3F21EE28"/>
    <w:rsid w:val="00671635"/>
    <w:rPr>
      <w:rFonts w:eastAsiaTheme="minorHAnsi"/>
    </w:rPr>
  </w:style>
  <w:style w:type="paragraph" w:customStyle="1" w:styleId="B850C8FD3CA14B1A88F73DF1003D52BF5">
    <w:name w:val="B850C8FD3CA14B1A88F73DF1003D52BF5"/>
    <w:rsid w:val="00671635"/>
    <w:rPr>
      <w:rFonts w:eastAsiaTheme="minorHAnsi"/>
    </w:rPr>
  </w:style>
  <w:style w:type="paragraph" w:customStyle="1" w:styleId="CE4300AEEAF74E9CB48A8CBFA3F21EE29">
    <w:name w:val="CE4300AEEAF74E9CB48A8CBFA3F21EE29"/>
    <w:rsid w:val="004A3EE3"/>
    <w:rPr>
      <w:rFonts w:eastAsiaTheme="minorHAnsi"/>
    </w:rPr>
  </w:style>
  <w:style w:type="paragraph" w:customStyle="1" w:styleId="B850C8FD3CA14B1A88F73DF1003D52BF6">
    <w:name w:val="B850C8FD3CA14B1A88F73DF1003D52BF6"/>
    <w:rsid w:val="004A3EE3"/>
    <w:rPr>
      <w:rFonts w:eastAsiaTheme="minorHAnsi"/>
    </w:rPr>
  </w:style>
  <w:style w:type="paragraph" w:customStyle="1" w:styleId="FC08597EBC1B454FB72AD6FF958FC415">
    <w:name w:val="FC08597EBC1B454FB72AD6FF958FC415"/>
    <w:rsid w:val="004A3EE3"/>
    <w:rPr>
      <w:rFonts w:eastAsiaTheme="minorHAnsi"/>
    </w:rPr>
  </w:style>
  <w:style w:type="paragraph" w:customStyle="1" w:styleId="CE4300AEEAF74E9CB48A8CBFA3F21EE210">
    <w:name w:val="CE4300AEEAF74E9CB48A8CBFA3F21EE210"/>
    <w:rsid w:val="004A3EE3"/>
    <w:rPr>
      <w:rFonts w:eastAsiaTheme="minorHAnsi"/>
    </w:rPr>
  </w:style>
  <w:style w:type="paragraph" w:customStyle="1" w:styleId="B850C8FD3CA14B1A88F73DF1003D52BF7">
    <w:name w:val="B850C8FD3CA14B1A88F73DF1003D52BF7"/>
    <w:rsid w:val="004A3EE3"/>
    <w:rPr>
      <w:rFonts w:eastAsiaTheme="minorHAnsi"/>
    </w:rPr>
  </w:style>
  <w:style w:type="paragraph" w:customStyle="1" w:styleId="FC08597EBC1B454FB72AD6FF958FC4151">
    <w:name w:val="FC08597EBC1B454FB72AD6FF958FC4151"/>
    <w:rsid w:val="004A3EE3"/>
    <w:rPr>
      <w:rFonts w:eastAsiaTheme="minorHAnsi"/>
    </w:rPr>
  </w:style>
  <w:style w:type="paragraph" w:customStyle="1" w:styleId="CD2903969EF0467D8E76F19CB5DDEF63">
    <w:name w:val="CD2903969EF0467D8E76F19CB5DDEF63"/>
    <w:rsid w:val="004A3EE3"/>
    <w:rPr>
      <w:rFonts w:eastAsiaTheme="minorHAnsi"/>
    </w:rPr>
  </w:style>
  <w:style w:type="paragraph" w:customStyle="1" w:styleId="CE4300AEEAF74E9CB48A8CBFA3F21EE211">
    <w:name w:val="CE4300AEEAF74E9CB48A8CBFA3F21EE211"/>
    <w:rsid w:val="004A3EE3"/>
    <w:rPr>
      <w:rFonts w:eastAsiaTheme="minorHAnsi"/>
    </w:rPr>
  </w:style>
  <w:style w:type="paragraph" w:customStyle="1" w:styleId="B850C8FD3CA14B1A88F73DF1003D52BF8">
    <w:name w:val="B850C8FD3CA14B1A88F73DF1003D52BF8"/>
    <w:rsid w:val="004A3EE3"/>
    <w:rPr>
      <w:rFonts w:eastAsiaTheme="minorHAnsi"/>
    </w:rPr>
  </w:style>
  <w:style w:type="paragraph" w:customStyle="1" w:styleId="FC08597EBC1B454FB72AD6FF958FC4152">
    <w:name w:val="FC08597EBC1B454FB72AD6FF958FC4152"/>
    <w:rsid w:val="004A3EE3"/>
    <w:rPr>
      <w:rFonts w:eastAsiaTheme="minorHAnsi"/>
    </w:rPr>
  </w:style>
  <w:style w:type="paragraph" w:customStyle="1" w:styleId="CD2903969EF0467D8E76F19CB5DDEF631">
    <w:name w:val="CD2903969EF0467D8E76F19CB5DDEF631"/>
    <w:rsid w:val="004A3EE3"/>
    <w:rPr>
      <w:rFonts w:eastAsiaTheme="minorHAnsi"/>
    </w:rPr>
  </w:style>
  <w:style w:type="paragraph" w:customStyle="1" w:styleId="CE4300AEEAF74E9CB48A8CBFA3F21EE212">
    <w:name w:val="CE4300AEEAF74E9CB48A8CBFA3F21EE212"/>
    <w:rsid w:val="004A3EE3"/>
    <w:rPr>
      <w:rFonts w:eastAsiaTheme="minorHAnsi"/>
    </w:rPr>
  </w:style>
  <w:style w:type="paragraph" w:customStyle="1" w:styleId="B850C8FD3CA14B1A88F73DF1003D52BF9">
    <w:name w:val="B850C8FD3CA14B1A88F73DF1003D52BF9"/>
    <w:rsid w:val="004A3EE3"/>
    <w:rPr>
      <w:rFonts w:eastAsiaTheme="minorHAnsi"/>
    </w:rPr>
  </w:style>
  <w:style w:type="paragraph" w:customStyle="1" w:styleId="FC08597EBC1B454FB72AD6FF958FC4153">
    <w:name w:val="FC08597EBC1B454FB72AD6FF958FC4153"/>
    <w:rsid w:val="004A3EE3"/>
    <w:rPr>
      <w:rFonts w:eastAsiaTheme="minorHAnsi"/>
    </w:rPr>
  </w:style>
  <w:style w:type="paragraph" w:customStyle="1" w:styleId="CD2903969EF0467D8E76F19CB5DDEF632">
    <w:name w:val="CD2903969EF0467D8E76F19CB5DDEF632"/>
    <w:rsid w:val="004A3EE3"/>
    <w:rPr>
      <w:rFonts w:eastAsiaTheme="minorHAnsi"/>
    </w:rPr>
  </w:style>
  <w:style w:type="paragraph" w:customStyle="1" w:styleId="C0BDABBE5B394A83A19EB2C847117C49">
    <w:name w:val="C0BDABBE5B394A83A19EB2C847117C49"/>
    <w:rsid w:val="004A3EE3"/>
    <w:rPr>
      <w:rFonts w:eastAsiaTheme="minorHAnsi"/>
    </w:rPr>
  </w:style>
  <w:style w:type="paragraph" w:customStyle="1" w:styleId="CE4300AEEAF74E9CB48A8CBFA3F21EE213">
    <w:name w:val="CE4300AEEAF74E9CB48A8CBFA3F21EE213"/>
    <w:rsid w:val="004A3EE3"/>
    <w:rPr>
      <w:rFonts w:eastAsiaTheme="minorHAnsi"/>
    </w:rPr>
  </w:style>
  <w:style w:type="paragraph" w:customStyle="1" w:styleId="B850C8FD3CA14B1A88F73DF1003D52BF10">
    <w:name w:val="B850C8FD3CA14B1A88F73DF1003D52BF10"/>
    <w:rsid w:val="004A3EE3"/>
    <w:rPr>
      <w:rFonts w:eastAsiaTheme="minorHAnsi"/>
    </w:rPr>
  </w:style>
  <w:style w:type="paragraph" w:customStyle="1" w:styleId="FC08597EBC1B454FB72AD6FF958FC4154">
    <w:name w:val="FC08597EBC1B454FB72AD6FF958FC4154"/>
    <w:rsid w:val="004A3EE3"/>
    <w:rPr>
      <w:rFonts w:eastAsiaTheme="minorHAnsi"/>
    </w:rPr>
  </w:style>
  <w:style w:type="paragraph" w:customStyle="1" w:styleId="CD2903969EF0467D8E76F19CB5DDEF633">
    <w:name w:val="CD2903969EF0467D8E76F19CB5DDEF633"/>
    <w:rsid w:val="004A3EE3"/>
    <w:rPr>
      <w:rFonts w:eastAsiaTheme="minorHAnsi"/>
    </w:rPr>
  </w:style>
  <w:style w:type="paragraph" w:customStyle="1" w:styleId="3B1FA1E3EC7040808D8FDE3F2EAA71E3">
    <w:name w:val="3B1FA1E3EC7040808D8FDE3F2EAA71E3"/>
    <w:rsid w:val="004A3EE3"/>
    <w:rPr>
      <w:rFonts w:eastAsiaTheme="minorHAnsi"/>
    </w:rPr>
  </w:style>
  <w:style w:type="paragraph" w:customStyle="1" w:styleId="CE4300AEEAF74E9CB48A8CBFA3F21EE214">
    <w:name w:val="CE4300AEEAF74E9CB48A8CBFA3F21EE214"/>
    <w:rsid w:val="004A3EE3"/>
    <w:rPr>
      <w:rFonts w:eastAsiaTheme="minorHAnsi"/>
    </w:rPr>
  </w:style>
  <w:style w:type="paragraph" w:customStyle="1" w:styleId="B850C8FD3CA14B1A88F73DF1003D52BF11">
    <w:name w:val="B850C8FD3CA14B1A88F73DF1003D52BF11"/>
    <w:rsid w:val="004A3EE3"/>
    <w:rPr>
      <w:rFonts w:eastAsiaTheme="minorHAnsi"/>
    </w:rPr>
  </w:style>
  <w:style w:type="paragraph" w:customStyle="1" w:styleId="FC08597EBC1B454FB72AD6FF958FC4155">
    <w:name w:val="FC08597EBC1B454FB72AD6FF958FC4155"/>
    <w:rsid w:val="004A3EE3"/>
    <w:rPr>
      <w:rFonts w:eastAsiaTheme="minorHAnsi"/>
    </w:rPr>
  </w:style>
  <w:style w:type="paragraph" w:customStyle="1" w:styleId="CD2903969EF0467D8E76F19CB5DDEF634">
    <w:name w:val="CD2903969EF0467D8E76F19CB5DDEF634"/>
    <w:rsid w:val="004A3EE3"/>
    <w:rPr>
      <w:rFonts w:eastAsiaTheme="minorHAnsi"/>
    </w:rPr>
  </w:style>
  <w:style w:type="paragraph" w:customStyle="1" w:styleId="CE4300AEEAF74E9CB48A8CBFA3F21EE215">
    <w:name w:val="CE4300AEEAF74E9CB48A8CBFA3F21EE215"/>
    <w:rsid w:val="004A3EE3"/>
    <w:rPr>
      <w:rFonts w:eastAsiaTheme="minorHAnsi"/>
    </w:rPr>
  </w:style>
  <w:style w:type="paragraph" w:customStyle="1" w:styleId="B850C8FD3CA14B1A88F73DF1003D52BF12">
    <w:name w:val="B850C8FD3CA14B1A88F73DF1003D52BF12"/>
    <w:rsid w:val="004A3EE3"/>
    <w:rPr>
      <w:rFonts w:eastAsiaTheme="minorHAnsi"/>
    </w:rPr>
  </w:style>
  <w:style w:type="paragraph" w:customStyle="1" w:styleId="FC08597EBC1B454FB72AD6FF958FC4156">
    <w:name w:val="FC08597EBC1B454FB72AD6FF958FC4156"/>
    <w:rsid w:val="004A3EE3"/>
    <w:rPr>
      <w:rFonts w:eastAsiaTheme="minorHAnsi"/>
    </w:rPr>
  </w:style>
  <w:style w:type="paragraph" w:customStyle="1" w:styleId="CD2903969EF0467D8E76F19CB5DDEF635">
    <w:name w:val="CD2903969EF0467D8E76F19CB5DDEF635"/>
    <w:rsid w:val="004A3EE3"/>
    <w:rPr>
      <w:rFonts w:eastAsiaTheme="minorHAnsi"/>
    </w:rPr>
  </w:style>
  <w:style w:type="paragraph" w:customStyle="1" w:styleId="CE4300AEEAF74E9CB48A8CBFA3F21EE216">
    <w:name w:val="CE4300AEEAF74E9CB48A8CBFA3F21EE216"/>
    <w:rsid w:val="00B42A08"/>
    <w:rPr>
      <w:rFonts w:eastAsiaTheme="minorHAnsi"/>
    </w:rPr>
  </w:style>
  <w:style w:type="paragraph" w:customStyle="1" w:styleId="B850C8FD3CA14B1A88F73DF1003D52BF13">
    <w:name w:val="B850C8FD3CA14B1A88F73DF1003D52BF13"/>
    <w:rsid w:val="00B42A08"/>
    <w:rPr>
      <w:rFonts w:eastAsiaTheme="minorHAnsi"/>
    </w:rPr>
  </w:style>
  <w:style w:type="paragraph" w:customStyle="1" w:styleId="FC08597EBC1B454FB72AD6FF958FC4157">
    <w:name w:val="FC08597EBC1B454FB72AD6FF958FC4157"/>
    <w:rsid w:val="00B42A08"/>
    <w:rPr>
      <w:rFonts w:eastAsiaTheme="minorHAnsi"/>
    </w:rPr>
  </w:style>
  <w:style w:type="paragraph" w:customStyle="1" w:styleId="CD2903969EF0467D8E76F19CB5DDEF636">
    <w:name w:val="CD2903969EF0467D8E76F19CB5DDEF636"/>
    <w:rsid w:val="00B42A08"/>
    <w:rPr>
      <w:rFonts w:eastAsiaTheme="minorHAnsi"/>
    </w:rPr>
  </w:style>
  <w:style w:type="paragraph" w:customStyle="1" w:styleId="CE4300AEEAF74E9CB48A8CBFA3F21EE217">
    <w:name w:val="CE4300AEEAF74E9CB48A8CBFA3F21EE217"/>
    <w:rsid w:val="0016506E"/>
    <w:rPr>
      <w:rFonts w:eastAsiaTheme="minorHAnsi"/>
    </w:rPr>
  </w:style>
  <w:style w:type="paragraph" w:customStyle="1" w:styleId="B850C8FD3CA14B1A88F73DF1003D52BF14">
    <w:name w:val="B850C8FD3CA14B1A88F73DF1003D52BF14"/>
    <w:rsid w:val="0016506E"/>
    <w:rPr>
      <w:rFonts w:eastAsiaTheme="minorHAnsi"/>
    </w:rPr>
  </w:style>
  <w:style w:type="paragraph" w:customStyle="1" w:styleId="FC08597EBC1B454FB72AD6FF958FC4158">
    <w:name w:val="FC08597EBC1B454FB72AD6FF958FC4158"/>
    <w:rsid w:val="0016506E"/>
    <w:rPr>
      <w:rFonts w:eastAsiaTheme="minorHAnsi"/>
    </w:rPr>
  </w:style>
  <w:style w:type="paragraph" w:customStyle="1" w:styleId="CD2903969EF0467D8E76F19CB5DDEF637">
    <w:name w:val="CD2903969EF0467D8E76F19CB5DDEF637"/>
    <w:rsid w:val="0016506E"/>
    <w:rPr>
      <w:rFonts w:eastAsiaTheme="minorHAnsi"/>
    </w:rPr>
  </w:style>
  <w:style w:type="paragraph" w:customStyle="1" w:styleId="2137C553562F45FD8624B9992F04F462">
    <w:name w:val="2137C553562F45FD8624B9992F04F462"/>
    <w:rsid w:val="0016506E"/>
    <w:rPr>
      <w:rFonts w:eastAsiaTheme="minorHAnsi"/>
    </w:rPr>
  </w:style>
  <w:style w:type="paragraph" w:customStyle="1" w:styleId="CE4300AEEAF74E9CB48A8CBFA3F21EE218">
    <w:name w:val="CE4300AEEAF74E9CB48A8CBFA3F21EE218"/>
    <w:rsid w:val="0016506E"/>
    <w:rPr>
      <w:rFonts w:eastAsiaTheme="minorHAnsi"/>
    </w:rPr>
  </w:style>
  <w:style w:type="paragraph" w:customStyle="1" w:styleId="B850C8FD3CA14B1A88F73DF1003D52BF15">
    <w:name w:val="B850C8FD3CA14B1A88F73DF1003D52BF15"/>
    <w:rsid w:val="0016506E"/>
    <w:rPr>
      <w:rFonts w:eastAsiaTheme="minorHAnsi"/>
    </w:rPr>
  </w:style>
  <w:style w:type="paragraph" w:customStyle="1" w:styleId="FC08597EBC1B454FB72AD6FF958FC4159">
    <w:name w:val="FC08597EBC1B454FB72AD6FF958FC4159"/>
    <w:rsid w:val="0016506E"/>
    <w:rPr>
      <w:rFonts w:eastAsiaTheme="minorHAnsi"/>
    </w:rPr>
  </w:style>
  <w:style w:type="paragraph" w:customStyle="1" w:styleId="CD2903969EF0467D8E76F19CB5DDEF638">
    <w:name w:val="CD2903969EF0467D8E76F19CB5DDEF638"/>
    <w:rsid w:val="0016506E"/>
    <w:rPr>
      <w:rFonts w:eastAsiaTheme="minorHAnsi"/>
    </w:rPr>
  </w:style>
  <w:style w:type="paragraph" w:customStyle="1" w:styleId="CE4300AEEAF74E9CB48A8CBFA3F21EE219">
    <w:name w:val="CE4300AEEAF74E9CB48A8CBFA3F21EE219"/>
    <w:rsid w:val="0016506E"/>
    <w:rPr>
      <w:rFonts w:eastAsiaTheme="minorHAnsi"/>
    </w:rPr>
  </w:style>
  <w:style w:type="paragraph" w:customStyle="1" w:styleId="B850C8FD3CA14B1A88F73DF1003D52BF16">
    <w:name w:val="B850C8FD3CA14B1A88F73DF1003D52BF16"/>
    <w:rsid w:val="0016506E"/>
    <w:rPr>
      <w:rFonts w:eastAsiaTheme="minorHAnsi"/>
    </w:rPr>
  </w:style>
  <w:style w:type="paragraph" w:customStyle="1" w:styleId="FC08597EBC1B454FB72AD6FF958FC41510">
    <w:name w:val="FC08597EBC1B454FB72AD6FF958FC41510"/>
    <w:rsid w:val="0016506E"/>
    <w:rPr>
      <w:rFonts w:eastAsiaTheme="minorHAnsi"/>
    </w:rPr>
  </w:style>
  <w:style w:type="paragraph" w:customStyle="1" w:styleId="CD2903969EF0467D8E76F19CB5DDEF639">
    <w:name w:val="CD2903969EF0467D8E76F19CB5DDEF639"/>
    <w:rsid w:val="0016506E"/>
    <w:rPr>
      <w:rFonts w:eastAsiaTheme="minorHAnsi"/>
    </w:rPr>
  </w:style>
  <w:style w:type="paragraph" w:customStyle="1" w:styleId="CE4300AEEAF74E9CB48A8CBFA3F21EE220">
    <w:name w:val="CE4300AEEAF74E9CB48A8CBFA3F21EE220"/>
    <w:rsid w:val="0016506E"/>
    <w:rPr>
      <w:rFonts w:eastAsiaTheme="minorHAnsi"/>
    </w:rPr>
  </w:style>
  <w:style w:type="paragraph" w:customStyle="1" w:styleId="B850C8FD3CA14B1A88F73DF1003D52BF17">
    <w:name w:val="B850C8FD3CA14B1A88F73DF1003D52BF17"/>
    <w:rsid w:val="0016506E"/>
    <w:rPr>
      <w:rFonts w:eastAsiaTheme="minorHAnsi"/>
    </w:rPr>
  </w:style>
  <w:style w:type="paragraph" w:customStyle="1" w:styleId="FC08597EBC1B454FB72AD6FF958FC41511">
    <w:name w:val="FC08597EBC1B454FB72AD6FF958FC41511"/>
    <w:rsid w:val="0016506E"/>
    <w:rPr>
      <w:rFonts w:eastAsiaTheme="minorHAnsi"/>
    </w:rPr>
  </w:style>
  <w:style w:type="paragraph" w:customStyle="1" w:styleId="CD2903969EF0467D8E76F19CB5DDEF6310">
    <w:name w:val="CD2903969EF0467D8E76F19CB5DDEF6310"/>
    <w:rsid w:val="0016506E"/>
    <w:rPr>
      <w:rFonts w:eastAsiaTheme="minorHAnsi"/>
    </w:rPr>
  </w:style>
  <w:style w:type="paragraph" w:customStyle="1" w:styleId="9BE0FFAC08AF4F3687EA0BF98A41E7D7">
    <w:name w:val="9BE0FFAC08AF4F3687EA0BF98A41E7D7"/>
    <w:rsid w:val="0016506E"/>
    <w:rPr>
      <w:rFonts w:eastAsiaTheme="minorHAnsi"/>
    </w:rPr>
  </w:style>
  <w:style w:type="paragraph" w:customStyle="1" w:styleId="CE4300AEEAF74E9CB48A8CBFA3F21EE221">
    <w:name w:val="CE4300AEEAF74E9CB48A8CBFA3F21EE221"/>
    <w:rsid w:val="0016506E"/>
    <w:rPr>
      <w:rFonts w:eastAsiaTheme="minorHAnsi"/>
    </w:rPr>
  </w:style>
  <w:style w:type="paragraph" w:customStyle="1" w:styleId="B850C8FD3CA14B1A88F73DF1003D52BF18">
    <w:name w:val="B850C8FD3CA14B1A88F73DF1003D52BF18"/>
    <w:rsid w:val="0016506E"/>
    <w:rPr>
      <w:rFonts w:eastAsiaTheme="minorHAnsi"/>
    </w:rPr>
  </w:style>
  <w:style w:type="paragraph" w:customStyle="1" w:styleId="FC08597EBC1B454FB72AD6FF958FC41512">
    <w:name w:val="FC08597EBC1B454FB72AD6FF958FC41512"/>
    <w:rsid w:val="0016506E"/>
    <w:rPr>
      <w:rFonts w:eastAsiaTheme="minorHAnsi"/>
    </w:rPr>
  </w:style>
  <w:style w:type="paragraph" w:customStyle="1" w:styleId="CD2903969EF0467D8E76F19CB5DDEF6311">
    <w:name w:val="CD2903969EF0467D8E76F19CB5DDEF6311"/>
    <w:rsid w:val="0016506E"/>
    <w:rPr>
      <w:rFonts w:eastAsiaTheme="minorHAnsi"/>
    </w:rPr>
  </w:style>
  <w:style w:type="paragraph" w:customStyle="1" w:styleId="CE4300AEEAF74E9CB48A8CBFA3F21EE222">
    <w:name w:val="CE4300AEEAF74E9CB48A8CBFA3F21EE222"/>
    <w:rsid w:val="0016506E"/>
    <w:rPr>
      <w:rFonts w:eastAsiaTheme="minorHAnsi"/>
    </w:rPr>
  </w:style>
  <w:style w:type="paragraph" w:customStyle="1" w:styleId="B850C8FD3CA14B1A88F73DF1003D52BF19">
    <w:name w:val="B850C8FD3CA14B1A88F73DF1003D52BF19"/>
    <w:rsid w:val="0016506E"/>
    <w:rPr>
      <w:rFonts w:eastAsiaTheme="minorHAnsi"/>
    </w:rPr>
  </w:style>
  <w:style w:type="paragraph" w:customStyle="1" w:styleId="FC08597EBC1B454FB72AD6FF958FC41513">
    <w:name w:val="FC08597EBC1B454FB72AD6FF958FC41513"/>
    <w:rsid w:val="0016506E"/>
    <w:rPr>
      <w:rFonts w:eastAsiaTheme="minorHAnsi"/>
    </w:rPr>
  </w:style>
  <w:style w:type="paragraph" w:customStyle="1" w:styleId="CD2903969EF0467D8E76F19CB5DDEF6312">
    <w:name w:val="CD2903969EF0467D8E76F19CB5DDEF6312"/>
    <w:rsid w:val="0016506E"/>
    <w:rPr>
      <w:rFonts w:eastAsiaTheme="minorHAnsi"/>
    </w:rPr>
  </w:style>
  <w:style w:type="paragraph" w:customStyle="1" w:styleId="800523FD4B034594BDC0B960FC964E00">
    <w:name w:val="800523FD4B034594BDC0B960FC964E00"/>
    <w:rsid w:val="0016506E"/>
    <w:rPr>
      <w:rFonts w:eastAsiaTheme="minorHAnsi"/>
    </w:rPr>
  </w:style>
  <w:style w:type="paragraph" w:customStyle="1" w:styleId="E5EA0C4174F847069E16C315D308D7E0">
    <w:name w:val="E5EA0C4174F847069E16C315D308D7E0"/>
    <w:rsid w:val="0016506E"/>
    <w:rPr>
      <w:rFonts w:eastAsiaTheme="minorHAnsi"/>
    </w:rPr>
  </w:style>
  <w:style w:type="paragraph" w:customStyle="1" w:styleId="CE4300AEEAF74E9CB48A8CBFA3F21EE223">
    <w:name w:val="CE4300AEEAF74E9CB48A8CBFA3F21EE223"/>
    <w:rsid w:val="0016506E"/>
    <w:rPr>
      <w:rFonts w:eastAsiaTheme="minorHAnsi"/>
    </w:rPr>
  </w:style>
  <w:style w:type="paragraph" w:customStyle="1" w:styleId="B850C8FD3CA14B1A88F73DF1003D52BF20">
    <w:name w:val="B850C8FD3CA14B1A88F73DF1003D52BF20"/>
    <w:rsid w:val="0016506E"/>
    <w:rPr>
      <w:rFonts w:eastAsiaTheme="minorHAnsi"/>
    </w:rPr>
  </w:style>
  <w:style w:type="paragraph" w:customStyle="1" w:styleId="FC08597EBC1B454FB72AD6FF958FC41514">
    <w:name w:val="FC08597EBC1B454FB72AD6FF958FC41514"/>
    <w:rsid w:val="0016506E"/>
    <w:rPr>
      <w:rFonts w:eastAsiaTheme="minorHAnsi"/>
    </w:rPr>
  </w:style>
  <w:style w:type="paragraph" w:customStyle="1" w:styleId="CD2903969EF0467D8E76F19CB5DDEF6313">
    <w:name w:val="CD2903969EF0467D8E76F19CB5DDEF6313"/>
    <w:rsid w:val="0016506E"/>
    <w:rPr>
      <w:rFonts w:eastAsiaTheme="minorHAnsi"/>
    </w:rPr>
  </w:style>
  <w:style w:type="paragraph" w:customStyle="1" w:styleId="CE4300AEEAF74E9CB48A8CBFA3F21EE224">
    <w:name w:val="CE4300AEEAF74E9CB48A8CBFA3F21EE224"/>
    <w:rsid w:val="0016506E"/>
    <w:rPr>
      <w:rFonts w:eastAsiaTheme="minorHAnsi"/>
    </w:rPr>
  </w:style>
  <w:style w:type="paragraph" w:customStyle="1" w:styleId="B850C8FD3CA14B1A88F73DF1003D52BF21">
    <w:name w:val="B850C8FD3CA14B1A88F73DF1003D52BF21"/>
    <w:rsid w:val="0016506E"/>
    <w:rPr>
      <w:rFonts w:eastAsiaTheme="minorHAnsi"/>
    </w:rPr>
  </w:style>
  <w:style w:type="paragraph" w:customStyle="1" w:styleId="FC08597EBC1B454FB72AD6FF958FC41515">
    <w:name w:val="FC08597EBC1B454FB72AD6FF958FC41515"/>
    <w:rsid w:val="0016506E"/>
    <w:rPr>
      <w:rFonts w:eastAsiaTheme="minorHAnsi"/>
    </w:rPr>
  </w:style>
  <w:style w:type="paragraph" w:customStyle="1" w:styleId="CD2903969EF0467D8E76F19CB5DDEF6314">
    <w:name w:val="CD2903969EF0467D8E76F19CB5DDEF6314"/>
    <w:rsid w:val="0016506E"/>
    <w:rPr>
      <w:rFonts w:eastAsiaTheme="minorHAnsi"/>
    </w:rPr>
  </w:style>
  <w:style w:type="paragraph" w:customStyle="1" w:styleId="800523FD4B034594BDC0B960FC964E001">
    <w:name w:val="800523FD4B034594BDC0B960FC964E001"/>
    <w:rsid w:val="0016506E"/>
    <w:rPr>
      <w:rFonts w:eastAsiaTheme="minorHAnsi"/>
    </w:rPr>
  </w:style>
  <w:style w:type="paragraph" w:customStyle="1" w:styleId="E5EA0C4174F847069E16C315D308D7E01">
    <w:name w:val="E5EA0C4174F847069E16C315D308D7E01"/>
    <w:rsid w:val="0016506E"/>
    <w:rPr>
      <w:rFonts w:eastAsiaTheme="minorHAnsi"/>
    </w:rPr>
  </w:style>
  <w:style w:type="paragraph" w:customStyle="1" w:styleId="CE4300AEEAF74E9CB48A8CBFA3F21EE225">
    <w:name w:val="CE4300AEEAF74E9CB48A8CBFA3F21EE225"/>
    <w:rsid w:val="0016506E"/>
    <w:rPr>
      <w:rFonts w:eastAsiaTheme="minorHAnsi"/>
    </w:rPr>
  </w:style>
  <w:style w:type="paragraph" w:customStyle="1" w:styleId="B850C8FD3CA14B1A88F73DF1003D52BF22">
    <w:name w:val="B850C8FD3CA14B1A88F73DF1003D52BF22"/>
    <w:rsid w:val="0016506E"/>
    <w:rPr>
      <w:rFonts w:eastAsiaTheme="minorHAnsi"/>
    </w:rPr>
  </w:style>
  <w:style w:type="paragraph" w:customStyle="1" w:styleId="FC08597EBC1B454FB72AD6FF958FC41516">
    <w:name w:val="FC08597EBC1B454FB72AD6FF958FC41516"/>
    <w:rsid w:val="0016506E"/>
    <w:rPr>
      <w:rFonts w:eastAsiaTheme="minorHAnsi"/>
    </w:rPr>
  </w:style>
  <w:style w:type="paragraph" w:customStyle="1" w:styleId="CD2903969EF0467D8E76F19CB5DDEF6315">
    <w:name w:val="CD2903969EF0467D8E76F19CB5DDEF6315"/>
    <w:rsid w:val="0016506E"/>
    <w:rPr>
      <w:rFonts w:eastAsiaTheme="minorHAnsi"/>
    </w:rPr>
  </w:style>
  <w:style w:type="paragraph" w:customStyle="1" w:styleId="E03252655FE2424FA963C44EEE39472C">
    <w:name w:val="E03252655FE2424FA963C44EEE39472C"/>
    <w:rsid w:val="0016506E"/>
    <w:rPr>
      <w:rFonts w:eastAsiaTheme="minorHAnsi"/>
    </w:rPr>
  </w:style>
  <w:style w:type="paragraph" w:customStyle="1" w:styleId="E5EA0C4174F847069E16C315D308D7E02">
    <w:name w:val="E5EA0C4174F847069E16C315D308D7E02"/>
    <w:rsid w:val="0016506E"/>
    <w:rPr>
      <w:rFonts w:eastAsiaTheme="minorHAnsi"/>
    </w:rPr>
  </w:style>
  <w:style w:type="paragraph" w:customStyle="1" w:styleId="CE4300AEEAF74E9CB48A8CBFA3F21EE226">
    <w:name w:val="CE4300AEEAF74E9CB48A8CBFA3F21EE226"/>
    <w:rsid w:val="0016506E"/>
    <w:rPr>
      <w:rFonts w:eastAsiaTheme="minorHAnsi"/>
    </w:rPr>
  </w:style>
  <w:style w:type="paragraph" w:customStyle="1" w:styleId="B850C8FD3CA14B1A88F73DF1003D52BF23">
    <w:name w:val="B850C8FD3CA14B1A88F73DF1003D52BF23"/>
    <w:rsid w:val="0016506E"/>
    <w:rPr>
      <w:rFonts w:eastAsiaTheme="minorHAnsi"/>
    </w:rPr>
  </w:style>
  <w:style w:type="paragraph" w:customStyle="1" w:styleId="FC08597EBC1B454FB72AD6FF958FC41517">
    <w:name w:val="FC08597EBC1B454FB72AD6FF958FC41517"/>
    <w:rsid w:val="0016506E"/>
    <w:rPr>
      <w:rFonts w:eastAsiaTheme="minorHAnsi"/>
    </w:rPr>
  </w:style>
  <w:style w:type="paragraph" w:customStyle="1" w:styleId="CD2903969EF0467D8E76F19CB5DDEF6316">
    <w:name w:val="CD2903969EF0467D8E76F19CB5DDEF6316"/>
    <w:rsid w:val="0016506E"/>
    <w:rPr>
      <w:rFonts w:eastAsiaTheme="minorHAnsi"/>
    </w:rPr>
  </w:style>
  <w:style w:type="paragraph" w:customStyle="1" w:styleId="7D504651A8794DB68180C7491262F790">
    <w:name w:val="7D504651A8794DB68180C7491262F790"/>
    <w:rsid w:val="0016506E"/>
    <w:rPr>
      <w:rFonts w:eastAsiaTheme="minorHAnsi"/>
    </w:rPr>
  </w:style>
  <w:style w:type="paragraph" w:customStyle="1" w:styleId="CE4300AEEAF74E9CB48A8CBFA3F21EE227">
    <w:name w:val="CE4300AEEAF74E9CB48A8CBFA3F21EE227"/>
    <w:rsid w:val="0016506E"/>
    <w:rPr>
      <w:rFonts w:eastAsiaTheme="minorHAnsi"/>
    </w:rPr>
  </w:style>
  <w:style w:type="paragraph" w:customStyle="1" w:styleId="B850C8FD3CA14B1A88F73DF1003D52BF24">
    <w:name w:val="B850C8FD3CA14B1A88F73DF1003D52BF24"/>
    <w:rsid w:val="0016506E"/>
    <w:rPr>
      <w:rFonts w:eastAsiaTheme="minorHAnsi"/>
    </w:rPr>
  </w:style>
  <w:style w:type="paragraph" w:customStyle="1" w:styleId="FC08597EBC1B454FB72AD6FF958FC41518">
    <w:name w:val="FC08597EBC1B454FB72AD6FF958FC41518"/>
    <w:rsid w:val="0016506E"/>
    <w:rPr>
      <w:rFonts w:eastAsiaTheme="minorHAnsi"/>
    </w:rPr>
  </w:style>
  <w:style w:type="paragraph" w:customStyle="1" w:styleId="CD2903969EF0467D8E76F19CB5DDEF6317">
    <w:name w:val="CD2903969EF0467D8E76F19CB5DDEF6317"/>
    <w:rsid w:val="0016506E"/>
    <w:rPr>
      <w:rFonts w:eastAsiaTheme="minorHAnsi"/>
    </w:rPr>
  </w:style>
  <w:style w:type="paragraph" w:customStyle="1" w:styleId="B6725E75810F4AE781CF8EE8DD0AA760">
    <w:name w:val="B6725E75810F4AE781CF8EE8DD0AA760"/>
    <w:rsid w:val="0016506E"/>
    <w:pPr>
      <w:spacing w:after="0" w:line="240" w:lineRule="auto"/>
    </w:pPr>
  </w:style>
  <w:style w:type="paragraph" w:customStyle="1" w:styleId="CE4300AEEAF74E9CB48A8CBFA3F21EE228">
    <w:name w:val="CE4300AEEAF74E9CB48A8CBFA3F21EE228"/>
    <w:rsid w:val="0016506E"/>
    <w:rPr>
      <w:rFonts w:eastAsiaTheme="minorHAnsi"/>
    </w:rPr>
  </w:style>
  <w:style w:type="paragraph" w:customStyle="1" w:styleId="B850C8FD3CA14B1A88F73DF1003D52BF25">
    <w:name w:val="B850C8FD3CA14B1A88F73DF1003D52BF25"/>
    <w:rsid w:val="0016506E"/>
    <w:rPr>
      <w:rFonts w:eastAsiaTheme="minorHAnsi"/>
    </w:rPr>
  </w:style>
  <w:style w:type="paragraph" w:customStyle="1" w:styleId="FC08597EBC1B454FB72AD6FF958FC41519">
    <w:name w:val="FC08597EBC1B454FB72AD6FF958FC41519"/>
    <w:rsid w:val="0016506E"/>
    <w:rPr>
      <w:rFonts w:eastAsiaTheme="minorHAnsi"/>
    </w:rPr>
  </w:style>
  <w:style w:type="paragraph" w:customStyle="1" w:styleId="CD2903969EF0467D8E76F19CB5DDEF6318">
    <w:name w:val="CD2903969EF0467D8E76F19CB5DDEF6318"/>
    <w:rsid w:val="0016506E"/>
    <w:rPr>
      <w:rFonts w:eastAsiaTheme="minorHAnsi"/>
    </w:rPr>
  </w:style>
  <w:style w:type="paragraph" w:customStyle="1" w:styleId="CE4300AEEAF74E9CB48A8CBFA3F21EE229">
    <w:name w:val="CE4300AEEAF74E9CB48A8CBFA3F21EE229"/>
    <w:rsid w:val="0016506E"/>
    <w:rPr>
      <w:rFonts w:eastAsiaTheme="minorHAnsi"/>
    </w:rPr>
  </w:style>
  <w:style w:type="paragraph" w:customStyle="1" w:styleId="B850C8FD3CA14B1A88F73DF1003D52BF26">
    <w:name w:val="B850C8FD3CA14B1A88F73DF1003D52BF26"/>
    <w:rsid w:val="0016506E"/>
    <w:rPr>
      <w:rFonts w:eastAsiaTheme="minorHAnsi"/>
    </w:rPr>
  </w:style>
  <w:style w:type="paragraph" w:customStyle="1" w:styleId="FC08597EBC1B454FB72AD6FF958FC41520">
    <w:name w:val="FC08597EBC1B454FB72AD6FF958FC41520"/>
    <w:rsid w:val="0016506E"/>
    <w:rPr>
      <w:rFonts w:eastAsiaTheme="minorHAnsi"/>
    </w:rPr>
  </w:style>
  <w:style w:type="paragraph" w:customStyle="1" w:styleId="CD2903969EF0467D8E76F19CB5DDEF6319">
    <w:name w:val="CD2903969EF0467D8E76F19CB5DDEF6319"/>
    <w:rsid w:val="0016506E"/>
    <w:rPr>
      <w:rFonts w:eastAsiaTheme="minorHAnsi"/>
    </w:rPr>
  </w:style>
  <w:style w:type="paragraph" w:customStyle="1" w:styleId="0BD421BE105A4A16A047D9BC2C3B1016">
    <w:name w:val="0BD421BE105A4A16A047D9BC2C3B1016"/>
    <w:rsid w:val="0016506E"/>
    <w:pPr>
      <w:spacing w:after="0" w:line="240" w:lineRule="auto"/>
    </w:pPr>
  </w:style>
  <w:style w:type="paragraph" w:customStyle="1" w:styleId="967A012726254C799E75E9E9D761E909">
    <w:name w:val="967A012726254C799E75E9E9D761E909"/>
    <w:rsid w:val="0016506E"/>
  </w:style>
  <w:style w:type="paragraph" w:customStyle="1" w:styleId="23A11B4BCA9B41C28CA63A7E6D018CCB">
    <w:name w:val="23A11B4BCA9B41C28CA63A7E6D018CCB"/>
    <w:rsid w:val="0016506E"/>
  </w:style>
  <w:style w:type="paragraph" w:customStyle="1" w:styleId="CE4300AEEAF74E9CB48A8CBFA3F21EE230">
    <w:name w:val="CE4300AEEAF74E9CB48A8CBFA3F21EE230"/>
    <w:rsid w:val="0016506E"/>
    <w:rPr>
      <w:rFonts w:eastAsiaTheme="minorHAnsi"/>
    </w:rPr>
  </w:style>
  <w:style w:type="paragraph" w:customStyle="1" w:styleId="B850C8FD3CA14B1A88F73DF1003D52BF27">
    <w:name w:val="B850C8FD3CA14B1A88F73DF1003D52BF27"/>
    <w:rsid w:val="0016506E"/>
    <w:rPr>
      <w:rFonts w:eastAsiaTheme="minorHAnsi"/>
    </w:rPr>
  </w:style>
  <w:style w:type="paragraph" w:customStyle="1" w:styleId="FC08597EBC1B454FB72AD6FF958FC41521">
    <w:name w:val="FC08597EBC1B454FB72AD6FF958FC41521"/>
    <w:rsid w:val="0016506E"/>
    <w:rPr>
      <w:rFonts w:eastAsiaTheme="minorHAnsi"/>
    </w:rPr>
  </w:style>
  <w:style w:type="paragraph" w:customStyle="1" w:styleId="CD2903969EF0467D8E76F19CB5DDEF6320">
    <w:name w:val="CD2903969EF0467D8E76F19CB5DDEF6320"/>
    <w:rsid w:val="0016506E"/>
    <w:rPr>
      <w:rFonts w:eastAsiaTheme="minorHAnsi"/>
    </w:rPr>
  </w:style>
  <w:style w:type="paragraph" w:customStyle="1" w:styleId="CE4300AEEAF74E9CB48A8CBFA3F21EE231">
    <w:name w:val="CE4300AEEAF74E9CB48A8CBFA3F21EE231"/>
    <w:rsid w:val="0016506E"/>
    <w:rPr>
      <w:rFonts w:eastAsiaTheme="minorHAnsi"/>
    </w:rPr>
  </w:style>
  <w:style w:type="paragraph" w:customStyle="1" w:styleId="B850C8FD3CA14B1A88F73DF1003D52BF28">
    <w:name w:val="B850C8FD3CA14B1A88F73DF1003D52BF28"/>
    <w:rsid w:val="0016506E"/>
    <w:rPr>
      <w:rFonts w:eastAsiaTheme="minorHAnsi"/>
    </w:rPr>
  </w:style>
  <w:style w:type="paragraph" w:customStyle="1" w:styleId="FC08597EBC1B454FB72AD6FF958FC41522">
    <w:name w:val="FC08597EBC1B454FB72AD6FF958FC41522"/>
    <w:rsid w:val="0016506E"/>
    <w:rPr>
      <w:rFonts w:eastAsiaTheme="minorHAnsi"/>
    </w:rPr>
  </w:style>
  <w:style w:type="paragraph" w:customStyle="1" w:styleId="CD2903969EF0467D8E76F19CB5DDEF6321">
    <w:name w:val="CD2903969EF0467D8E76F19CB5DDEF6321"/>
    <w:rsid w:val="0016506E"/>
    <w:rPr>
      <w:rFonts w:eastAsiaTheme="minorHAnsi"/>
    </w:rPr>
  </w:style>
  <w:style w:type="paragraph" w:customStyle="1" w:styleId="CE4300AEEAF74E9CB48A8CBFA3F21EE232">
    <w:name w:val="CE4300AEEAF74E9CB48A8CBFA3F21EE232"/>
    <w:rsid w:val="0016506E"/>
    <w:rPr>
      <w:rFonts w:eastAsiaTheme="minorHAnsi"/>
    </w:rPr>
  </w:style>
  <w:style w:type="paragraph" w:customStyle="1" w:styleId="B850C8FD3CA14B1A88F73DF1003D52BF29">
    <w:name w:val="B850C8FD3CA14B1A88F73DF1003D52BF29"/>
    <w:rsid w:val="0016506E"/>
    <w:rPr>
      <w:rFonts w:eastAsiaTheme="minorHAnsi"/>
    </w:rPr>
  </w:style>
  <w:style w:type="paragraph" w:customStyle="1" w:styleId="FC08597EBC1B454FB72AD6FF958FC41523">
    <w:name w:val="FC08597EBC1B454FB72AD6FF958FC41523"/>
    <w:rsid w:val="0016506E"/>
    <w:rPr>
      <w:rFonts w:eastAsiaTheme="minorHAnsi"/>
    </w:rPr>
  </w:style>
  <w:style w:type="paragraph" w:customStyle="1" w:styleId="CD2903969EF0467D8E76F19CB5DDEF6322">
    <w:name w:val="CD2903969EF0467D8E76F19CB5DDEF6322"/>
    <w:rsid w:val="0016506E"/>
    <w:rPr>
      <w:rFonts w:eastAsiaTheme="minorHAnsi"/>
    </w:rPr>
  </w:style>
  <w:style w:type="paragraph" w:customStyle="1" w:styleId="B10376A0198D40F1A41B9D2BFEA83279">
    <w:name w:val="B10376A0198D40F1A41B9D2BFEA83279"/>
    <w:rsid w:val="0016506E"/>
    <w:pPr>
      <w:spacing w:after="0" w:line="240" w:lineRule="auto"/>
    </w:pPr>
  </w:style>
  <w:style w:type="paragraph" w:customStyle="1" w:styleId="CE4300AEEAF74E9CB48A8CBFA3F21EE233">
    <w:name w:val="CE4300AEEAF74E9CB48A8CBFA3F21EE233"/>
    <w:rsid w:val="0016506E"/>
    <w:rPr>
      <w:rFonts w:eastAsiaTheme="minorHAnsi"/>
    </w:rPr>
  </w:style>
  <w:style w:type="paragraph" w:customStyle="1" w:styleId="B850C8FD3CA14B1A88F73DF1003D52BF30">
    <w:name w:val="B850C8FD3CA14B1A88F73DF1003D52BF30"/>
    <w:rsid w:val="0016506E"/>
    <w:rPr>
      <w:rFonts w:eastAsiaTheme="minorHAnsi"/>
    </w:rPr>
  </w:style>
  <w:style w:type="paragraph" w:customStyle="1" w:styleId="FC08597EBC1B454FB72AD6FF958FC41524">
    <w:name w:val="FC08597EBC1B454FB72AD6FF958FC41524"/>
    <w:rsid w:val="0016506E"/>
    <w:rPr>
      <w:rFonts w:eastAsiaTheme="minorHAnsi"/>
    </w:rPr>
  </w:style>
  <w:style w:type="paragraph" w:customStyle="1" w:styleId="CD2903969EF0467D8E76F19CB5DDEF6323">
    <w:name w:val="CD2903969EF0467D8E76F19CB5DDEF6323"/>
    <w:rsid w:val="0016506E"/>
    <w:rPr>
      <w:rFonts w:eastAsiaTheme="minorHAnsi"/>
    </w:rPr>
  </w:style>
  <w:style w:type="paragraph" w:customStyle="1" w:styleId="50B14A5B445042508DF9E07509A9C8AF">
    <w:name w:val="50B14A5B445042508DF9E07509A9C8AF"/>
    <w:rsid w:val="0016506E"/>
    <w:pPr>
      <w:spacing w:after="0" w:line="240" w:lineRule="auto"/>
    </w:pPr>
  </w:style>
  <w:style w:type="paragraph" w:customStyle="1" w:styleId="CE4300AEEAF74E9CB48A8CBFA3F21EE234">
    <w:name w:val="CE4300AEEAF74E9CB48A8CBFA3F21EE234"/>
    <w:rsid w:val="0016506E"/>
    <w:rPr>
      <w:rFonts w:eastAsiaTheme="minorHAnsi"/>
    </w:rPr>
  </w:style>
  <w:style w:type="paragraph" w:customStyle="1" w:styleId="B850C8FD3CA14B1A88F73DF1003D52BF31">
    <w:name w:val="B850C8FD3CA14B1A88F73DF1003D52BF31"/>
    <w:rsid w:val="0016506E"/>
    <w:rPr>
      <w:rFonts w:eastAsiaTheme="minorHAnsi"/>
    </w:rPr>
  </w:style>
  <w:style w:type="paragraph" w:customStyle="1" w:styleId="FC08597EBC1B454FB72AD6FF958FC41525">
    <w:name w:val="FC08597EBC1B454FB72AD6FF958FC41525"/>
    <w:rsid w:val="0016506E"/>
    <w:rPr>
      <w:rFonts w:eastAsiaTheme="minorHAnsi"/>
    </w:rPr>
  </w:style>
  <w:style w:type="paragraph" w:customStyle="1" w:styleId="CD2903969EF0467D8E76F19CB5DDEF6324">
    <w:name w:val="CD2903969EF0467D8E76F19CB5DDEF6324"/>
    <w:rsid w:val="0016506E"/>
    <w:rPr>
      <w:rFonts w:eastAsiaTheme="minorHAnsi"/>
    </w:rPr>
  </w:style>
  <w:style w:type="paragraph" w:customStyle="1" w:styleId="50B14A5B445042508DF9E07509A9C8AF1">
    <w:name w:val="50B14A5B445042508DF9E07509A9C8AF1"/>
    <w:rsid w:val="0016506E"/>
    <w:pPr>
      <w:spacing w:after="0" w:line="240" w:lineRule="auto"/>
    </w:pPr>
  </w:style>
  <w:style w:type="paragraph" w:customStyle="1" w:styleId="CE4300AEEAF74E9CB48A8CBFA3F21EE235">
    <w:name w:val="CE4300AEEAF74E9CB48A8CBFA3F21EE235"/>
    <w:rsid w:val="0016506E"/>
    <w:rPr>
      <w:rFonts w:eastAsiaTheme="minorHAnsi"/>
    </w:rPr>
  </w:style>
  <w:style w:type="paragraph" w:customStyle="1" w:styleId="B850C8FD3CA14B1A88F73DF1003D52BF32">
    <w:name w:val="B850C8FD3CA14B1A88F73DF1003D52BF32"/>
    <w:rsid w:val="0016506E"/>
    <w:rPr>
      <w:rFonts w:eastAsiaTheme="minorHAnsi"/>
    </w:rPr>
  </w:style>
  <w:style w:type="paragraph" w:customStyle="1" w:styleId="FC08597EBC1B454FB72AD6FF958FC41526">
    <w:name w:val="FC08597EBC1B454FB72AD6FF958FC41526"/>
    <w:rsid w:val="0016506E"/>
    <w:rPr>
      <w:rFonts w:eastAsiaTheme="minorHAnsi"/>
    </w:rPr>
  </w:style>
  <w:style w:type="paragraph" w:customStyle="1" w:styleId="CD2903969EF0467D8E76F19CB5DDEF6325">
    <w:name w:val="CD2903969EF0467D8E76F19CB5DDEF6325"/>
    <w:rsid w:val="0016506E"/>
    <w:rPr>
      <w:rFonts w:eastAsiaTheme="minorHAnsi"/>
    </w:rPr>
  </w:style>
  <w:style w:type="paragraph" w:customStyle="1" w:styleId="CE4300AEEAF74E9CB48A8CBFA3F21EE236">
    <w:name w:val="CE4300AEEAF74E9CB48A8CBFA3F21EE236"/>
    <w:rsid w:val="0016506E"/>
    <w:rPr>
      <w:rFonts w:eastAsiaTheme="minorHAnsi"/>
    </w:rPr>
  </w:style>
  <w:style w:type="paragraph" w:customStyle="1" w:styleId="B850C8FD3CA14B1A88F73DF1003D52BF33">
    <w:name w:val="B850C8FD3CA14B1A88F73DF1003D52BF33"/>
    <w:rsid w:val="0016506E"/>
    <w:rPr>
      <w:rFonts w:eastAsiaTheme="minorHAnsi"/>
    </w:rPr>
  </w:style>
  <w:style w:type="paragraph" w:customStyle="1" w:styleId="FC08597EBC1B454FB72AD6FF958FC41527">
    <w:name w:val="FC08597EBC1B454FB72AD6FF958FC41527"/>
    <w:rsid w:val="0016506E"/>
    <w:rPr>
      <w:rFonts w:eastAsiaTheme="minorHAnsi"/>
    </w:rPr>
  </w:style>
  <w:style w:type="paragraph" w:customStyle="1" w:styleId="CD2903969EF0467D8E76F19CB5DDEF6326">
    <w:name w:val="CD2903969EF0467D8E76F19CB5DDEF6326"/>
    <w:rsid w:val="0016506E"/>
    <w:rPr>
      <w:rFonts w:eastAsiaTheme="minorHAnsi"/>
    </w:rPr>
  </w:style>
  <w:style w:type="paragraph" w:customStyle="1" w:styleId="12F8148E6BFC4B8FB65B3300DE564968">
    <w:name w:val="12F8148E6BFC4B8FB65B3300DE564968"/>
    <w:rsid w:val="0016506E"/>
    <w:pPr>
      <w:spacing w:after="0" w:line="240" w:lineRule="auto"/>
    </w:pPr>
  </w:style>
  <w:style w:type="paragraph" w:customStyle="1" w:styleId="CE4300AEEAF74E9CB48A8CBFA3F21EE237">
    <w:name w:val="CE4300AEEAF74E9CB48A8CBFA3F21EE237"/>
    <w:rsid w:val="007F7EA1"/>
    <w:rPr>
      <w:rFonts w:eastAsiaTheme="minorHAnsi"/>
    </w:rPr>
  </w:style>
  <w:style w:type="paragraph" w:customStyle="1" w:styleId="B850C8FD3CA14B1A88F73DF1003D52BF34">
    <w:name w:val="B850C8FD3CA14B1A88F73DF1003D52BF34"/>
    <w:rsid w:val="007F7EA1"/>
    <w:rPr>
      <w:rFonts w:eastAsiaTheme="minorHAnsi"/>
    </w:rPr>
  </w:style>
  <w:style w:type="paragraph" w:customStyle="1" w:styleId="FC08597EBC1B454FB72AD6FF958FC41528">
    <w:name w:val="FC08597EBC1B454FB72AD6FF958FC41528"/>
    <w:rsid w:val="007F7EA1"/>
    <w:rPr>
      <w:rFonts w:eastAsiaTheme="minorHAnsi"/>
    </w:rPr>
  </w:style>
  <w:style w:type="paragraph" w:customStyle="1" w:styleId="CD2903969EF0467D8E76F19CB5DDEF6327">
    <w:name w:val="CD2903969EF0467D8E76F19CB5DDEF6327"/>
    <w:rsid w:val="007F7EA1"/>
    <w:rPr>
      <w:rFonts w:eastAsiaTheme="minorHAnsi"/>
    </w:rPr>
  </w:style>
  <w:style w:type="paragraph" w:customStyle="1" w:styleId="9ADC78436E7F4389BC75F9B02BED691B">
    <w:name w:val="9ADC78436E7F4389BC75F9B02BED691B"/>
    <w:rsid w:val="007F7EA1"/>
    <w:pPr>
      <w:spacing w:after="0" w:line="240" w:lineRule="auto"/>
    </w:pPr>
  </w:style>
  <w:style w:type="paragraph" w:customStyle="1" w:styleId="9FE953A72F574A4BA7CCE28FAE3AB0D4">
    <w:name w:val="9FE953A72F574A4BA7CCE28FAE3AB0D4"/>
    <w:rsid w:val="007F7EA1"/>
  </w:style>
  <w:style w:type="paragraph" w:customStyle="1" w:styleId="67AB796A57C949709D46114869A8B532">
    <w:name w:val="67AB796A57C949709D46114869A8B532"/>
    <w:rsid w:val="007F7EA1"/>
  </w:style>
  <w:style w:type="paragraph" w:customStyle="1" w:styleId="DD24F760A49D4ACC8CF2890DDF2320DA">
    <w:name w:val="DD24F760A49D4ACC8CF2890DDF2320DA"/>
    <w:rsid w:val="007F7EA1"/>
  </w:style>
  <w:style w:type="paragraph" w:customStyle="1" w:styleId="CE4300AEEAF74E9CB48A8CBFA3F21EE238">
    <w:name w:val="CE4300AEEAF74E9CB48A8CBFA3F21EE238"/>
    <w:rsid w:val="007F7EA1"/>
    <w:rPr>
      <w:rFonts w:eastAsiaTheme="minorHAnsi"/>
    </w:rPr>
  </w:style>
  <w:style w:type="paragraph" w:customStyle="1" w:styleId="B850C8FD3CA14B1A88F73DF1003D52BF35">
    <w:name w:val="B850C8FD3CA14B1A88F73DF1003D52BF35"/>
    <w:rsid w:val="007F7EA1"/>
    <w:rPr>
      <w:rFonts w:eastAsiaTheme="minorHAnsi"/>
    </w:rPr>
  </w:style>
  <w:style w:type="paragraph" w:customStyle="1" w:styleId="FC08597EBC1B454FB72AD6FF958FC41529">
    <w:name w:val="FC08597EBC1B454FB72AD6FF958FC41529"/>
    <w:rsid w:val="007F7EA1"/>
    <w:rPr>
      <w:rFonts w:eastAsiaTheme="minorHAnsi"/>
    </w:rPr>
  </w:style>
  <w:style w:type="paragraph" w:customStyle="1" w:styleId="CD2903969EF0467D8E76F19CB5DDEF6328">
    <w:name w:val="CD2903969EF0467D8E76F19CB5DDEF6328"/>
    <w:rsid w:val="007F7EA1"/>
    <w:rPr>
      <w:rFonts w:eastAsiaTheme="minorHAnsi"/>
    </w:rPr>
  </w:style>
  <w:style w:type="paragraph" w:customStyle="1" w:styleId="BD2C00BF6B2C40F488950344841583A4">
    <w:name w:val="BD2C00BF6B2C40F488950344841583A4"/>
    <w:rsid w:val="007F7EA1"/>
    <w:pPr>
      <w:spacing w:after="0" w:line="240" w:lineRule="auto"/>
    </w:pPr>
  </w:style>
  <w:style w:type="paragraph" w:customStyle="1" w:styleId="CE4300AEEAF74E9CB48A8CBFA3F21EE239">
    <w:name w:val="CE4300AEEAF74E9CB48A8CBFA3F21EE239"/>
    <w:rsid w:val="007F7EA1"/>
    <w:rPr>
      <w:rFonts w:eastAsiaTheme="minorHAnsi"/>
    </w:rPr>
  </w:style>
  <w:style w:type="paragraph" w:customStyle="1" w:styleId="B850C8FD3CA14B1A88F73DF1003D52BF36">
    <w:name w:val="B850C8FD3CA14B1A88F73DF1003D52BF36"/>
    <w:rsid w:val="007F7EA1"/>
    <w:rPr>
      <w:rFonts w:eastAsiaTheme="minorHAnsi"/>
    </w:rPr>
  </w:style>
  <w:style w:type="paragraph" w:customStyle="1" w:styleId="FC08597EBC1B454FB72AD6FF958FC41530">
    <w:name w:val="FC08597EBC1B454FB72AD6FF958FC41530"/>
    <w:rsid w:val="007F7EA1"/>
    <w:rPr>
      <w:rFonts w:eastAsiaTheme="minorHAnsi"/>
    </w:rPr>
  </w:style>
  <w:style w:type="paragraph" w:customStyle="1" w:styleId="CD2903969EF0467D8E76F19CB5DDEF6329">
    <w:name w:val="CD2903969EF0467D8E76F19CB5DDEF6329"/>
    <w:rsid w:val="007F7EA1"/>
    <w:rPr>
      <w:rFonts w:eastAsiaTheme="minorHAnsi"/>
    </w:rPr>
  </w:style>
  <w:style w:type="paragraph" w:customStyle="1" w:styleId="991403847A5143D7AC10E3AF42F51780">
    <w:name w:val="991403847A5143D7AC10E3AF42F51780"/>
    <w:rsid w:val="00786FB2"/>
  </w:style>
  <w:style w:type="paragraph" w:customStyle="1" w:styleId="9CBE6CE4F7D94BB89F816A417A711C32">
    <w:name w:val="9CBE6CE4F7D94BB89F816A417A711C32"/>
    <w:rsid w:val="00786FB2"/>
  </w:style>
  <w:style w:type="paragraph" w:customStyle="1" w:styleId="B4A5BB70AB754043BC18CF14E6A13394">
    <w:name w:val="B4A5BB70AB754043BC18CF14E6A13394"/>
    <w:rsid w:val="00786FB2"/>
  </w:style>
  <w:style w:type="paragraph" w:customStyle="1" w:styleId="E4AB284D24614197B02E83554B04247D">
    <w:name w:val="E4AB284D24614197B02E83554B04247D"/>
    <w:rsid w:val="00786FB2"/>
  </w:style>
  <w:style w:type="paragraph" w:customStyle="1" w:styleId="D9B9ED2078C741D29C5FA97082EC339A">
    <w:name w:val="D9B9ED2078C741D29C5FA97082EC339A"/>
    <w:rsid w:val="00786FB2"/>
  </w:style>
  <w:style w:type="paragraph" w:customStyle="1" w:styleId="CE4300AEEAF74E9CB48A8CBFA3F21EE240">
    <w:name w:val="CE4300AEEAF74E9CB48A8CBFA3F21EE240"/>
    <w:rsid w:val="00A0083B"/>
    <w:rPr>
      <w:rFonts w:eastAsiaTheme="minorHAnsi"/>
    </w:rPr>
  </w:style>
  <w:style w:type="paragraph" w:customStyle="1" w:styleId="B850C8FD3CA14B1A88F73DF1003D52BF37">
    <w:name w:val="B850C8FD3CA14B1A88F73DF1003D52BF37"/>
    <w:rsid w:val="00A0083B"/>
    <w:rPr>
      <w:rFonts w:eastAsiaTheme="minorHAnsi"/>
    </w:rPr>
  </w:style>
  <w:style w:type="paragraph" w:customStyle="1" w:styleId="FC08597EBC1B454FB72AD6FF958FC41531">
    <w:name w:val="FC08597EBC1B454FB72AD6FF958FC41531"/>
    <w:rsid w:val="00A0083B"/>
    <w:rPr>
      <w:rFonts w:eastAsiaTheme="minorHAnsi"/>
    </w:rPr>
  </w:style>
  <w:style w:type="paragraph" w:customStyle="1" w:styleId="CD2903969EF0467D8E76F19CB5DDEF6330">
    <w:name w:val="CD2903969EF0467D8E76F19CB5DDEF6330"/>
    <w:rsid w:val="00A0083B"/>
    <w:rPr>
      <w:rFonts w:eastAsiaTheme="minorHAnsi"/>
    </w:rPr>
  </w:style>
  <w:style w:type="paragraph" w:customStyle="1" w:styleId="982C05D0FDE74F8F941F8FE57B079A2C">
    <w:name w:val="982C05D0FDE74F8F941F8FE57B079A2C"/>
    <w:rsid w:val="00A0083B"/>
  </w:style>
  <w:style w:type="paragraph" w:customStyle="1" w:styleId="990B1E704FDC436D867A9868BBA5142A">
    <w:name w:val="990B1E704FDC436D867A9868BBA5142A"/>
    <w:rsid w:val="00A0083B"/>
  </w:style>
  <w:style w:type="paragraph" w:customStyle="1" w:styleId="07B46063F19446D192E36763CF5CB3CC">
    <w:name w:val="07B46063F19446D192E36763CF5CB3CC"/>
    <w:rsid w:val="00A0083B"/>
  </w:style>
  <w:style w:type="paragraph" w:customStyle="1" w:styleId="745C19830BB04EBE83EAEACDA909DF30">
    <w:name w:val="745C19830BB04EBE83EAEACDA909DF30"/>
    <w:rsid w:val="00A0083B"/>
  </w:style>
  <w:style w:type="paragraph" w:customStyle="1" w:styleId="C30C42FB45914C46978009DFEF04E91B">
    <w:name w:val="C30C42FB45914C46978009DFEF04E91B"/>
    <w:rsid w:val="00A0083B"/>
  </w:style>
  <w:style w:type="paragraph" w:customStyle="1" w:styleId="CE4300AEEAF74E9CB48A8CBFA3F21EE241">
    <w:name w:val="CE4300AEEAF74E9CB48A8CBFA3F21EE241"/>
    <w:rsid w:val="00A0083B"/>
    <w:rPr>
      <w:rFonts w:eastAsiaTheme="minorHAnsi"/>
    </w:rPr>
  </w:style>
  <w:style w:type="paragraph" w:customStyle="1" w:styleId="B850C8FD3CA14B1A88F73DF1003D52BF38">
    <w:name w:val="B850C8FD3CA14B1A88F73DF1003D52BF38"/>
    <w:rsid w:val="00A0083B"/>
    <w:rPr>
      <w:rFonts w:eastAsiaTheme="minorHAnsi"/>
    </w:rPr>
  </w:style>
  <w:style w:type="paragraph" w:customStyle="1" w:styleId="FC08597EBC1B454FB72AD6FF958FC41532">
    <w:name w:val="FC08597EBC1B454FB72AD6FF958FC41532"/>
    <w:rsid w:val="00A0083B"/>
    <w:rPr>
      <w:rFonts w:eastAsiaTheme="minorHAnsi"/>
    </w:rPr>
  </w:style>
  <w:style w:type="paragraph" w:customStyle="1" w:styleId="CD2903969EF0467D8E76F19CB5DDEF6331">
    <w:name w:val="CD2903969EF0467D8E76F19CB5DDEF6331"/>
    <w:rsid w:val="00A0083B"/>
    <w:rPr>
      <w:rFonts w:eastAsiaTheme="minorHAnsi"/>
    </w:rPr>
  </w:style>
  <w:style w:type="paragraph" w:customStyle="1" w:styleId="852F8096371D48DFBFC0C569D5E0C981">
    <w:name w:val="852F8096371D48DFBFC0C569D5E0C981"/>
    <w:rsid w:val="00E83FBC"/>
  </w:style>
  <w:style w:type="paragraph" w:customStyle="1" w:styleId="E2C94BB58C7E42B084601837A1A3C27E">
    <w:name w:val="E2C94BB58C7E42B084601837A1A3C27E"/>
    <w:rsid w:val="00E83FBC"/>
  </w:style>
  <w:style w:type="paragraph" w:customStyle="1" w:styleId="A80DB85A64244971A60E0B002825BB48">
    <w:name w:val="A80DB85A64244971A60E0B002825BB48"/>
    <w:rsid w:val="00E83FBC"/>
  </w:style>
  <w:style w:type="paragraph" w:customStyle="1" w:styleId="05D8C397763D4D2BB230E1F7AD56AADD">
    <w:name w:val="05D8C397763D4D2BB230E1F7AD56AADD"/>
    <w:rsid w:val="00E83FBC"/>
  </w:style>
  <w:style w:type="paragraph" w:customStyle="1" w:styleId="4D6CD3A2FA16469E9D29B4F4D9C66FD2">
    <w:name w:val="4D6CD3A2FA16469E9D29B4F4D9C66FD2"/>
    <w:rsid w:val="00E83FBC"/>
  </w:style>
  <w:style w:type="paragraph" w:customStyle="1" w:styleId="CE4300AEEAF74E9CB48A8CBFA3F21EE242">
    <w:name w:val="CE4300AEEAF74E9CB48A8CBFA3F21EE242"/>
    <w:rsid w:val="00E83FBC"/>
    <w:rPr>
      <w:rFonts w:eastAsiaTheme="minorHAnsi"/>
    </w:rPr>
  </w:style>
  <w:style w:type="paragraph" w:customStyle="1" w:styleId="B850C8FD3CA14B1A88F73DF1003D52BF39">
    <w:name w:val="B850C8FD3CA14B1A88F73DF1003D52BF39"/>
    <w:rsid w:val="00E83FBC"/>
    <w:rPr>
      <w:rFonts w:eastAsiaTheme="minorHAnsi"/>
    </w:rPr>
  </w:style>
  <w:style w:type="paragraph" w:customStyle="1" w:styleId="FC08597EBC1B454FB72AD6FF958FC41533">
    <w:name w:val="FC08597EBC1B454FB72AD6FF958FC41533"/>
    <w:rsid w:val="00E83FBC"/>
    <w:rPr>
      <w:rFonts w:eastAsiaTheme="minorHAnsi"/>
    </w:rPr>
  </w:style>
  <w:style w:type="paragraph" w:customStyle="1" w:styleId="CD2903969EF0467D8E76F19CB5DDEF6332">
    <w:name w:val="CD2903969EF0467D8E76F19CB5DDEF6332"/>
    <w:rsid w:val="00E83FBC"/>
    <w:rPr>
      <w:rFonts w:eastAsiaTheme="minorHAnsi"/>
    </w:rPr>
  </w:style>
  <w:style w:type="paragraph" w:customStyle="1" w:styleId="04F432D85CB94B128A7FE923E9BA2123">
    <w:name w:val="04F432D85CB94B128A7FE923E9BA2123"/>
    <w:rsid w:val="00F50515"/>
  </w:style>
  <w:style w:type="paragraph" w:customStyle="1" w:styleId="BB144A6F57AB40528254DA0B68C90CD2">
    <w:name w:val="BB144A6F57AB40528254DA0B68C90CD2"/>
    <w:rsid w:val="00F50515"/>
  </w:style>
  <w:style w:type="paragraph" w:customStyle="1" w:styleId="00FC07E74BD648BCAB6BE76CB14A5A13">
    <w:name w:val="00FC07E74BD648BCAB6BE76CB14A5A13"/>
    <w:rsid w:val="00F50515"/>
  </w:style>
  <w:style w:type="paragraph" w:customStyle="1" w:styleId="2F40BD4F57E94FF184D2BD59DBBA1834">
    <w:name w:val="2F40BD4F57E94FF184D2BD59DBBA1834"/>
    <w:rsid w:val="00F50515"/>
  </w:style>
  <w:style w:type="paragraph" w:customStyle="1" w:styleId="4054FAE935BC4E6D8DEAB4DEBDC74E61">
    <w:name w:val="4054FAE935BC4E6D8DEAB4DEBDC74E61"/>
    <w:rsid w:val="00F50515"/>
  </w:style>
  <w:style w:type="paragraph" w:customStyle="1" w:styleId="8743DA5584804907B9FAA39BC3709C47">
    <w:name w:val="8743DA5584804907B9FAA39BC3709C47"/>
    <w:rsid w:val="00F50515"/>
  </w:style>
  <w:style w:type="paragraph" w:customStyle="1" w:styleId="4F10EEA031844B48911ABBB9DF491021">
    <w:name w:val="4F10EEA031844B48911ABBB9DF491021"/>
    <w:rsid w:val="00F50515"/>
  </w:style>
  <w:style w:type="paragraph" w:customStyle="1" w:styleId="FE68B72119A44CD69C518FDFE6567D1A">
    <w:name w:val="FE68B72119A44CD69C518FDFE6567D1A"/>
    <w:rsid w:val="00F50515"/>
  </w:style>
  <w:style w:type="paragraph" w:customStyle="1" w:styleId="91694EC3AA7B4003AE2FA51A12D9E569">
    <w:name w:val="91694EC3AA7B4003AE2FA51A12D9E569"/>
    <w:rsid w:val="00F50515"/>
  </w:style>
  <w:style w:type="paragraph" w:customStyle="1" w:styleId="F50911ECA591470CB61330A5EC802201">
    <w:name w:val="F50911ECA591470CB61330A5EC802201"/>
    <w:rsid w:val="00F50515"/>
  </w:style>
  <w:style w:type="paragraph" w:customStyle="1" w:styleId="CE4300AEEAF74E9CB48A8CBFA3F21EE243">
    <w:name w:val="CE4300AEEAF74E9CB48A8CBFA3F21EE243"/>
    <w:rsid w:val="00F50515"/>
    <w:rPr>
      <w:rFonts w:eastAsiaTheme="minorHAnsi"/>
    </w:rPr>
  </w:style>
  <w:style w:type="paragraph" w:customStyle="1" w:styleId="B850C8FD3CA14B1A88F73DF1003D52BF40">
    <w:name w:val="B850C8FD3CA14B1A88F73DF1003D52BF40"/>
    <w:rsid w:val="00F50515"/>
    <w:rPr>
      <w:rFonts w:eastAsiaTheme="minorHAnsi"/>
    </w:rPr>
  </w:style>
  <w:style w:type="paragraph" w:customStyle="1" w:styleId="FC08597EBC1B454FB72AD6FF958FC41534">
    <w:name w:val="FC08597EBC1B454FB72AD6FF958FC41534"/>
    <w:rsid w:val="00F50515"/>
    <w:rPr>
      <w:rFonts w:eastAsiaTheme="minorHAnsi"/>
    </w:rPr>
  </w:style>
  <w:style w:type="paragraph" w:customStyle="1" w:styleId="CD2903969EF0467D8E76F19CB5DDEF6333">
    <w:name w:val="CD2903969EF0467D8E76F19CB5DDEF6333"/>
    <w:rsid w:val="00F50515"/>
    <w:rPr>
      <w:rFonts w:eastAsiaTheme="minorHAnsi"/>
    </w:rPr>
  </w:style>
  <w:style w:type="paragraph" w:customStyle="1" w:styleId="CE4300AEEAF74E9CB48A8CBFA3F21EE244">
    <w:name w:val="CE4300AEEAF74E9CB48A8CBFA3F21EE244"/>
    <w:rsid w:val="00F50515"/>
    <w:rPr>
      <w:rFonts w:eastAsiaTheme="minorHAnsi"/>
    </w:rPr>
  </w:style>
  <w:style w:type="paragraph" w:customStyle="1" w:styleId="B850C8FD3CA14B1A88F73DF1003D52BF41">
    <w:name w:val="B850C8FD3CA14B1A88F73DF1003D52BF41"/>
    <w:rsid w:val="00F50515"/>
    <w:rPr>
      <w:rFonts w:eastAsiaTheme="minorHAnsi"/>
    </w:rPr>
  </w:style>
  <w:style w:type="paragraph" w:customStyle="1" w:styleId="FC08597EBC1B454FB72AD6FF958FC41535">
    <w:name w:val="FC08597EBC1B454FB72AD6FF958FC41535"/>
    <w:rsid w:val="00F50515"/>
    <w:rPr>
      <w:rFonts w:eastAsiaTheme="minorHAnsi"/>
    </w:rPr>
  </w:style>
  <w:style w:type="paragraph" w:customStyle="1" w:styleId="CD2903969EF0467D8E76F19CB5DDEF6334">
    <w:name w:val="CD2903969EF0467D8E76F19CB5DDEF6334"/>
    <w:rsid w:val="00F50515"/>
    <w:rPr>
      <w:rFonts w:eastAsiaTheme="minorHAnsi"/>
    </w:rPr>
  </w:style>
  <w:style w:type="paragraph" w:customStyle="1" w:styleId="CE4300AEEAF74E9CB48A8CBFA3F21EE245">
    <w:name w:val="CE4300AEEAF74E9CB48A8CBFA3F21EE245"/>
    <w:rsid w:val="00501D35"/>
    <w:rPr>
      <w:rFonts w:eastAsiaTheme="minorHAnsi"/>
    </w:rPr>
  </w:style>
  <w:style w:type="paragraph" w:customStyle="1" w:styleId="B850C8FD3CA14B1A88F73DF1003D52BF42">
    <w:name w:val="B850C8FD3CA14B1A88F73DF1003D52BF42"/>
    <w:rsid w:val="00501D35"/>
    <w:rPr>
      <w:rFonts w:eastAsiaTheme="minorHAnsi"/>
    </w:rPr>
  </w:style>
  <w:style w:type="paragraph" w:customStyle="1" w:styleId="FC08597EBC1B454FB72AD6FF958FC41536">
    <w:name w:val="FC08597EBC1B454FB72AD6FF958FC41536"/>
    <w:rsid w:val="00501D35"/>
    <w:rPr>
      <w:rFonts w:eastAsiaTheme="minorHAnsi"/>
    </w:rPr>
  </w:style>
  <w:style w:type="paragraph" w:customStyle="1" w:styleId="CD2903969EF0467D8E76F19CB5DDEF6335">
    <w:name w:val="CD2903969EF0467D8E76F19CB5DDEF6335"/>
    <w:rsid w:val="00501D35"/>
    <w:rPr>
      <w:rFonts w:eastAsiaTheme="minorHAnsi"/>
    </w:rPr>
  </w:style>
  <w:style w:type="paragraph" w:customStyle="1" w:styleId="CE4300AEEAF74E9CB48A8CBFA3F21EE246">
    <w:name w:val="CE4300AEEAF74E9CB48A8CBFA3F21EE246"/>
    <w:rsid w:val="00501D35"/>
    <w:rPr>
      <w:rFonts w:eastAsiaTheme="minorHAnsi"/>
    </w:rPr>
  </w:style>
  <w:style w:type="paragraph" w:customStyle="1" w:styleId="B850C8FD3CA14B1A88F73DF1003D52BF43">
    <w:name w:val="B850C8FD3CA14B1A88F73DF1003D52BF43"/>
    <w:rsid w:val="00501D35"/>
    <w:rPr>
      <w:rFonts w:eastAsiaTheme="minorHAnsi"/>
    </w:rPr>
  </w:style>
  <w:style w:type="paragraph" w:customStyle="1" w:styleId="FC08597EBC1B454FB72AD6FF958FC41537">
    <w:name w:val="FC08597EBC1B454FB72AD6FF958FC41537"/>
    <w:rsid w:val="00501D35"/>
    <w:rPr>
      <w:rFonts w:eastAsiaTheme="minorHAnsi"/>
    </w:rPr>
  </w:style>
  <w:style w:type="paragraph" w:customStyle="1" w:styleId="CD2903969EF0467D8E76F19CB5DDEF6336">
    <w:name w:val="CD2903969EF0467D8E76F19CB5DDEF6336"/>
    <w:rsid w:val="00501D35"/>
    <w:rPr>
      <w:rFonts w:eastAsiaTheme="minorHAnsi"/>
    </w:rPr>
  </w:style>
  <w:style w:type="paragraph" w:customStyle="1" w:styleId="349810CFA617450D9E3490AD23314575">
    <w:name w:val="349810CFA617450D9E3490AD23314575"/>
    <w:rsid w:val="00501D35"/>
  </w:style>
  <w:style w:type="paragraph" w:customStyle="1" w:styleId="71E6B31919294FD6A657D95FC284145B">
    <w:name w:val="71E6B31919294FD6A657D95FC284145B"/>
    <w:rsid w:val="00501D35"/>
  </w:style>
  <w:style w:type="paragraph" w:customStyle="1" w:styleId="521D070143AF4BE0B18AE1D54ECEC8CC">
    <w:name w:val="521D070143AF4BE0B18AE1D54ECEC8CC"/>
    <w:rsid w:val="00501D35"/>
  </w:style>
  <w:style w:type="paragraph" w:customStyle="1" w:styleId="CE4300AEEAF74E9CB48A8CBFA3F21EE247">
    <w:name w:val="CE4300AEEAF74E9CB48A8CBFA3F21EE247"/>
    <w:rsid w:val="00501D35"/>
    <w:rPr>
      <w:rFonts w:eastAsiaTheme="minorHAnsi"/>
    </w:rPr>
  </w:style>
  <w:style w:type="paragraph" w:customStyle="1" w:styleId="B850C8FD3CA14B1A88F73DF1003D52BF44">
    <w:name w:val="B850C8FD3CA14B1A88F73DF1003D52BF44"/>
    <w:rsid w:val="00501D35"/>
    <w:rPr>
      <w:rFonts w:eastAsiaTheme="minorHAnsi"/>
    </w:rPr>
  </w:style>
  <w:style w:type="paragraph" w:customStyle="1" w:styleId="FC08597EBC1B454FB72AD6FF958FC41538">
    <w:name w:val="FC08597EBC1B454FB72AD6FF958FC41538"/>
    <w:rsid w:val="00501D35"/>
    <w:rPr>
      <w:rFonts w:eastAsiaTheme="minorHAnsi"/>
    </w:rPr>
  </w:style>
  <w:style w:type="paragraph" w:customStyle="1" w:styleId="CD2903969EF0467D8E76F19CB5DDEF6337">
    <w:name w:val="CD2903969EF0467D8E76F19CB5DDEF6337"/>
    <w:rsid w:val="00501D35"/>
    <w:rPr>
      <w:rFonts w:eastAsiaTheme="minorHAnsi"/>
    </w:rPr>
  </w:style>
  <w:style w:type="paragraph" w:customStyle="1" w:styleId="CE4300AEEAF74E9CB48A8CBFA3F21EE248">
    <w:name w:val="CE4300AEEAF74E9CB48A8CBFA3F21EE248"/>
    <w:rsid w:val="00501D35"/>
    <w:rPr>
      <w:rFonts w:eastAsiaTheme="minorHAnsi"/>
    </w:rPr>
  </w:style>
  <w:style w:type="paragraph" w:customStyle="1" w:styleId="B850C8FD3CA14B1A88F73DF1003D52BF45">
    <w:name w:val="B850C8FD3CA14B1A88F73DF1003D52BF45"/>
    <w:rsid w:val="00501D35"/>
    <w:rPr>
      <w:rFonts w:eastAsiaTheme="minorHAnsi"/>
    </w:rPr>
  </w:style>
  <w:style w:type="paragraph" w:customStyle="1" w:styleId="FC08597EBC1B454FB72AD6FF958FC41539">
    <w:name w:val="FC08597EBC1B454FB72AD6FF958FC41539"/>
    <w:rsid w:val="00501D35"/>
    <w:rPr>
      <w:rFonts w:eastAsiaTheme="minorHAnsi"/>
    </w:rPr>
  </w:style>
  <w:style w:type="paragraph" w:customStyle="1" w:styleId="CD2903969EF0467D8E76F19CB5DDEF6338">
    <w:name w:val="CD2903969EF0467D8E76F19CB5DDEF6338"/>
    <w:rsid w:val="00501D35"/>
    <w:rPr>
      <w:rFonts w:eastAsiaTheme="minorHAnsi"/>
    </w:rPr>
  </w:style>
  <w:style w:type="paragraph" w:customStyle="1" w:styleId="CE4300AEEAF74E9CB48A8CBFA3F21EE249">
    <w:name w:val="CE4300AEEAF74E9CB48A8CBFA3F21EE249"/>
    <w:rsid w:val="00501D35"/>
    <w:rPr>
      <w:rFonts w:eastAsiaTheme="minorHAnsi"/>
    </w:rPr>
  </w:style>
  <w:style w:type="paragraph" w:customStyle="1" w:styleId="B850C8FD3CA14B1A88F73DF1003D52BF46">
    <w:name w:val="B850C8FD3CA14B1A88F73DF1003D52BF46"/>
    <w:rsid w:val="00501D35"/>
    <w:rPr>
      <w:rFonts w:eastAsiaTheme="minorHAnsi"/>
    </w:rPr>
  </w:style>
  <w:style w:type="paragraph" w:customStyle="1" w:styleId="FC08597EBC1B454FB72AD6FF958FC41540">
    <w:name w:val="FC08597EBC1B454FB72AD6FF958FC41540"/>
    <w:rsid w:val="00501D35"/>
    <w:rPr>
      <w:rFonts w:eastAsiaTheme="minorHAnsi"/>
    </w:rPr>
  </w:style>
  <w:style w:type="paragraph" w:customStyle="1" w:styleId="CD2903969EF0467D8E76F19CB5DDEF6339">
    <w:name w:val="CD2903969EF0467D8E76F19CB5DDEF6339"/>
    <w:rsid w:val="00501D35"/>
    <w:rPr>
      <w:rFonts w:eastAsiaTheme="minorHAnsi"/>
    </w:rPr>
  </w:style>
  <w:style w:type="paragraph" w:customStyle="1" w:styleId="CE4300AEEAF74E9CB48A8CBFA3F21EE250">
    <w:name w:val="CE4300AEEAF74E9CB48A8CBFA3F21EE250"/>
    <w:rsid w:val="00501D35"/>
    <w:rPr>
      <w:rFonts w:eastAsiaTheme="minorHAnsi"/>
    </w:rPr>
  </w:style>
  <w:style w:type="paragraph" w:customStyle="1" w:styleId="B850C8FD3CA14B1A88F73DF1003D52BF47">
    <w:name w:val="B850C8FD3CA14B1A88F73DF1003D52BF47"/>
    <w:rsid w:val="00501D35"/>
    <w:rPr>
      <w:rFonts w:eastAsiaTheme="minorHAnsi"/>
    </w:rPr>
  </w:style>
  <w:style w:type="paragraph" w:customStyle="1" w:styleId="FC08597EBC1B454FB72AD6FF958FC41541">
    <w:name w:val="FC08597EBC1B454FB72AD6FF958FC41541"/>
    <w:rsid w:val="00501D35"/>
    <w:rPr>
      <w:rFonts w:eastAsiaTheme="minorHAnsi"/>
    </w:rPr>
  </w:style>
  <w:style w:type="paragraph" w:customStyle="1" w:styleId="CD2903969EF0467D8E76F19CB5DDEF6340">
    <w:name w:val="CD2903969EF0467D8E76F19CB5DDEF6340"/>
    <w:rsid w:val="00501D35"/>
    <w:rPr>
      <w:rFonts w:eastAsiaTheme="minorHAnsi"/>
    </w:rPr>
  </w:style>
  <w:style w:type="paragraph" w:customStyle="1" w:styleId="CE4300AEEAF74E9CB48A8CBFA3F21EE251">
    <w:name w:val="CE4300AEEAF74E9CB48A8CBFA3F21EE251"/>
    <w:rsid w:val="008C5241"/>
    <w:rPr>
      <w:rFonts w:eastAsiaTheme="minorHAnsi"/>
    </w:rPr>
  </w:style>
  <w:style w:type="paragraph" w:customStyle="1" w:styleId="B850C8FD3CA14B1A88F73DF1003D52BF48">
    <w:name w:val="B850C8FD3CA14B1A88F73DF1003D52BF48"/>
    <w:rsid w:val="008C5241"/>
    <w:rPr>
      <w:rFonts w:eastAsiaTheme="minorHAnsi"/>
    </w:rPr>
  </w:style>
  <w:style w:type="paragraph" w:customStyle="1" w:styleId="FC08597EBC1B454FB72AD6FF958FC41542">
    <w:name w:val="FC08597EBC1B454FB72AD6FF958FC41542"/>
    <w:rsid w:val="008C5241"/>
    <w:rPr>
      <w:rFonts w:eastAsiaTheme="minorHAnsi"/>
    </w:rPr>
  </w:style>
  <w:style w:type="paragraph" w:customStyle="1" w:styleId="CD2903969EF0467D8E76F19CB5DDEF6341">
    <w:name w:val="CD2903969EF0467D8E76F19CB5DDEF6341"/>
    <w:rsid w:val="008C5241"/>
    <w:rPr>
      <w:rFonts w:eastAsiaTheme="minorHAnsi"/>
    </w:rPr>
  </w:style>
  <w:style w:type="paragraph" w:customStyle="1" w:styleId="A9F384FA96B64A56AE73BF78F51A05FD">
    <w:name w:val="A9F384FA96B64A56AE73BF78F51A05FD"/>
    <w:rsid w:val="001739AB"/>
  </w:style>
  <w:style w:type="paragraph" w:customStyle="1" w:styleId="745585E616CA4BAB8290090C49EC4712">
    <w:name w:val="745585E616CA4BAB8290090C49EC4712"/>
    <w:rsid w:val="001739AB"/>
  </w:style>
  <w:style w:type="paragraph" w:customStyle="1" w:styleId="396BD5A0F12D4C6DAB60D16649B8E92E">
    <w:name w:val="396BD5A0F12D4C6DAB60D16649B8E92E"/>
    <w:rsid w:val="001739AB"/>
  </w:style>
  <w:style w:type="paragraph" w:customStyle="1" w:styleId="1DCC43E3646C47ACBE6CD7787040488C">
    <w:name w:val="1DCC43E3646C47ACBE6CD7787040488C"/>
    <w:rsid w:val="001739AB"/>
  </w:style>
  <w:style w:type="paragraph" w:customStyle="1" w:styleId="F34164C3ADBD42CDB148A60AE90AFD54">
    <w:name w:val="F34164C3ADBD42CDB148A60AE90AFD54"/>
    <w:rsid w:val="001739AB"/>
  </w:style>
  <w:style w:type="paragraph" w:customStyle="1" w:styleId="CE4300AEEAF74E9CB48A8CBFA3F21EE252">
    <w:name w:val="CE4300AEEAF74E9CB48A8CBFA3F21EE252"/>
    <w:rsid w:val="001739AB"/>
    <w:rPr>
      <w:rFonts w:eastAsiaTheme="minorHAnsi"/>
    </w:rPr>
  </w:style>
  <w:style w:type="paragraph" w:customStyle="1" w:styleId="B850C8FD3CA14B1A88F73DF1003D52BF49">
    <w:name w:val="B850C8FD3CA14B1A88F73DF1003D52BF49"/>
    <w:rsid w:val="001739AB"/>
    <w:rPr>
      <w:rFonts w:eastAsiaTheme="minorHAnsi"/>
    </w:rPr>
  </w:style>
  <w:style w:type="paragraph" w:customStyle="1" w:styleId="FC08597EBC1B454FB72AD6FF958FC41543">
    <w:name w:val="FC08597EBC1B454FB72AD6FF958FC41543"/>
    <w:rsid w:val="001739AB"/>
    <w:rPr>
      <w:rFonts w:eastAsiaTheme="minorHAnsi"/>
    </w:rPr>
  </w:style>
  <w:style w:type="paragraph" w:customStyle="1" w:styleId="CD2903969EF0467D8E76F19CB5DDEF6342">
    <w:name w:val="CD2903969EF0467D8E76F19CB5DDEF6342"/>
    <w:rsid w:val="001739AB"/>
    <w:rPr>
      <w:rFonts w:eastAsiaTheme="minorHAnsi"/>
    </w:rPr>
  </w:style>
  <w:style w:type="paragraph" w:customStyle="1" w:styleId="CE4300AEEAF74E9CB48A8CBFA3F21EE253">
    <w:name w:val="CE4300AEEAF74E9CB48A8CBFA3F21EE253"/>
    <w:rsid w:val="00217AB6"/>
    <w:rPr>
      <w:rFonts w:eastAsiaTheme="minorHAnsi"/>
    </w:rPr>
  </w:style>
  <w:style w:type="paragraph" w:customStyle="1" w:styleId="B850C8FD3CA14B1A88F73DF1003D52BF50">
    <w:name w:val="B850C8FD3CA14B1A88F73DF1003D52BF50"/>
    <w:rsid w:val="00217AB6"/>
    <w:rPr>
      <w:rFonts w:eastAsiaTheme="minorHAnsi"/>
    </w:rPr>
  </w:style>
  <w:style w:type="paragraph" w:customStyle="1" w:styleId="FC08597EBC1B454FB72AD6FF958FC41544">
    <w:name w:val="FC08597EBC1B454FB72AD6FF958FC41544"/>
    <w:rsid w:val="00217AB6"/>
    <w:rPr>
      <w:rFonts w:eastAsiaTheme="minorHAnsi"/>
    </w:rPr>
  </w:style>
  <w:style w:type="paragraph" w:customStyle="1" w:styleId="CD2903969EF0467D8E76F19CB5DDEF6343">
    <w:name w:val="CD2903969EF0467D8E76F19CB5DDEF6343"/>
    <w:rsid w:val="00217AB6"/>
    <w:rPr>
      <w:rFonts w:eastAsiaTheme="minorHAnsi"/>
    </w:rPr>
  </w:style>
  <w:style w:type="paragraph" w:customStyle="1" w:styleId="CE4300AEEAF74E9CB48A8CBFA3F21EE254">
    <w:name w:val="CE4300AEEAF74E9CB48A8CBFA3F21EE254"/>
    <w:rsid w:val="00217AB6"/>
    <w:rPr>
      <w:rFonts w:eastAsiaTheme="minorHAnsi"/>
    </w:rPr>
  </w:style>
  <w:style w:type="paragraph" w:customStyle="1" w:styleId="B850C8FD3CA14B1A88F73DF1003D52BF51">
    <w:name w:val="B850C8FD3CA14B1A88F73DF1003D52BF51"/>
    <w:rsid w:val="00217AB6"/>
    <w:rPr>
      <w:rFonts w:eastAsiaTheme="minorHAnsi"/>
    </w:rPr>
  </w:style>
  <w:style w:type="paragraph" w:customStyle="1" w:styleId="FC08597EBC1B454FB72AD6FF958FC41545">
    <w:name w:val="FC08597EBC1B454FB72AD6FF958FC41545"/>
    <w:rsid w:val="00217AB6"/>
    <w:rPr>
      <w:rFonts w:eastAsiaTheme="minorHAnsi"/>
    </w:rPr>
  </w:style>
  <w:style w:type="paragraph" w:customStyle="1" w:styleId="CD2903969EF0467D8E76F19CB5DDEF6344">
    <w:name w:val="CD2903969EF0467D8E76F19CB5DDEF6344"/>
    <w:rsid w:val="00217AB6"/>
    <w:rPr>
      <w:rFonts w:eastAsiaTheme="minorHAnsi"/>
    </w:rPr>
  </w:style>
  <w:style w:type="paragraph" w:customStyle="1" w:styleId="CE4300AEEAF74E9CB48A8CBFA3F21EE255">
    <w:name w:val="CE4300AEEAF74E9CB48A8CBFA3F21EE255"/>
    <w:rsid w:val="00E038B3"/>
    <w:rPr>
      <w:rFonts w:eastAsiaTheme="minorHAnsi"/>
    </w:rPr>
  </w:style>
  <w:style w:type="paragraph" w:customStyle="1" w:styleId="B850C8FD3CA14B1A88F73DF1003D52BF52">
    <w:name w:val="B850C8FD3CA14B1A88F73DF1003D52BF52"/>
    <w:rsid w:val="00E038B3"/>
    <w:rPr>
      <w:rFonts w:eastAsiaTheme="minorHAnsi"/>
    </w:rPr>
  </w:style>
  <w:style w:type="paragraph" w:customStyle="1" w:styleId="FC08597EBC1B454FB72AD6FF958FC41546">
    <w:name w:val="FC08597EBC1B454FB72AD6FF958FC41546"/>
    <w:rsid w:val="00E038B3"/>
    <w:rPr>
      <w:rFonts w:eastAsiaTheme="minorHAnsi"/>
    </w:rPr>
  </w:style>
  <w:style w:type="paragraph" w:customStyle="1" w:styleId="CD2903969EF0467D8E76F19CB5DDEF6345">
    <w:name w:val="CD2903969EF0467D8E76F19CB5DDEF6345"/>
    <w:rsid w:val="00E038B3"/>
    <w:rPr>
      <w:rFonts w:eastAsiaTheme="minorHAnsi"/>
    </w:rPr>
  </w:style>
  <w:style w:type="paragraph" w:customStyle="1" w:styleId="CE4300AEEAF74E9CB48A8CBFA3F21EE256">
    <w:name w:val="CE4300AEEAF74E9CB48A8CBFA3F21EE256"/>
    <w:rsid w:val="00083972"/>
    <w:rPr>
      <w:rFonts w:eastAsiaTheme="minorHAnsi"/>
    </w:rPr>
  </w:style>
  <w:style w:type="paragraph" w:customStyle="1" w:styleId="B850C8FD3CA14B1A88F73DF1003D52BF53">
    <w:name w:val="B850C8FD3CA14B1A88F73DF1003D52BF53"/>
    <w:rsid w:val="00083972"/>
    <w:rPr>
      <w:rFonts w:eastAsiaTheme="minorHAnsi"/>
    </w:rPr>
  </w:style>
  <w:style w:type="paragraph" w:customStyle="1" w:styleId="FC08597EBC1B454FB72AD6FF958FC41547">
    <w:name w:val="FC08597EBC1B454FB72AD6FF958FC41547"/>
    <w:rsid w:val="00083972"/>
    <w:rPr>
      <w:rFonts w:eastAsiaTheme="minorHAnsi"/>
    </w:rPr>
  </w:style>
  <w:style w:type="paragraph" w:customStyle="1" w:styleId="CD2903969EF0467D8E76F19CB5DDEF6346">
    <w:name w:val="CD2903969EF0467D8E76F19CB5DDEF6346"/>
    <w:rsid w:val="00083972"/>
    <w:rPr>
      <w:rFonts w:eastAsiaTheme="minorHAnsi"/>
    </w:rPr>
  </w:style>
  <w:style w:type="paragraph" w:customStyle="1" w:styleId="CE4300AEEAF74E9CB48A8CBFA3F21EE257">
    <w:name w:val="CE4300AEEAF74E9CB48A8CBFA3F21EE257"/>
    <w:rsid w:val="00083972"/>
    <w:rPr>
      <w:rFonts w:eastAsiaTheme="minorHAnsi"/>
    </w:rPr>
  </w:style>
  <w:style w:type="paragraph" w:customStyle="1" w:styleId="B850C8FD3CA14B1A88F73DF1003D52BF54">
    <w:name w:val="B850C8FD3CA14B1A88F73DF1003D52BF54"/>
    <w:rsid w:val="00083972"/>
    <w:rPr>
      <w:rFonts w:eastAsiaTheme="minorHAnsi"/>
    </w:rPr>
  </w:style>
  <w:style w:type="paragraph" w:customStyle="1" w:styleId="FC08597EBC1B454FB72AD6FF958FC41548">
    <w:name w:val="FC08597EBC1B454FB72AD6FF958FC41548"/>
    <w:rsid w:val="00083972"/>
    <w:rPr>
      <w:rFonts w:eastAsiaTheme="minorHAnsi"/>
    </w:rPr>
  </w:style>
  <w:style w:type="paragraph" w:customStyle="1" w:styleId="CD2903969EF0467D8E76F19CB5DDEF6347">
    <w:name w:val="CD2903969EF0467D8E76F19CB5DDEF6347"/>
    <w:rsid w:val="00083972"/>
    <w:rPr>
      <w:rFonts w:eastAsiaTheme="minorHAnsi"/>
    </w:rPr>
  </w:style>
  <w:style w:type="paragraph" w:customStyle="1" w:styleId="CE4300AEEAF74E9CB48A8CBFA3F21EE258">
    <w:name w:val="CE4300AEEAF74E9CB48A8CBFA3F21EE258"/>
    <w:rsid w:val="00083972"/>
    <w:rPr>
      <w:rFonts w:eastAsiaTheme="minorHAnsi"/>
    </w:rPr>
  </w:style>
  <w:style w:type="paragraph" w:customStyle="1" w:styleId="B850C8FD3CA14B1A88F73DF1003D52BF55">
    <w:name w:val="B850C8FD3CA14B1A88F73DF1003D52BF55"/>
    <w:rsid w:val="00083972"/>
    <w:rPr>
      <w:rFonts w:eastAsiaTheme="minorHAnsi"/>
    </w:rPr>
  </w:style>
  <w:style w:type="paragraph" w:customStyle="1" w:styleId="FC08597EBC1B454FB72AD6FF958FC41549">
    <w:name w:val="FC08597EBC1B454FB72AD6FF958FC41549"/>
    <w:rsid w:val="00083972"/>
    <w:rPr>
      <w:rFonts w:eastAsiaTheme="minorHAnsi"/>
    </w:rPr>
  </w:style>
  <w:style w:type="paragraph" w:customStyle="1" w:styleId="CD2903969EF0467D8E76F19CB5DDEF6348">
    <w:name w:val="CD2903969EF0467D8E76F19CB5DDEF6348"/>
    <w:rsid w:val="00083972"/>
    <w:rPr>
      <w:rFonts w:eastAsiaTheme="minorHAnsi"/>
    </w:rPr>
  </w:style>
  <w:style w:type="paragraph" w:customStyle="1" w:styleId="CE4300AEEAF74E9CB48A8CBFA3F21EE259">
    <w:name w:val="CE4300AEEAF74E9CB48A8CBFA3F21EE259"/>
    <w:rsid w:val="00446289"/>
    <w:rPr>
      <w:rFonts w:eastAsiaTheme="minorHAnsi"/>
    </w:rPr>
  </w:style>
  <w:style w:type="paragraph" w:customStyle="1" w:styleId="B850C8FD3CA14B1A88F73DF1003D52BF56">
    <w:name w:val="B850C8FD3CA14B1A88F73DF1003D52BF56"/>
    <w:rsid w:val="00446289"/>
    <w:rPr>
      <w:rFonts w:eastAsiaTheme="minorHAnsi"/>
    </w:rPr>
  </w:style>
  <w:style w:type="paragraph" w:customStyle="1" w:styleId="FC08597EBC1B454FB72AD6FF958FC41550">
    <w:name w:val="FC08597EBC1B454FB72AD6FF958FC41550"/>
    <w:rsid w:val="00446289"/>
    <w:rPr>
      <w:rFonts w:eastAsiaTheme="minorHAnsi"/>
    </w:rPr>
  </w:style>
  <w:style w:type="paragraph" w:customStyle="1" w:styleId="CD2903969EF0467D8E76F19CB5DDEF6349">
    <w:name w:val="CD2903969EF0467D8E76F19CB5DDEF6349"/>
    <w:rsid w:val="00446289"/>
    <w:rPr>
      <w:rFonts w:eastAsiaTheme="minorHAnsi"/>
    </w:rPr>
  </w:style>
  <w:style w:type="paragraph" w:customStyle="1" w:styleId="CE4300AEEAF74E9CB48A8CBFA3F21EE260">
    <w:name w:val="CE4300AEEAF74E9CB48A8CBFA3F21EE260"/>
    <w:rsid w:val="001163F0"/>
    <w:rPr>
      <w:rFonts w:eastAsiaTheme="minorHAnsi"/>
    </w:rPr>
  </w:style>
  <w:style w:type="paragraph" w:customStyle="1" w:styleId="B850C8FD3CA14B1A88F73DF1003D52BF57">
    <w:name w:val="B850C8FD3CA14B1A88F73DF1003D52BF57"/>
    <w:rsid w:val="001163F0"/>
    <w:rPr>
      <w:rFonts w:eastAsiaTheme="minorHAnsi"/>
    </w:rPr>
  </w:style>
  <w:style w:type="paragraph" w:customStyle="1" w:styleId="FC08597EBC1B454FB72AD6FF958FC41551">
    <w:name w:val="FC08597EBC1B454FB72AD6FF958FC41551"/>
    <w:rsid w:val="001163F0"/>
    <w:rPr>
      <w:rFonts w:eastAsiaTheme="minorHAnsi"/>
    </w:rPr>
  </w:style>
  <w:style w:type="paragraph" w:customStyle="1" w:styleId="CD2903969EF0467D8E76F19CB5DDEF6350">
    <w:name w:val="CD2903969EF0467D8E76F19CB5DDEF6350"/>
    <w:rsid w:val="001163F0"/>
    <w:rPr>
      <w:rFonts w:eastAsiaTheme="minorHAnsi"/>
    </w:rPr>
  </w:style>
  <w:style w:type="paragraph" w:customStyle="1" w:styleId="D2E1098408574439B48366D44DD614FD">
    <w:name w:val="D2E1098408574439B48366D44DD614FD"/>
    <w:rsid w:val="001163F0"/>
    <w:rPr>
      <w:rFonts w:eastAsiaTheme="minorHAnsi"/>
    </w:rPr>
  </w:style>
  <w:style w:type="paragraph" w:customStyle="1" w:styleId="CE4300AEEAF74E9CB48A8CBFA3F21EE261">
    <w:name w:val="CE4300AEEAF74E9CB48A8CBFA3F21EE261"/>
    <w:rsid w:val="001163F0"/>
    <w:rPr>
      <w:rFonts w:eastAsiaTheme="minorHAnsi"/>
    </w:rPr>
  </w:style>
  <w:style w:type="paragraph" w:customStyle="1" w:styleId="B850C8FD3CA14B1A88F73DF1003D52BF58">
    <w:name w:val="B850C8FD3CA14B1A88F73DF1003D52BF58"/>
    <w:rsid w:val="001163F0"/>
    <w:rPr>
      <w:rFonts w:eastAsiaTheme="minorHAnsi"/>
    </w:rPr>
  </w:style>
  <w:style w:type="paragraph" w:customStyle="1" w:styleId="FC08597EBC1B454FB72AD6FF958FC41552">
    <w:name w:val="FC08597EBC1B454FB72AD6FF958FC41552"/>
    <w:rsid w:val="001163F0"/>
    <w:rPr>
      <w:rFonts w:eastAsiaTheme="minorHAnsi"/>
    </w:rPr>
  </w:style>
  <w:style w:type="paragraph" w:customStyle="1" w:styleId="CD2903969EF0467D8E76F19CB5DDEF6351">
    <w:name w:val="CD2903969EF0467D8E76F19CB5DDEF6351"/>
    <w:rsid w:val="001163F0"/>
    <w:rPr>
      <w:rFonts w:eastAsiaTheme="minorHAnsi"/>
    </w:rPr>
  </w:style>
  <w:style w:type="paragraph" w:customStyle="1" w:styleId="CE4300AEEAF74E9CB48A8CBFA3F21EE262">
    <w:name w:val="CE4300AEEAF74E9CB48A8CBFA3F21EE262"/>
    <w:rsid w:val="001163F0"/>
    <w:rPr>
      <w:rFonts w:eastAsiaTheme="minorHAnsi"/>
    </w:rPr>
  </w:style>
  <w:style w:type="paragraph" w:customStyle="1" w:styleId="B850C8FD3CA14B1A88F73DF1003D52BF59">
    <w:name w:val="B850C8FD3CA14B1A88F73DF1003D52BF59"/>
    <w:rsid w:val="001163F0"/>
    <w:rPr>
      <w:rFonts w:eastAsiaTheme="minorHAnsi"/>
    </w:rPr>
  </w:style>
  <w:style w:type="paragraph" w:customStyle="1" w:styleId="FC08597EBC1B454FB72AD6FF958FC41553">
    <w:name w:val="FC08597EBC1B454FB72AD6FF958FC41553"/>
    <w:rsid w:val="001163F0"/>
    <w:rPr>
      <w:rFonts w:eastAsiaTheme="minorHAnsi"/>
    </w:rPr>
  </w:style>
  <w:style w:type="paragraph" w:customStyle="1" w:styleId="CD2903969EF0467D8E76F19CB5DDEF6352">
    <w:name w:val="CD2903969EF0467D8E76F19CB5DDEF6352"/>
    <w:rsid w:val="001163F0"/>
    <w:rPr>
      <w:rFonts w:eastAsiaTheme="minorHAnsi"/>
    </w:rPr>
  </w:style>
  <w:style w:type="paragraph" w:customStyle="1" w:styleId="CE4300AEEAF74E9CB48A8CBFA3F21EE263">
    <w:name w:val="CE4300AEEAF74E9CB48A8CBFA3F21EE263"/>
    <w:rsid w:val="00604FA5"/>
    <w:rPr>
      <w:rFonts w:eastAsiaTheme="minorHAnsi"/>
    </w:rPr>
  </w:style>
  <w:style w:type="paragraph" w:customStyle="1" w:styleId="B850C8FD3CA14B1A88F73DF1003D52BF60">
    <w:name w:val="B850C8FD3CA14B1A88F73DF1003D52BF60"/>
    <w:rsid w:val="00604FA5"/>
    <w:rPr>
      <w:rFonts w:eastAsiaTheme="minorHAnsi"/>
    </w:rPr>
  </w:style>
  <w:style w:type="paragraph" w:customStyle="1" w:styleId="FC08597EBC1B454FB72AD6FF958FC41554">
    <w:name w:val="FC08597EBC1B454FB72AD6FF958FC41554"/>
    <w:rsid w:val="00604FA5"/>
    <w:rPr>
      <w:rFonts w:eastAsiaTheme="minorHAnsi"/>
    </w:rPr>
  </w:style>
  <w:style w:type="paragraph" w:customStyle="1" w:styleId="CD2903969EF0467D8E76F19CB5DDEF6353">
    <w:name w:val="CD2903969EF0467D8E76F19CB5DDEF6353"/>
    <w:rsid w:val="00604FA5"/>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9E902-FBFB-4EDA-B651-BB79DFAB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1399</TotalTime>
  <Pages>9</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v-viabhr</dc:creator>
  <cp:keywords/>
  <dc:description/>
  <cp:lastModifiedBy>Lexi Brown</cp:lastModifiedBy>
  <cp:revision>79</cp:revision>
  <dcterms:created xsi:type="dcterms:W3CDTF">2017-10-20T18:11:00Z</dcterms:created>
  <dcterms:modified xsi:type="dcterms:W3CDTF">2018-04-25T18:42:00Z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tonyk@microsoft.com</vt:lpwstr>
  </property>
  <property fmtid="{D5CDD505-2E9C-101B-9397-08002B2CF9AE}" pid="6" name="MSIP_Label_f42aa342-8706-4288-bd11-ebb85995028c_SetDate">
    <vt:lpwstr>2017-09-29T12:16:17.2111853-07:00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